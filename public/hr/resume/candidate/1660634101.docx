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1CE7" w:rsidRDefault="00C55BEA" w:rsidP="00EF0A9F">
      <w:pPr>
        <w:jc w:val="center"/>
        <w:rPr>
          <w:b/>
          <w:u w:val="single"/>
        </w:rPr>
      </w:pPr>
      <w:r>
        <w:rPr>
          <w:b/>
          <w:u w:val="single"/>
        </w:rPr>
        <w:t>VISHAL KUMAR</w:t>
      </w:r>
    </w:p>
    <w:p w:rsidR="00A8660B" w:rsidRDefault="00A8660B" w:rsidP="00EF0A9F">
      <w:pPr>
        <w:jc w:val="center"/>
        <w:rPr>
          <w:b/>
          <w:u w:val="single"/>
        </w:rPr>
      </w:pPr>
    </w:p>
    <w:p w:rsidR="00EF0A9F" w:rsidRDefault="00EF0A9F" w:rsidP="00EF0A9F">
      <w:pPr>
        <w:jc w:val="center"/>
        <w:rPr>
          <w:b/>
          <w:u w:val="single"/>
        </w:rPr>
      </w:pPr>
    </w:p>
    <w:p w:rsidR="00D307DF" w:rsidRPr="003F10D7" w:rsidRDefault="00D307DF" w:rsidP="000371BC">
      <w:pPr>
        <w:ind w:left="2160" w:firstLine="720"/>
        <w:rPr>
          <w:b/>
          <w:u w:val="single"/>
        </w:rPr>
      </w:pPr>
    </w:p>
    <w:p w:rsidR="00F06887" w:rsidRDefault="00F06887" w:rsidP="00781CE7"/>
    <w:p w:rsidR="00EF0A9F" w:rsidRDefault="00781CE7" w:rsidP="00781CE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ADDRESS</w:t>
      </w:r>
    </w:p>
    <w:p w:rsidR="00374459" w:rsidRDefault="00374459" w:rsidP="00781CE7">
      <w:pPr>
        <w:rPr>
          <w:rFonts w:ascii="Calibri" w:hAnsi="Calibri" w:cs="Calibri"/>
          <w:sz w:val="22"/>
          <w:szCs w:val="22"/>
        </w:rPr>
      </w:pPr>
    </w:p>
    <w:p w:rsidR="006D7151" w:rsidRDefault="00374459" w:rsidP="00781C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House no. 341 ,</w:t>
      </w:r>
      <w:proofErr w:type="spellStart"/>
      <w:r>
        <w:rPr>
          <w:rFonts w:ascii="Calibri" w:hAnsi="Calibri" w:cs="Calibri"/>
          <w:sz w:val="22"/>
          <w:szCs w:val="22"/>
        </w:rPr>
        <w:t>Gohawar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hallu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Noorpur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 w:rsidR="005D0556">
        <w:rPr>
          <w:rFonts w:ascii="Calibri" w:hAnsi="Calibri" w:cs="Calibri"/>
          <w:sz w:val="22"/>
          <w:szCs w:val="22"/>
        </w:rPr>
        <w:t xml:space="preserve">district- </w:t>
      </w:r>
      <w:proofErr w:type="spellStart"/>
      <w:r w:rsidR="005D0556">
        <w:rPr>
          <w:rFonts w:ascii="Calibri" w:hAnsi="Calibri" w:cs="Calibri"/>
          <w:sz w:val="22"/>
          <w:szCs w:val="22"/>
        </w:rPr>
        <w:t>Bijnor</w:t>
      </w:r>
      <w:proofErr w:type="spellEnd"/>
      <w:r w:rsidR="006D7151">
        <w:rPr>
          <w:rFonts w:ascii="Calibri" w:hAnsi="Calibri" w:cs="Calibri"/>
          <w:sz w:val="22"/>
          <w:szCs w:val="22"/>
        </w:rPr>
        <w:t xml:space="preserve">, Uttar </w:t>
      </w:r>
      <w:proofErr w:type="spellStart"/>
      <w:r w:rsidR="006D7151">
        <w:rPr>
          <w:rFonts w:ascii="Calibri" w:hAnsi="Calibri" w:cs="Calibri"/>
          <w:sz w:val="22"/>
          <w:szCs w:val="22"/>
        </w:rPr>
        <w:t>pradesh</w:t>
      </w:r>
      <w:proofErr w:type="spellEnd"/>
    </w:p>
    <w:p w:rsidR="00781CE7" w:rsidRDefault="006853BF" w:rsidP="00781C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781CE7">
        <w:rPr>
          <w:rFonts w:ascii="Calibri" w:hAnsi="Calibri" w:cs="Calibri"/>
          <w:sz w:val="22"/>
          <w:szCs w:val="22"/>
        </w:rPr>
        <w:t xml:space="preserve">-mail: </w:t>
      </w:r>
      <w:r w:rsidR="005D0556">
        <w:rPr>
          <w:rFonts w:ascii="Calibri" w:hAnsi="Calibri" w:cs="Calibri"/>
          <w:sz w:val="22"/>
          <w:szCs w:val="22"/>
        </w:rPr>
        <w:t>vishalkrock@gmail.com</w:t>
      </w:r>
    </w:p>
    <w:p w:rsidR="00A8660B" w:rsidRDefault="00781CE7" w:rsidP="00781C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 No.:</w:t>
      </w:r>
      <w:r w:rsidR="00110799">
        <w:rPr>
          <w:rFonts w:ascii="Calibri" w:hAnsi="Calibri" w:cs="Calibri"/>
          <w:sz w:val="22"/>
          <w:szCs w:val="22"/>
        </w:rPr>
        <w:t xml:space="preserve"> </w:t>
      </w:r>
      <w:r w:rsidR="006D7151">
        <w:rPr>
          <w:rFonts w:ascii="Calibri" w:hAnsi="Calibri" w:cs="Calibri"/>
          <w:sz w:val="22"/>
          <w:szCs w:val="22"/>
        </w:rPr>
        <w:t>807</w:t>
      </w:r>
      <w:r w:rsidR="005D0556">
        <w:rPr>
          <w:rFonts w:ascii="Calibri" w:hAnsi="Calibri" w:cs="Calibri"/>
          <w:sz w:val="22"/>
          <w:szCs w:val="22"/>
        </w:rPr>
        <w:t>7737823</w:t>
      </w:r>
    </w:p>
    <w:p w:rsidR="00EF0A9F" w:rsidRDefault="00EF0A9F" w:rsidP="00781CE7">
      <w:pPr>
        <w:rPr>
          <w:rFonts w:ascii="Calibri" w:hAnsi="Calibri" w:cs="Calibri"/>
          <w:sz w:val="22"/>
          <w:szCs w:val="22"/>
        </w:rPr>
      </w:pPr>
    </w:p>
    <w:p w:rsidR="00EF0A9F" w:rsidRDefault="00EF0A9F" w:rsidP="00EF0A9F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O</w:t>
      </w:r>
      <w:r w:rsidR="00054AD0">
        <w:rPr>
          <w:rFonts w:ascii="Calibri" w:hAnsi="Calibri" w:cs="Calibri"/>
          <w:b/>
          <w:bCs/>
          <w:sz w:val="28"/>
          <w:szCs w:val="28"/>
          <w:u w:val="single"/>
        </w:rPr>
        <w:t>B</w:t>
      </w:r>
      <w:r>
        <w:rPr>
          <w:rFonts w:ascii="Calibri" w:hAnsi="Calibri" w:cs="Calibri"/>
          <w:b/>
          <w:bCs/>
          <w:sz w:val="28"/>
          <w:szCs w:val="28"/>
          <w:u w:val="single"/>
        </w:rPr>
        <w:t>JECTIVE</w:t>
      </w:r>
    </w:p>
    <w:p w:rsidR="006853BF" w:rsidRDefault="006853BF" w:rsidP="00EF0A9F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:rsidR="006853BF" w:rsidRDefault="006853BF" w:rsidP="006853BF">
      <w:pPr>
        <w:spacing w:after="113" w:line="270" w:lineRule="auto"/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</w:rPr>
        <w:t>To enhance my professional skills, capabilities and knowledge in an organization which recognizes the value of hard work and trusts me with responsibilities and challenges.</w:t>
      </w:r>
    </w:p>
    <w:p w:rsidR="00EF0A9F" w:rsidRDefault="00EF0A9F" w:rsidP="00781CE7">
      <w:pPr>
        <w:rPr>
          <w:rFonts w:ascii="Calibri" w:hAnsi="Calibri" w:cs="Calibri"/>
          <w:sz w:val="22"/>
          <w:szCs w:val="22"/>
        </w:rPr>
      </w:pPr>
    </w:p>
    <w:p w:rsidR="00A8660B" w:rsidRDefault="00A8660B" w:rsidP="00781CE7">
      <w:pPr>
        <w:rPr>
          <w:rFonts w:ascii="Calibri" w:hAnsi="Calibri" w:cs="Calibri"/>
          <w:sz w:val="22"/>
          <w:szCs w:val="22"/>
        </w:rPr>
      </w:pPr>
    </w:p>
    <w:p w:rsidR="00EF0A9F" w:rsidRDefault="00EF0A9F" w:rsidP="00EF0A9F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SKILLS</w:t>
      </w:r>
    </w:p>
    <w:p w:rsidR="006A453F" w:rsidRDefault="006A453F" w:rsidP="00EF0A9F">
      <w:pPr>
        <w:rPr>
          <w:rFonts w:ascii="Calibri" w:hAnsi="Calibri" w:cs="Calibri"/>
          <w:sz w:val="28"/>
          <w:szCs w:val="28"/>
        </w:rPr>
      </w:pPr>
    </w:p>
    <w:p w:rsidR="00EF0A9F" w:rsidRDefault="00EF0A9F" w:rsidP="00EF0A9F">
      <w:pPr>
        <w:numPr>
          <w:ilvl w:val="0"/>
          <w:numId w:val="3"/>
        </w:numPr>
        <w:ind w:left="720" w:hanging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Ability to work Individually as well as in Team</w:t>
      </w:r>
    </w:p>
    <w:p w:rsidR="00EF0A9F" w:rsidRDefault="00EF0A9F" w:rsidP="00A8660B">
      <w:pPr>
        <w:numPr>
          <w:ilvl w:val="0"/>
          <w:numId w:val="3"/>
        </w:numPr>
        <w:ind w:left="720" w:hanging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Hardworking and Sincere</w:t>
      </w:r>
    </w:p>
    <w:p w:rsidR="00EF0A9F" w:rsidRDefault="00EF0A9F" w:rsidP="00EF0A9F">
      <w:pPr>
        <w:numPr>
          <w:ilvl w:val="0"/>
          <w:numId w:val="3"/>
        </w:numPr>
        <w:ind w:left="720" w:hanging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Quick Learner</w:t>
      </w:r>
    </w:p>
    <w:p w:rsidR="00EF0A9F" w:rsidRDefault="00EF0A9F" w:rsidP="00EF0A9F">
      <w:pPr>
        <w:numPr>
          <w:ilvl w:val="0"/>
          <w:numId w:val="3"/>
        </w:numPr>
        <w:ind w:left="720" w:hanging="72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CPC Certified in 2022.</w:t>
      </w:r>
    </w:p>
    <w:p w:rsidR="00A8660B" w:rsidRDefault="00A8660B" w:rsidP="00A8660B">
      <w:pPr>
        <w:rPr>
          <w:rFonts w:ascii="Calibri" w:hAnsi="Calibri" w:cs="Calibri"/>
          <w:bCs/>
          <w:sz w:val="22"/>
          <w:szCs w:val="22"/>
        </w:rPr>
      </w:pPr>
    </w:p>
    <w:p w:rsidR="00EF0A9F" w:rsidRDefault="00EF0A9F" w:rsidP="00EF0A9F">
      <w:pPr>
        <w:rPr>
          <w:rFonts w:ascii="Calibri" w:hAnsi="Calibri" w:cs="Calibri"/>
          <w:bCs/>
          <w:sz w:val="22"/>
          <w:szCs w:val="22"/>
        </w:rPr>
      </w:pPr>
    </w:p>
    <w:p w:rsidR="00EF0A9F" w:rsidRDefault="00EF0A9F" w:rsidP="00EF0A9F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EDUCATIONAL QUALIFICATIONS</w:t>
      </w:r>
    </w:p>
    <w:p w:rsidR="006A453F" w:rsidRDefault="006A453F" w:rsidP="00EF0A9F">
      <w:pPr>
        <w:rPr>
          <w:rFonts w:ascii="Calibri" w:hAnsi="Calibri" w:cs="Calibri"/>
          <w:sz w:val="22"/>
          <w:szCs w:val="22"/>
          <w:lang w:val="en-GB"/>
        </w:rPr>
      </w:pPr>
    </w:p>
    <w:p w:rsidR="006A453F" w:rsidRDefault="006D7151" w:rsidP="00EF0A9F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B. pharma. </w:t>
      </w:r>
      <w:proofErr w:type="spellStart"/>
      <w:r w:rsidR="00CB16FF">
        <w:rPr>
          <w:rFonts w:ascii="Calibri" w:hAnsi="Calibri" w:cs="Calibri"/>
          <w:sz w:val="22"/>
          <w:szCs w:val="22"/>
          <w:lang w:val="en-GB"/>
        </w:rPr>
        <w:t>Teerthanker</w:t>
      </w:r>
      <w:proofErr w:type="spellEnd"/>
      <w:r w:rsidR="00CB16FF">
        <w:rPr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 w:rsidR="00CB16FF">
        <w:rPr>
          <w:rFonts w:ascii="Calibri" w:hAnsi="Calibri" w:cs="Calibri"/>
          <w:sz w:val="22"/>
          <w:szCs w:val="22"/>
          <w:lang w:val="en-GB"/>
        </w:rPr>
        <w:t>Mahaveer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college of pharmacy in 202</w:t>
      </w:r>
      <w:r w:rsidR="00CB16FF">
        <w:rPr>
          <w:rFonts w:ascii="Calibri" w:hAnsi="Calibri" w:cs="Calibri"/>
          <w:sz w:val="22"/>
          <w:szCs w:val="22"/>
          <w:lang w:val="en-GB"/>
        </w:rPr>
        <w:t>1</w:t>
      </w:r>
    </w:p>
    <w:p w:rsidR="00054AD0" w:rsidRDefault="00054AD0" w:rsidP="00EF0A9F">
      <w:pPr>
        <w:rPr>
          <w:rFonts w:ascii="Calibri" w:hAnsi="Calibri" w:cs="Calibri"/>
          <w:sz w:val="22"/>
          <w:szCs w:val="22"/>
          <w:lang w:val="en-GB"/>
        </w:rPr>
      </w:pPr>
    </w:p>
    <w:p w:rsidR="00054AD0" w:rsidRDefault="006D7151" w:rsidP="00EF0A9F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Senior </w:t>
      </w:r>
      <w:r w:rsidR="00054AD0">
        <w:rPr>
          <w:rFonts w:ascii="Calibri" w:hAnsi="Calibri" w:cs="Calibri"/>
          <w:sz w:val="22"/>
          <w:szCs w:val="22"/>
          <w:lang w:val="en-GB"/>
        </w:rPr>
        <w:t xml:space="preserve">Secondary in </w:t>
      </w:r>
      <w:r>
        <w:rPr>
          <w:rFonts w:ascii="Calibri" w:hAnsi="Calibri" w:cs="Calibri"/>
          <w:sz w:val="22"/>
          <w:szCs w:val="22"/>
          <w:lang w:val="en-GB"/>
        </w:rPr>
        <w:t>201</w:t>
      </w:r>
      <w:r w:rsidR="00B11D7C">
        <w:rPr>
          <w:rFonts w:ascii="Calibri" w:hAnsi="Calibri" w:cs="Calibri"/>
          <w:sz w:val="22"/>
          <w:szCs w:val="22"/>
          <w:lang w:val="en-GB"/>
        </w:rPr>
        <w:t>7</w:t>
      </w:r>
      <w:r w:rsidR="00054AD0">
        <w:rPr>
          <w:rFonts w:ascii="Calibri" w:hAnsi="Calibri" w:cs="Calibri"/>
          <w:sz w:val="22"/>
          <w:szCs w:val="22"/>
          <w:lang w:val="en-GB"/>
        </w:rPr>
        <w:t xml:space="preserve"> (CBSE)</w:t>
      </w:r>
    </w:p>
    <w:p w:rsidR="006D7151" w:rsidRDefault="006D7151" w:rsidP="00EF0A9F">
      <w:pPr>
        <w:rPr>
          <w:rFonts w:ascii="Calibri" w:hAnsi="Calibri" w:cs="Calibri"/>
          <w:sz w:val="22"/>
          <w:szCs w:val="22"/>
          <w:lang w:val="en-GB"/>
        </w:rPr>
      </w:pPr>
    </w:p>
    <w:p w:rsidR="006D7151" w:rsidRDefault="006D7151" w:rsidP="006D7151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Secondary in 201</w:t>
      </w:r>
      <w:r w:rsidR="00B11D7C">
        <w:rPr>
          <w:rFonts w:ascii="Calibri" w:hAnsi="Calibri" w:cs="Calibri"/>
          <w:sz w:val="22"/>
          <w:szCs w:val="22"/>
          <w:lang w:val="en-GB"/>
        </w:rPr>
        <w:t>5</w:t>
      </w:r>
      <w:r>
        <w:rPr>
          <w:rFonts w:ascii="Calibri" w:hAnsi="Calibri" w:cs="Calibri"/>
          <w:sz w:val="22"/>
          <w:szCs w:val="22"/>
          <w:lang w:val="en-GB"/>
        </w:rPr>
        <w:t xml:space="preserve"> (</w:t>
      </w:r>
      <w:r w:rsidR="00B11D7C">
        <w:rPr>
          <w:rFonts w:ascii="Calibri" w:hAnsi="Calibri" w:cs="Calibri"/>
          <w:sz w:val="22"/>
          <w:szCs w:val="22"/>
          <w:lang w:val="en-GB"/>
        </w:rPr>
        <w:t>CBSE</w:t>
      </w:r>
      <w:r>
        <w:rPr>
          <w:rFonts w:ascii="Calibri" w:hAnsi="Calibri" w:cs="Calibri"/>
          <w:sz w:val="22"/>
          <w:szCs w:val="22"/>
          <w:lang w:val="en-GB"/>
        </w:rPr>
        <w:t>)</w:t>
      </w:r>
    </w:p>
    <w:p w:rsidR="001A34AC" w:rsidRDefault="001A34AC" w:rsidP="006D7151">
      <w:pPr>
        <w:rPr>
          <w:rFonts w:ascii="Calibri" w:hAnsi="Calibri" w:cs="Calibri"/>
          <w:sz w:val="22"/>
          <w:szCs w:val="22"/>
          <w:lang w:val="en-GB"/>
        </w:rPr>
      </w:pPr>
    </w:p>
    <w:p w:rsidR="006D7151" w:rsidRDefault="009C099A" w:rsidP="00EF0A9F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Certification of managing </w:t>
      </w:r>
      <w:r w:rsidR="001A34AC">
        <w:rPr>
          <w:rFonts w:ascii="Calibri" w:hAnsi="Calibri" w:cs="Calibri"/>
          <w:sz w:val="22"/>
          <w:szCs w:val="22"/>
          <w:lang w:val="en-GB"/>
        </w:rPr>
        <w:t>self &amp; others</w:t>
      </w:r>
    </w:p>
    <w:p w:rsidR="009278F6" w:rsidRDefault="009278F6" w:rsidP="00733CBA">
      <w:pPr>
        <w:pStyle w:val="ListParagraph"/>
        <w:ind w:left="0"/>
      </w:pPr>
    </w:p>
    <w:p w:rsidR="006A453F" w:rsidRPr="00904676" w:rsidRDefault="006A453F" w:rsidP="001A34AC">
      <w:pPr>
        <w:pStyle w:val="ListParagraph"/>
        <w:spacing w:before="69" w:after="0" w:line="276" w:lineRule="exact"/>
        <w:ind w:right="721"/>
        <w:rPr>
          <w:rFonts w:cs="Calibri"/>
          <w:bCs/>
          <w:color w:val="333333"/>
          <w:shd w:val="clear" w:color="auto" w:fill="FDFDFD"/>
        </w:rPr>
      </w:pPr>
    </w:p>
    <w:p w:rsidR="006A453F" w:rsidRDefault="006A453F" w:rsidP="00EF0A9F">
      <w:pPr>
        <w:rPr>
          <w:rFonts w:ascii="Calibri" w:hAnsi="Calibri" w:cs="Calibri"/>
          <w:b/>
          <w:bCs/>
          <w:sz w:val="28"/>
          <w:szCs w:val="28"/>
          <w:u w:val="single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GB"/>
        </w:rPr>
        <w:t>HOBBIES</w:t>
      </w:r>
    </w:p>
    <w:p w:rsidR="006A453F" w:rsidRDefault="006A453F" w:rsidP="00EF0A9F">
      <w:pPr>
        <w:rPr>
          <w:rFonts w:ascii="Calibri" w:hAnsi="Calibri" w:cs="Calibri"/>
          <w:b/>
          <w:bCs/>
          <w:sz w:val="22"/>
          <w:szCs w:val="22"/>
          <w:u w:val="single"/>
          <w:lang w:val="en-GB"/>
        </w:rPr>
      </w:pPr>
    </w:p>
    <w:p w:rsidR="006A453F" w:rsidRDefault="00B52B06" w:rsidP="00EF0A9F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Playing badminton</w:t>
      </w:r>
    </w:p>
    <w:p w:rsidR="006A453F" w:rsidRDefault="006A453F" w:rsidP="00EF0A9F">
      <w:pPr>
        <w:rPr>
          <w:rFonts w:ascii="Calibri" w:hAnsi="Calibri" w:cs="Calibri"/>
          <w:sz w:val="22"/>
          <w:szCs w:val="22"/>
          <w:lang w:val="en-GB"/>
        </w:rPr>
      </w:pPr>
    </w:p>
    <w:p w:rsidR="006A453F" w:rsidRDefault="001A34AC" w:rsidP="00EF0A9F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Listening</w:t>
      </w:r>
      <w:r w:rsidR="00D73C75">
        <w:rPr>
          <w:rFonts w:ascii="Calibri" w:hAnsi="Calibri" w:cs="Calibri"/>
          <w:sz w:val="22"/>
          <w:szCs w:val="22"/>
          <w:lang w:val="en-GB"/>
        </w:rPr>
        <w:t xml:space="preserve"> music</w:t>
      </w:r>
    </w:p>
    <w:p w:rsidR="000371BC" w:rsidRDefault="000371BC" w:rsidP="00781CE7">
      <w:pPr>
        <w:rPr>
          <w:rFonts w:ascii="Calibri" w:hAnsi="Calibri" w:cs="Calibri"/>
          <w:sz w:val="22"/>
          <w:szCs w:val="22"/>
        </w:rPr>
      </w:pPr>
    </w:p>
    <w:p w:rsidR="00781CE7" w:rsidRDefault="00781CE7" w:rsidP="00781CE7">
      <w:pPr>
        <w:rPr>
          <w:rFonts w:ascii="Calibri" w:hAnsi="Calibri" w:cs="Calibri"/>
          <w:sz w:val="22"/>
          <w:szCs w:val="22"/>
        </w:rPr>
      </w:pPr>
    </w:p>
    <w:p w:rsidR="00B52D04" w:rsidRDefault="00B52D04" w:rsidP="00B52D04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PERSONAL DETAILS</w:t>
      </w:r>
    </w:p>
    <w:p w:rsidR="00B52D04" w:rsidRDefault="00B52D04" w:rsidP="00B52D04">
      <w:pPr>
        <w:rPr>
          <w:rFonts w:ascii="Calibri" w:hAnsi="Calibri" w:cs="Calibri"/>
          <w:sz w:val="22"/>
          <w:szCs w:val="22"/>
        </w:rPr>
      </w:pPr>
    </w:p>
    <w:p w:rsidR="00B52D04" w:rsidRDefault="00B52D04" w:rsidP="00B52D0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FATHER'S NAME: </w:t>
      </w:r>
      <w:r w:rsidR="006155A5">
        <w:rPr>
          <w:rFonts w:ascii="Calibri" w:hAnsi="Calibri" w:cs="Calibri"/>
          <w:sz w:val="22"/>
          <w:szCs w:val="22"/>
        </w:rPr>
        <w:t xml:space="preserve">             </w:t>
      </w:r>
      <w:r w:rsidR="001A4085">
        <w:rPr>
          <w:rFonts w:ascii="Calibri" w:hAnsi="Calibri" w:cs="Calibri"/>
          <w:sz w:val="22"/>
          <w:szCs w:val="22"/>
        </w:rPr>
        <w:t>Mr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BC4578">
        <w:rPr>
          <w:rFonts w:ascii="Calibri" w:hAnsi="Calibri" w:cs="Calibri"/>
          <w:sz w:val="22"/>
          <w:szCs w:val="22"/>
        </w:rPr>
        <w:t>Yogesh</w:t>
      </w:r>
      <w:proofErr w:type="spellEnd"/>
      <w:r w:rsidR="00BC457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BC4578">
        <w:rPr>
          <w:rFonts w:ascii="Calibri" w:hAnsi="Calibri" w:cs="Calibri"/>
          <w:sz w:val="22"/>
          <w:szCs w:val="22"/>
        </w:rPr>
        <w:t>kumar</w:t>
      </w:r>
      <w:proofErr w:type="spellEnd"/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B52D04" w:rsidRDefault="00B52D04" w:rsidP="00B52D0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 OF BIRTH: </w:t>
      </w:r>
      <w:r w:rsidR="006155A5">
        <w:rPr>
          <w:rFonts w:ascii="Calibri" w:hAnsi="Calibri" w:cs="Calibri"/>
          <w:sz w:val="22"/>
          <w:szCs w:val="22"/>
        </w:rPr>
        <w:t xml:space="preserve">               </w:t>
      </w:r>
      <w:r w:rsidR="001A4085">
        <w:rPr>
          <w:rFonts w:ascii="Calibri" w:hAnsi="Calibri" w:cs="Calibri"/>
          <w:sz w:val="22"/>
          <w:szCs w:val="22"/>
        </w:rPr>
        <w:t>1</w:t>
      </w:r>
      <w:r w:rsidR="00D73C75">
        <w:rPr>
          <w:rFonts w:ascii="Calibri" w:hAnsi="Calibri" w:cs="Calibri"/>
          <w:sz w:val="22"/>
          <w:szCs w:val="22"/>
        </w:rPr>
        <w:t>2/03/199</w:t>
      </w:r>
      <w:r w:rsidR="001A4085">
        <w:rPr>
          <w:rFonts w:ascii="Calibri" w:hAnsi="Calibri" w:cs="Calibri"/>
          <w:sz w:val="22"/>
          <w:szCs w:val="22"/>
        </w:rPr>
        <w:t>9</w:t>
      </w: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B52D04" w:rsidRDefault="00B52D04" w:rsidP="00B52D0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LANGUAGES KNOWN: </w:t>
      </w:r>
      <w:r w:rsidR="006155A5"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>English, Hindi</w:t>
      </w: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B52D04" w:rsidRDefault="00B52D04" w:rsidP="00B52D0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MARITAL STATUS: </w:t>
      </w:r>
      <w:r w:rsidR="006155A5">
        <w:rPr>
          <w:rFonts w:ascii="Calibri" w:hAnsi="Calibri" w:cs="Calibri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>Unmarried</w:t>
      </w: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6155A5" w:rsidRDefault="006155A5" w:rsidP="00B52D04">
      <w:pPr>
        <w:rPr>
          <w:rFonts w:ascii="Calibri" w:hAnsi="Calibri" w:cs="Calibri"/>
          <w:sz w:val="22"/>
          <w:szCs w:val="22"/>
        </w:rPr>
      </w:pPr>
    </w:p>
    <w:p w:rsidR="00A8660B" w:rsidRDefault="00A8660B" w:rsidP="00B52D04">
      <w:pPr>
        <w:rPr>
          <w:rFonts w:ascii="Calibri" w:hAnsi="Calibri" w:cs="Calibri"/>
          <w:sz w:val="22"/>
          <w:szCs w:val="22"/>
        </w:rPr>
      </w:pPr>
    </w:p>
    <w:p w:rsidR="00781CE7" w:rsidRDefault="00B52D04" w:rsidP="00781CE7">
      <w:pPr>
        <w:rPr>
          <w:rFonts w:ascii="Calibri" w:hAnsi="Calibri" w:cs="Calibri"/>
          <w:b/>
          <w:sz w:val="22"/>
          <w:szCs w:val="22"/>
        </w:rPr>
      </w:pPr>
      <w:r w:rsidRPr="00F77FF1">
        <w:rPr>
          <w:rFonts w:ascii="Calibri" w:hAnsi="Calibri" w:cs="Calibri"/>
          <w:b/>
          <w:bCs/>
          <w:sz w:val="22"/>
          <w:szCs w:val="22"/>
        </w:rPr>
        <w:t>Date</w:t>
      </w:r>
      <w:r>
        <w:rPr>
          <w:rFonts w:ascii="Calibri" w:hAnsi="Calibri" w:cs="Calibri"/>
          <w:b/>
          <w:sz w:val="22"/>
          <w:szCs w:val="22"/>
        </w:rPr>
        <w:t xml:space="preserve">  </w:t>
      </w:r>
      <w:r w:rsidR="0001383C">
        <w:rPr>
          <w:rFonts w:ascii="Calibri" w:hAnsi="Calibri" w:cs="Calibri"/>
          <w:b/>
          <w:sz w:val="22"/>
          <w:szCs w:val="22"/>
        </w:rPr>
        <w:t>09-08-2022</w:t>
      </w:r>
      <w:r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</w:t>
      </w:r>
      <w:r w:rsidR="006155A5">
        <w:rPr>
          <w:rFonts w:ascii="Calibri" w:hAnsi="Calibri" w:cs="Calibri"/>
          <w:b/>
          <w:sz w:val="22"/>
          <w:szCs w:val="22"/>
        </w:rPr>
        <w:t xml:space="preserve">             </w:t>
      </w:r>
      <w:r w:rsidR="001A4085">
        <w:rPr>
          <w:rFonts w:ascii="Calibri" w:hAnsi="Calibri" w:cs="Calibri"/>
          <w:b/>
          <w:sz w:val="22"/>
          <w:szCs w:val="22"/>
        </w:rPr>
        <w:t>Vishal Kumar</w:t>
      </w:r>
    </w:p>
    <w:sectPr w:rsidR="00781C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1DA2"/>
    <w:multiLevelType w:val="hybridMultilevel"/>
    <w:tmpl w:val="27F8B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77C3F"/>
    <w:multiLevelType w:val="multilevel"/>
    <w:tmpl w:val="9B00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2299A"/>
    <w:multiLevelType w:val="hybridMultilevel"/>
    <w:tmpl w:val="834C8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320EF"/>
    <w:multiLevelType w:val="multilevel"/>
    <w:tmpl w:val="697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77576"/>
    <w:multiLevelType w:val="hybridMultilevel"/>
    <w:tmpl w:val="D1D09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83C"/>
    <w:rsid w:val="00034C43"/>
    <w:rsid w:val="000371BC"/>
    <w:rsid w:val="00054AD0"/>
    <w:rsid w:val="00110799"/>
    <w:rsid w:val="0014572E"/>
    <w:rsid w:val="001725F7"/>
    <w:rsid w:val="00172A27"/>
    <w:rsid w:val="00187193"/>
    <w:rsid w:val="00191F50"/>
    <w:rsid w:val="001A0C6B"/>
    <w:rsid w:val="001A34AC"/>
    <w:rsid w:val="001A4085"/>
    <w:rsid w:val="001E0CE1"/>
    <w:rsid w:val="00211C33"/>
    <w:rsid w:val="00280569"/>
    <w:rsid w:val="002938A9"/>
    <w:rsid w:val="002B673F"/>
    <w:rsid w:val="002D309B"/>
    <w:rsid w:val="002D6A16"/>
    <w:rsid w:val="00340DBE"/>
    <w:rsid w:val="00374459"/>
    <w:rsid w:val="003C2D07"/>
    <w:rsid w:val="00403937"/>
    <w:rsid w:val="00403A6F"/>
    <w:rsid w:val="004273C1"/>
    <w:rsid w:val="0046327C"/>
    <w:rsid w:val="00464E53"/>
    <w:rsid w:val="00473E5E"/>
    <w:rsid w:val="00494573"/>
    <w:rsid w:val="004E7D57"/>
    <w:rsid w:val="00573BA0"/>
    <w:rsid w:val="005D0556"/>
    <w:rsid w:val="005E4527"/>
    <w:rsid w:val="006155A5"/>
    <w:rsid w:val="00654C72"/>
    <w:rsid w:val="006853BF"/>
    <w:rsid w:val="006873B6"/>
    <w:rsid w:val="006A453F"/>
    <w:rsid w:val="006D7151"/>
    <w:rsid w:val="006E5F16"/>
    <w:rsid w:val="00704B91"/>
    <w:rsid w:val="00733CBA"/>
    <w:rsid w:val="00781CE7"/>
    <w:rsid w:val="007B632C"/>
    <w:rsid w:val="007B7678"/>
    <w:rsid w:val="007C3C55"/>
    <w:rsid w:val="007C6F5D"/>
    <w:rsid w:val="00805E15"/>
    <w:rsid w:val="00806F47"/>
    <w:rsid w:val="00831DE4"/>
    <w:rsid w:val="00882F03"/>
    <w:rsid w:val="008A2FAF"/>
    <w:rsid w:val="008B3159"/>
    <w:rsid w:val="008E2F82"/>
    <w:rsid w:val="008E561E"/>
    <w:rsid w:val="008F5C4C"/>
    <w:rsid w:val="00904676"/>
    <w:rsid w:val="009278F6"/>
    <w:rsid w:val="009A15B7"/>
    <w:rsid w:val="009B177B"/>
    <w:rsid w:val="009C099A"/>
    <w:rsid w:val="009C2227"/>
    <w:rsid w:val="00A67EAA"/>
    <w:rsid w:val="00A8660B"/>
    <w:rsid w:val="00A973BE"/>
    <w:rsid w:val="00AC1BA7"/>
    <w:rsid w:val="00AD50EE"/>
    <w:rsid w:val="00AE1228"/>
    <w:rsid w:val="00AF7C57"/>
    <w:rsid w:val="00B06BFE"/>
    <w:rsid w:val="00B11D7C"/>
    <w:rsid w:val="00B52B06"/>
    <w:rsid w:val="00B52D04"/>
    <w:rsid w:val="00B57E57"/>
    <w:rsid w:val="00BC4578"/>
    <w:rsid w:val="00BD27C4"/>
    <w:rsid w:val="00BF2DDC"/>
    <w:rsid w:val="00C46C5E"/>
    <w:rsid w:val="00C52313"/>
    <w:rsid w:val="00C55BEA"/>
    <w:rsid w:val="00C84DF7"/>
    <w:rsid w:val="00C97437"/>
    <w:rsid w:val="00CA339C"/>
    <w:rsid w:val="00CA50CE"/>
    <w:rsid w:val="00CB16FF"/>
    <w:rsid w:val="00CB6A19"/>
    <w:rsid w:val="00CB7125"/>
    <w:rsid w:val="00CD6372"/>
    <w:rsid w:val="00CE0A28"/>
    <w:rsid w:val="00D20389"/>
    <w:rsid w:val="00D306CD"/>
    <w:rsid w:val="00D307DF"/>
    <w:rsid w:val="00D43A1E"/>
    <w:rsid w:val="00D65C36"/>
    <w:rsid w:val="00D73C75"/>
    <w:rsid w:val="00E07FAB"/>
    <w:rsid w:val="00E71711"/>
    <w:rsid w:val="00EB1FCA"/>
    <w:rsid w:val="00EE1AAA"/>
    <w:rsid w:val="00EF0A9F"/>
    <w:rsid w:val="00EF53EB"/>
    <w:rsid w:val="00F06887"/>
    <w:rsid w:val="00F10ABB"/>
    <w:rsid w:val="00F16DE1"/>
    <w:rsid w:val="00F342B2"/>
    <w:rsid w:val="00F34840"/>
    <w:rsid w:val="00F6171F"/>
    <w:rsid w:val="00F77FF1"/>
    <w:rsid w:val="00F8549A"/>
    <w:rsid w:val="00FC785B"/>
    <w:rsid w:val="00FD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A0318"/>
  <w15:chartTrackingRefBased/>
  <w15:docId w15:val="{2934BF93-216E-5844-A4F0-397A2A29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bold">
    <w:name w:val="small bold"/>
    <w:rPr>
      <w:rFonts w:ascii="Times New Roman" w:eastAsia="Times New Roman" w:hAnsi="Times New Roman"/>
    </w:rPr>
  </w:style>
  <w:style w:type="character" w:styleId="Hyperlink">
    <w:name w:val="Hyperlink"/>
    <w:rPr>
      <w:rFonts w:ascii="Times New Roman" w:eastAsia="Times New Roman" w:hAnsi="Times New Roman"/>
      <w:color w:val="0000FF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Pr>
      <w:rFonts w:ascii="Times New Roman" w:eastAsia="Times New Roman" w:hAnsi="Times New Roman"/>
      <w:b/>
      <w:bCs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71B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33CB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Patiyal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Patiyal</dc:title>
  <dc:subject/>
  <dc:creator>ab</dc:creator>
  <cp:keywords/>
  <dc:description/>
  <cp:lastModifiedBy>Guest User</cp:lastModifiedBy>
  <cp:revision>4</cp:revision>
  <dcterms:created xsi:type="dcterms:W3CDTF">2022-08-09T05:43:00Z</dcterms:created>
  <dcterms:modified xsi:type="dcterms:W3CDTF">2022-08-09T05:47:00Z</dcterms:modified>
</cp:coreProperties>
</file>