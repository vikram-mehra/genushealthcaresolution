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256F8138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6763696A" w14:textId="77777777" w:rsidR="007A0F44" w:rsidRPr="00565B06" w:rsidRDefault="00B14449" w:rsidP="00174A87">
            <w:pPr>
              <w:pStyle w:val="Title"/>
            </w:pPr>
            <w:r>
              <w:t>ARNOB</w:t>
            </w:r>
          </w:p>
          <w:p w14:paraId="6BCFE910" w14:textId="77777777" w:rsidR="007A0F44" w:rsidRPr="00565B06" w:rsidRDefault="00B14449" w:rsidP="00B14449">
            <w:pPr>
              <w:pStyle w:val="Subtitle"/>
            </w:pPr>
            <w:r>
              <w:t>DATTA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222CF7AF" w14:textId="77777777" w:rsidR="007A0F44" w:rsidRDefault="005A6160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706354B7EE8348969234A417F8349E82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B14449">
                  <w:t>AE-46,RAMA BHAWAN,ORCHID HUT, KOLKATA-700053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0FF0EF1F" wp14:editId="29122D76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F4B78AB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226CB91" w14:textId="77777777" w:rsidR="007A0F44" w:rsidRDefault="005A6160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C1316DF2DD7045E7BA706D230E6F37BC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B14449">
                  <w:t>8637359172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3966E05C" wp14:editId="3AB9F0C1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AF6441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155C4F19" w14:textId="2FAAAA35" w:rsidR="007A0F44" w:rsidRDefault="005A6160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C1DB24FD8E0F49B589BC3420461EFAD3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013713">
                  <w:t>Arnobdatta172@gmail.com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0A55F2F5" wp14:editId="1E56687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8786E92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11532842" w14:textId="77777777" w:rsidR="007A0F44" w:rsidRDefault="005A6160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D79D90253FC04055A7E1B0BDC7E2C599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B14449">
                  <w:t>N/A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73F341D3" wp14:editId="56312141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57441CD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3E3C2BF7" w14:textId="77777777" w:rsidR="007A0F44" w:rsidRPr="00565B06" w:rsidRDefault="005A6160" w:rsidP="00B14449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8BC7CD227AA64CC8BBBAF0BE40C2BB0F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B14449">
                  <w:t>N/A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3953F211" wp14:editId="647A4F57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98C8AA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6R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7B7E2705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41BCF6B1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3C6AF4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0950CABB" w14:textId="77777777" w:rsidR="000E24AC" w:rsidRPr="00565B06" w:rsidRDefault="005A6160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D3DD605E033B4D239747E7FBC89F6198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31ABE8C6" w14:textId="77777777" w:rsidR="00B14449" w:rsidRPr="00B14449" w:rsidRDefault="00B14449" w:rsidP="00B14449">
      <w:pPr>
        <w:spacing w:after="0"/>
        <w:ind w:left="435"/>
        <w:rPr>
          <w:rFonts w:asciiTheme="majorHAnsi" w:eastAsia="Verdana" w:hAnsiTheme="majorHAnsi" w:cstheme="majorHAnsi"/>
          <w:sz w:val="24"/>
          <w:szCs w:val="24"/>
        </w:rPr>
      </w:pPr>
      <w:r w:rsidRPr="00B14449">
        <w:rPr>
          <w:rFonts w:asciiTheme="majorHAnsi" w:eastAsia="Verdana" w:hAnsiTheme="majorHAnsi" w:cstheme="majorHAnsi"/>
          <w:sz w:val="24"/>
          <w:szCs w:val="24"/>
        </w:rPr>
        <w:t>To work in an organization that gives me a chance to enrich my knowledge by utilizing my skills and be a part of the team that excels towards the growth of the organization.</w:t>
      </w:r>
    </w:p>
    <w:p w14:paraId="2B0DB472" w14:textId="77777777" w:rsidR="00B14449" w:rsidRDefault="00B14449" w:rsidP="00B14449">
      <w:pPr>
        <w:spacing w:after="0"/>
        <w:ind w:left="435"/>
        <w:rPr>
          <w:rFonts w:ascii="Verdana" w:eastAsia="Verdana" w:hAnsi="Verdana" w:cs="Verdana"/>
          <w:sz w:val="20"/>
        </w:rPr>
      </w:pPr>
    </w:p>
    <w:p w14:paraId="47D03BF3" w14:textId="77777777" w:rsidR="00A77B4D" w:rsidRPr="00565B06" w:rsidRDefault="00A77B4D" w:rsidP="007850D1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272734D0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1A98BE82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60A6E3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0D143E9" w14:textId="77777777" w:rsidR="00A77B4D" w:rsidRPr="00565B06" w:rsidRDefault="005A6160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F6768CCBA65C4F879BD5D9B08268E9FB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2621CA15" w14:textId="527E1342" w:rsidR="007C0E0E" w:rsidRPr="00565B06" w:rsidRDefault="005A6160" w:rsidP="00B47E1E">
      <w:pPr>
        <w:pStyle w:val="Heading2"/>
      </w:pPr>
      <w:sdt>
        <w:sdtPr>
          <w:alias w:val="Enter degree title 1:"/>
          <w:tag w:val="Enter degree title 1:"/>
          <w:id w:val="-1503204292"/>
          <w:placeholder>
            <w:docPart w:val="F17B3F55E01C42418E44A2D356DC4222"/>
          </w:placeholder>
          <w:temporary/>
          <w:showingPlcHdr/>
          <w15:appearance w15:val="hidden"/>
        </w:sdtPr>
        <w:sdtEndPr/>
        <w:sdtContent>
          <w:r w:rsidR="007C0E0E" w:rsidRPr="00565B06">
            <w:t>Degree Title</w:t>
          </w:r>
        </w:sdtContent>
      </w:sdt>
      <w:r w:rsidR="007C0E0E" w:rsidRPr="00565B06">
        <w:t xml:space="preserve"> | </w:t>
      </w:r>
      <w:r w:rsidR="00013713">
        <w:rPr>
          <w:rStyle w:val="Emphasis"/>
        </w:rPr>
        <w:t>MASTER</w:t>
      </w:r>
      <w:r w:rsidR="001343CD">
        <w:rPr>
          <w:rStyle w:val="Emphasis"/>
        </w:rPr>
        <w:t xml:space="preserve"> OF BUSINESS ADMINISTRATION(</w:t>
      </w:r>
      <w:r w:rsidR="00013713">
        <w:rPr>
          <w:rStyle w:val="Emphasis"/>
        </w:rPr>
        <w:t>FINANCE)</w:t>
      </w:r>
      <w:r w:rsidR="008245C8">
        <w:rPr>
          <w:rStyle w:val="Emphasis"/>
        </w:rPr>
        <w:t>- PONDICHERRY UNIVERSITY (DDE)</w:t>
      </w:r>
    </w:p>
    <w:p w14:paraId="79525C25" w14:textId="1EADFF82" w:rsidR="007C0E0E" w:rsidRPr="00565B06" w:rsidRDefault="001343CD" w:rsidP="004F199F">
      <w:pPr>
        <w:pStyle w:val="Heading3"/>
      </w:pPr>
      <w:r>
        <w:t>YEAR OF PASSING 20</w:t>
      </w:r>
      <w:r w:rsidR="00013713">
        <w:t>12</w:t>
      </w:r>
    </w:p>
    <w:p w14:paraId="67A5F372" w14:textId="0DBA07F5" w:rsidR="000E24AC" w:rsidRPr="00565B06" w:rsidRDefault="001343CD" w:rsidP="007850D1">
      <w:r>
        <w:t>PERCENTAGE- 5</w:t>
      </w:r>
      <w:r w:rsidR="00013713">
        <w:t>4</w:t>
      </w:r>
      <w:r>
        <w:t>%</w:t>
      </w:r>
    </w:p>
    <w:p w14:paraId="0ADD9B65" w14:textId="7999A59F" w:rsidR="00013713" w:rsidRPr="00565B06" w:rsidRDefault="005A6160" w:rsidP="00013713">
      <w:pPr>
        <w:pStyle w:val="Heading2"/>
      </w:pPr>
      <w:sdt>
        <w:sdtPr>
          <w:alias w:val="Enter degree title 1:"/>
          <w:tag w:val="Enter degree title 1:"/>
          <w:id w:val="2090036468"/>
          <w:placeholder>
            <w:docPart w:val="B09446ECD4254D88B719A5E6C18FCC55"/>
          </w:placeholder>
          <w:temporary/>
          <w:showingPlcHdr/>
          <w15:appearance w15:val="hidden"/>
        </w:sdtPr>
        <w:sdtEndPr/>
        <w:sdtContent>
          <w:r w:rsidR="00013713" w:rsidRPr="00565B06">
            <w:t>Degree Title</w:t>
          </w:r>
        </w:sdtContent>
      </w:sdt>
      <w:r w:rsidR="00013713" w:rsidRPr="00565B06">
        <w:t xml:space="preserve"> | </w:t>
      </w:r>
      <w:r w:rsidR="00013713">
        <w:rPr>
          <w:rStyle w:val="Emphasis"/>
        </w:rPr>
        <w:t>BACHELOR OF BUSINESS ADMINISTRATION(H)</w:t>
      </w:r>
      <w:r w:rsidR="008245C8">
        <w:rPr>
          <w:rStyle w:val="Emphasis"/>
        </w:rPr>
        <w:t>- BURDWAN UNIVERSITY</w:t>
      </w:r>
    </w:p>
    <w:p w14:paraId="729F258A" w14:textId="77777777" w:rsidR="00013713" w:rsidRPr="00565B06" w:rsidRDefault="00013713" w:rsidP="00013713">
      <w:pPr>
        <w:pStyle w:val="Heading3"/>
      </w:pPr>
      <w:r>
        <w:t>YEAR OF PASSING 2009</w:t>
      </w:r>
    </w:p>
    <w:p w14:paraId="5E7013A5" w14:textId="77777777" w:rsidR="00013713" w:rsidRPr="00565B06" w:rsidRDefault="00013713" w:rsidP="00013713">
      <w:r>
        <w:t>PERCENTAGE- 65%</w:t>
      </w:r>
    </w:p>
    <w:p w14:paraId="0CAE8C2B" w14:textId="7A2C725C" w:rsidR="00013713" w:rsidRPr="00565B06" w:rsidRDefault="005A6160" w:rsidP="00013713">
      <w:pPr>
        <w:pStyle w:val="Heading2"/>
      </w:pPr>
      <w:sdt>
        <w:sdtPr>
          <w:alias w:val="Enter degree title 2:"/>
          <w:tag w:val="Enter degree title 2:"/>
          <w:id w:val="1190800080"/>
          <w:placeholder>
            <w:docPart w:val="86E7CD7573244DAD9A06DE2B0A3D86C2"/>
          </w:placeholder>
          <w:temporary/>
          <w:showingPlcHdr/>
          <w15:appearance w15:val="hidden"/>
        </w:sdtPr>
        <w:sdtEndPr/>
        <w:sdtContent>
          <w:r w:rsidR="00013713" w:rsidRPr="00565B06">
            <w:t>Degree Title</w:t>
          </w:r>
        </w:sdtContent>
      </w:sdt>
      <w:r w:rsidR="00013713" w:rsidRPr="00565B06">
        <w:t xml:space="preserve"> | </w:t>
      </w:r>
      <w:r w:rsidR="00013713">
        <w:rPr>
          <w:rStyle w:val="Emphasis"/>
        </w:rPr>
        <w:t>12</w:t>
      </w:r>
      <w:r w:rsidR="00013713" w:rsidRPr="001343CD">
        <w:rPr>
          <w:rStyle w:val="Emphasis"/>
          <w:vertAlign w:val="superscript"/>
        </w:rPr>
        <w:t>TH</w:t>
      </w:r>
      <w:r w:rsidR="00013713">
        <w:rPr>
          <w:rStyle w:val="Emphasis"/>
        </w:rPr>
        <w:t xml:space="preserve"> WBHSE, CMS HIGH SCHOOL</w:t>
      </w:r>
      <w:r w:rsidR="00181767">
        <w:rPr>
          <w:rStyle w:val="Emphasis"/>
        </w:rPr>
        <w:t>, BURDWAN</w:t>
      </w:r>
    </w:p>
    <w:p w14:paraId="1F43FE54" w14:textId="77777777" w:rsidR="00013713" w:rsidRPr="00565B06" w:rsidRDefault="00013713" w:rsidP="00013713">
      <w:pPr>
        <w:pStyle w:val="Heading3"/>
      </w:pPr>
      <w:r>
        <w:t>YEAR OF PASSING 2006</w:t>
      </w:r>
    </w:p>
    <w:p w14:paraId="0E80928B" w14:textId="77777777" w:rsidR="00013713" w:rsidRDefault="00013713" w:rsidP="00013713">
      <w:r>
        <w:t>PERCENTAGE- 67%</w:t>
      </w:r>
    </w:p>
    <w:p w14:paraId="7582908C" w14:textId="5816B50C" w:rsidR="00013713" w:rsidRPr="00565B06" w:rsidRDefault="005A6160" w:rsidP="00013713">
      <w:pPr>
        <w:pStyle w:val="Heading2"/>
      </w:pPr>
      <w:sdt>
        <w:sdtPr>
          <w:alias w:val="Enter degree title 1:"/>
          <w:tag w:val="Enter degree title 1:"/>
          <w:id w:val="1937941357"/>
          <w:placeholder>
            <w:docPart w:val="DD79970630D041C6A2470A901FDEFC32"/>
          </w:placeholder>
          <w:temporary/>
          <w:showingPlcHdr/>
          <w15:appearance w15:val="hidden"/>
        </w:sdtPr>
        <w:sdtEndPr/>
        <w:sdtContent>
          <w:r w:rsidR="00013713" w:rsidRPr="00565B06">
            <w:t>Degree Title</w:t>
          </w:r>
        </w:sdtContent>
      </w:sdt>
      <w:r w:rsidR="00013713" w:rsidRPr="00565B06">
        <w:t xml:space="preserve"> | </w:t>
      </w:r>
      <w:r w:rsidR="00013713">
        <w:rPr>
          <w:rStyle w:val="Emphasis"/>
        </w:rPr>
        <w:t>10</w:t>
      </w:r>
      <w:r w:rsidR="00013713" w:rsidRPr="001343CD">
        <w:rPr>
          <w:rStyle w:val="Emphasis"/>
          <w:vertAlign w:val="superscript"/>
        </w:rPr>
        <w:t>TH</w:t>
      </w:r>
      <w:r w:rsidR="00013713">
        <w:rPr>
          <w:rStyle w:val="Emphasis"/>
        </w:rPr>
        <w:t xml:space="preserve"> I.C.S.E, ST. XAVIER’S SCHOOL</w:t>
      </w:r>
      <w:r w:rsidR="00181767">
        <w:rPr>
          <w:rStyle w:val="Emphasis"/>
        </w:rPr>
        <w:t>, BURDWAN</w:t>
      </w:r>
    </w:p>
    <w:p w14:paraId="2CF03196" w14:textId="77777777" w:rsidR="00013713" w:rsidRPr="00565B06" w:rsidRDefault="00013713" w:rsidP="00013713">
      <w:pPr>
        <w:pStyle w:val="Heading3"/>
      </w:pPr>
      <w:r>
        <w:t>YEAR OF PASSING 2004</w:t>
      </w:r>
    </w:p>
    <w:p w14:paraId="15AB2288" w14:textId="77777777" w:rsidR="00013713" w:rsidRPr="00565B06" w:rsidRDefault="00013713" w:rsidP="00013713">
      <w:r>
        <w:t>PERCENTAGE- 60%</w:t>
      </w:r>
    </w:p>
    <w:p w14:paraId="61205566" w14:textId="77777777" w:rsidR="001343CD" w:rsidRPr="00565B06" w:rsidRDefault="001343CD" w:rsidP="007C0E0E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775FD0A4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0792371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6F7D5D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251636B" w14:textId="77777777" w:rsidR="005E088C" w:rsidRPr="00565B06" w:rsidRDefault="005A6160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87D5AF11D2FA49048C215337444FCD32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0628ED9A" w14:textId="77777777" w:rsidR="000B2B2E" w:rsidRDefault="000B2B2E" w:rsidP="00B47E1E">
      <w:pPr>
        <w:pStyle w:val="Heading2"/>
      </w:pPr>
    </w:p>
    <w:p w14:paraId="0C314F0A" w14:textId="45D32D83" w:rsidR="000B2B2E" w:rsidRPr="00565B06" w:rsidRDefault="005A6160" w:rsidP="000B2B2E">
      <w:pPr>
        <w:pStyle w:val="Heading2"/>
      </w:pPr>
      <w:sdt>
        <w:sdtPr>
          <w:alias w:val="Enter job title 1:"/>
          <w:tag w:val="Enter job title 1:"/>
          <w:id w:val="1998078141"/>
          <w:placeholder>
            <w:docPart w:val="BF282DEBD7064FA2BB6BEDF1173280A9"/>
          </w:placeholder>
          <w:temporary/>
          <w:showingPlcHdr/>
          <w15:appearance w15:val="hidden"/>
        </w:sdtPr>
        <w:sdtEndPr/>
        <w:sdtContent>
          <w:r w:rsidR="000B2B2E" w:rsidRPr="00565B06">
            <w:t>Job Title</w:t>
          </w:r>
        </w:sdtContent>
      </w:sdt>
      <w:r w:rsidR="000B2B2E" w:rsidRPr="00565B06">
        <w:t xml:space="preserve"> | </w:t>
      </w:r>
      <w:r w:rsidR="000B2B2E">
        <w:rPr>
          <w:rStyle w:val="Emphasis"/>
        </w:rPr>
        <w:t>SUN KNOWLEDGE PVT LTD. (KOLKATA)</w:t>
      </w:r>
    </w:p>
    <w:p w14:paraId="5AB1DD57" w14:textId="238AEA81" w:rsidR="000B2B2E" w:rsidRPr="00565B06" w:rsidRDefault="005A6160" w:rsidP="000B2B2E">
      <w:pPr>
        <w:pStyle w:val="Heading3"/>
      </w:pPr>
      <w:sdt>
        <w:sdtPr>
          <w:alias w:val="Enter dates from for company 1: "/>
          <w:tag w:val="Enter dates from for company 1: "/>
          <w:id w:val="-712196764"/>
          <w:placeholder>
            <w:docPart w:val="C40AFA795B1149AA9B0A2961EE003D9B"/>
          </w:placeholder>
          <w:temporary/>
          <w:showingPlcHdr/>
          <w15:appearance w15:val="hidden"/>
        </w:sdtPr>
        <w:sdtEndPr/>
        <w:sdtContent>
          <w:r w:rsidR="000B2B2E" w:rsidRPr="00565B06">
            <w:t>Dates From</w:t>
          </w:r>
        </w:sdtContent>
      </w:sdt>
      <w:r w:rsidR="000B2B2E" w:rsidRPr="00565B06">
        <w:t xml:space="preserve"> </w:t>
      </w:r>
      <w:r w:rsidR="000B2B2E">
        <w:t xml:space="preserve"> NOV,2019</w:t>
      </w:r>
      <w:r w:rsidR="000B2B2E" w:rsidRPr="00565B06">
        <w:t xml:space="preserve">– </w:t>
      </w:r>
      <w:r w:rsidR="00CA2180">
        <w:t>May,2022</w:t>
      </w:r>
    </w:p>
    <w:p w14:paraId="748540F9" w14:textId="43A1745E" w:rsidR="000B2B2E" w:rsidRPr="00886429" w:rsidRDefault="000B2B2E" w:rsidP="000B2B2E">
      <w:pPr>
        <w:rPr>
          <w:b/>
        </w:rPr>
      </w:pPr>
      <w:r>
        <w:t xml:space="preserve">WORKING AS </w:t>
      </w:r>
      <w:r>
        <w:rPr>
          <w:b/>
          <w:bCs/>
        </w:rPr>
        <w:t>AR. ANALYST</w:t>
      </w:r>
    </w:p>
    <w:p w14:paraId="371A7FA7" w14:textId="39FA0901" w:rsidR="000B2B2E" w:rsidRDefault="000B2B2E" w:rsidP="000B2B2E">
      <w:pPr>
        <w:rPr>
          <w:b/>
        </w:rPr>
      </w:pPr>
      <w:r>
        <w:t xml:space="preserve">Client- </w:t>
      </w:r>
      <w:r w:rsidR="006A424D">
        <w:rPr>
          <w:b/>
        </w:rPr>
        <w:t>Adapthealth</w:t>
      </w:r>
    </w:p>
    <w:p w14:paraId="0E9FF26D" w14:textId="77777777" w:rsidR="000B2B2E" w:rsidRDefault="000B2B2E" w:rsidP="000B2B2E">
      <w:pPr>
        <w:rPr>
          <w:b/>
        </w:rPr>
      </w:pPr>
    </w:p>
    <w:p w14:paraId="29240163" w14:textId="77777777" w:rsidR="000B2B2E" w:rsidRDefault="000B2B2E" w:rsidP="000B2B2E">
      <w:r>
        <w:t>Roles and responsibilities-</w:t>
      </w:r>
    </w:p>
    <w:p w14:paraId="6555F8DF" w14:textId="77777777" w:rsidR="000B2B2E" w:rsidRDefault="000B2B2E" w:rsidP="000B2B2E"/>
    <w:p w14:paraId="491BF02C" w14:textId="77777777" w:rsidR="000B2B2E" w:rsidRPr="00E96041" w:rsidRDefault="000B2B2E" w:rsidP="000B2B2E">
      <w:pPr>
        <w:numPr>
          <w:ilvl w:val="0"/>
          <w:numId w:val="23"/>
        </w:numPr>
        <w:tabs>
          <w:tab w:val="left" w:pos="0"/>
          <w:tab w:val="left" w:pos="90"/>
        </w:tabs>
        <w:spacing w:after="220"/>
        <w:ind w:left="720" w:hanging="360"/>
        <w:jc w:val="both"/>
        <w:rPr>
          <w:rFonts w:asciiTheme="majorHAnsi" w:eastAsia="Verdana" w:hAnsiTheme="majorHAnsi" w:cstheme="majorHAnsi"/>
        </w:rPr>
      </w:pPr>
      <w:r w:rsidRPr="00E96041">
        <w:rPr>
          <w:rFonts w:asciiTheme="majorHAnsi" w:eastAsia="Verdana" w:hAnsiTheme="majorHAnsi" w:cstheme="majorHAnsi"/>
        </w:rPr>
        <w:t>Analysis on the Denials of claims with resolution on reprocessing claims with insurance.</w:t>
      </w:r>
    </w:p>
    <w:p w14:paraId="4FD9A6C5" w14:textId="77777777" w:rsidR="000B2B2E" w:rsidRPr="00E96041" w:rsidRDefault="000B2B2E" w:rsidP="000B2B2E">
      <w:pPr>
        <w:numPr>
          <w:ilvl w:val="0"/>
          <w:numId w:val="23"/>
        </w:numPr>
        <w:tabs>
          <w:tab w:val="left" w:pos="0"/>
          <w:tab w:val="left" w:pos="90"/>
        </w:tabs>
        <w:spacing w:after="220"/>
        <w:ind w:left="720" w:hanging="360"/>
        <w:jc w:val="both"/>
        <w:rPr>
          <w:rFonts w:asciiTheme="majorHAnsi" w:eastAsia="Verdana" w:hAnsiTheme="majorHAnsi" w:cstheme="majorHAnsi"/>
        </w:rPr>
      </w:pPr>
      <w:r w:rsidRPr="00E96041">
        <w:rPr>
          <w:rFonts w:asciiTheme="majorHAnsi" w:eastAsia="Verdana" w:hAnsiTheme="majorHAnsi" w:cstheme="majorHAnsi"/>
        </w:rPr>
        <w:t>Submitting and following up on claims with health insurance companies in order to receive payment for services.</w:t>
      </w:r>
    </w:p>
    <w:p w14:paraId="6BDFA4C9" w14:textId="77777777" w:rsidR="000B2B2E" w:rsidRPr="00E96041" w:rsidRDefault="000B2B2E" w:rsidP="000B2B2E">
      <w:pPr>
        <w:numPr>
          <w:ilvl w:val="0"/>
          <w:numId w:val="23"/>
        </w:numPr>
        <w:tabs>
          <w:tab w:val="left" w:pos="0"/>
          <w:tab w:val="left" w:pos="90"/>
        </w:tabs>
        <w:spacing w:after="220"/>
        <w:ind w:left="720" w:hanging="360"/>
        <w:jc w:val="both"/>
        <w:rPr>
          <w:rFonts w:asciiTheme="majorHAnsi" w:eastAsia="Verdana" w:hAnsiTheme="majorHAnsi" w:cstheme="majorHAnsi"/>
        </w:rPr>
      </w:pPr>
      <w:r w:rsidRPr="00E96041">
        <w:rPr>
          <w:rFonts w:asciiTheme="majorHAnsi" w:eastAsia="Verdana" w:hAnsiTheme="majorHAnsi" w:cstheme="majorHAnsi"/>
        </w:rPr>
        <w:t>Handling specific high dollar claims and responsible for overpayment refund to insurance.</w:t>
      </w:r>
    </w:p>
    <w:p w14:paraId="7DC1AF52" w14:textId="77777777" w:rsidR="000B2B2E" w:rsidRPr="00E96041" w:rsidRDefault="000B2B2E" w:rsidP="000B2B2E">
      <w:pPr>
        <w:numPr>
          <w:ilvl w:val="0"/>
          <w:numId w:val="23"/>
        </w:numPr>
        <w:tabs>
          <w:tab w:val="left" w:pos="0"/>
          <w:tab w:val="left" w:pos="90"/>
        </w:tabs>
        <w:spacing w:after="220"/>
        <w:ind w:left="720" w:hanging="360"/>
        <w:jc w:val="both"/>
        <w:rPr>
          <w:rFonts w:asciiTheme="majorHAnsi" w:eastAsia="Verdana" w:hAnsiTheme="majorHAnsi" w:cstheme="majorHAnsi"/>
        </w:rPr>
      </w:pPr>
      <w:r w:rsidRPr="00E96041">
        <w:rPr>
          <w:rFonts w:asciiTheme="majorHAnsi" w:eastAsia="Verdana" w:hAnsiTheme="majorHAnsi" w:cstheme="majorHAnsi"/>
        </w:rPr>
        <w:t>Timely follo</w:t>
      </w:r>
      <w:r>
        <w:rPr>
          <w:rFonts w:asciiTheme="majorHAnsi" w:eastAsia="Verdana" w:hAnsiTheme="majorHAnsi" w:cstheme="majorHAnsi"/>
        </w:rPr>
        <w:t>w up with the insurance payer</w:t>
      </w:r>
      <w:r w:rsidRPr="00E96041">
        <w:rPr>
          <w:rFonts w:asciiTheme="majorHAnsi" w:eastAsia="Verdana" w:hAnsiTheme="majorHAnsi" w:cstheme="majorHAnsi"/>
        </w:rPr>
        <w:t>s on all accounts at any stage of the aging bucket.</w:t>
      </w:r>
    </w:p>
    <w:p w14:paraId="266B24CA" w14:textId="77777777" w:rsidR="000B2B2E" w:rsidRDefault="000B2B2E" w:rsidP="00B47E1E">
      <w:pPr>
        <w:pStyle w:val="Heading2"/>
      </w:pPr>
    </w:p>
    <w:p w14:paraId="7B8397A0" w14:textId="77777777" w:rsidR="000B2B2E" w:rsidRDefault="000B2B2E" w:rsidP="00B47E1E">
      <w:pPr>
        <w:pStyle w:val="Heading2"/>
      </w:pPr>
    </w:p>
    <w:p w14:paraId="31D41C70" w14:textId="7047BC52" w:rsidR="005E088C" w:rsidRPr="00565B06" w:rsidRDefault="005A6160" w:rsidP="00B47E1E">
      <w:pPr>
        <w:pStyle w:val="Heading2"/>
      </w:pPr>
      <w:sdt>
        <w:sdtPr>
          <w:alias w:val="Enter job title 1:"/>
          <w:tag w:val="Enter job title 1:"/>
          <w:id w:val="1751545020"/>
          <w:placeholder>
            <w:docPart w:val="17E5583B87CA456F9C83F74C5B7DF4D5"/>
          </w:placeholder>
          <w:temporary/>
          <w:showingPlcHdr/>
          <w15:appearance w15:val="hidden"/>
        </w:sdtPr>
        <w:sdtEndPr/>
        <w:sdtContent>
          <w:r w:rsidR="005E088C" w:rsidRPr="00565B06">
            <w:t>Job Title</w:t>
          </w:r>
        </w:sdtContent>
      </w:sdt>
      <w:r w:rsidR="005E088C" w:rsidRPr="00565B06">
        <w:t xml:space="preserve"> | </w:t>
      </w:r>
      <w:r w:rsidR="00E12842">
        <w:rPr>
          <w:rStyle w:val="Emphasis"/>
        </w:rPr>
        <w:t>WIPRO LTD. (KOLKATA)</w:t>
      </w:r>
    </w:p>
    <w:p w14:paraId="3153CE14" w14:textId="5555BE4B" w:rsidR="005E088C" w:rsidRPr="00565B06" w:rsidRDefault="005A6160" w:rsidP="004F199F">
      <w:pPr>
        <w:pStyle w:val="Heading3"/>
      </w:pPr>
      <w:sdt>
        <w:sdtPr>
          <w:alias w:val="Enter dates from for company 1: "/>
          <w:tag w:val="Enter dates from for company 1: "/>
          <w:id w:val="-1157291985"/>
          <w:placeholder>
            <w:docPart w:val="0BA7EBFADD624A7B91FACB0370061E48"/>
          </w:placeholder>
          <w:temporary/>
          <w:showingPlcHdr/>
          <w15:appearance w15:val="hidden"/>
        </w:sdtPr>
        <w:sdtEndPr/>
        <w:sdtContent>
          <w:r w:rsidR="005E088C" w:rsidRPr="00565B06">
            <w:t>Date</w:t>
          </w:r>
          <w:r w:rsidR="00581515" w:rsidRPr="00565B06">
            <w:t>s</w:t>
          </w:r>
          <w:r w:rsidR="005E088C" w:rsidRPr="00565B06">
            <w:t xml:space="preserve"> From</w:t>
          </w:r>
        </w:sdtContent>
      </w:sdt>
      <w:r w:rsidR="005E088C" w:rsidRPr="00565B06">
        <w:t xml:space="preserve"> </w:t>
      </w:r>
      <w:r w:rsidR="009700AB">
        <w:t xml:space="preserve"> FEB,201</w:t>
      </w:r>
      <w:r w:rsidR="00885FFE">
        <w:t>8</w:t>
      </w:r>
      <w:r w:rsidR="005E088C" w:rsidRPr="00565B06">
        <w:t xml:space="preserve">– </w:t>
      </w:r>
      <w:r w:rsidR="00133949">
        <w:t>Nov,19</w:t>
      </w:r>
    </w:p>
    <w:p w14:paraId="7715A37D" w14:textId="1D26619F" w:rsidR="005E088C" w:rsidRPr="00886429" w:rsidRDefault="00E12842" w:rsidP="005E088C">
      <w:pPr>
        <w:rPr>
          <w:b/>
        </w:rPr>
      </w:pPr>
      <w:r>
        <w:t xml:space="preserve">WORKING AS </w:t>
      </w:r>
      <w:r w:rsidR="00013713" w:rsidRPr="00013713">
        <w:rPr>
          <w:b/>
          <w:bCs/>
        </w:rPr>
        <w:t>SENIOR</w:t>
      </w:r>
      <w:r w:rsidR="00013713">
        <w:t xml:space="preserve"> </w:t>
      </w:r>
      <w:r w:rsidR="008D4553">
        <w:rPr>
          <w:b/>
        </w:rPr>
        <w:t>ASSOCIATE</w:t>
      </w:r>
    </w:p>
    <w:p w14:paraId="142DE487" w14:textId="5729589E" w:rsidR="00E12842" w:rsidRDefault="00E12842" w:rsidP="005E088C">
      <w:pPr>
        <w:rPr>
          <w:b/>
        </w:rPr>
      </w:pPr>
      <w:r>
        <w:t xml:space="preserve">Client- </w:t>
      </w:r>
      <w:r w:rsidRPr="00E12842">
        <w:rPr>
          <w:b/>
        </w:rPr>
        <w:t>HP</w:t>
      </w:r>
      <w:r w:rsidR="00DA0710">
        <w:rPr>
          <w:b/>
        </w:rPr>
        <w:t>, Geek squad</w:t>
      </w:r>
    </w:p>
    <w:p w14:paraId="3FA4DB18" w14:textId="77777777" w:rsidR="00E12842" w:rsidRDefault="00E12842" w:rsidP="005E088C">
      <w:pPr>
        <w:rPr>
          <w:b/>
        </w:rPr>
      </w:pPr>
    </w:p>
    <w:p w14:paraId="32760F92" w14:textId="77777777" w:rsidR="00E12842" w:rsidRDefault="00E12842" w:rsidP="005E088C">
      <w:r>
        <w:t>Roles and responsibilities-</w:t>
      </w:r>
    </w:p>
    <w:p w14:paraId="7640246F" w14:textId="77777777" w:rsidR="00E12842" w:rsidRDefault="00E12842" w:rsidP="005E088C"/>
    <w:p w14:paraId="15C2B2B5" w14:textId="77777777" w:rsidR="00E12842" w:rsidRPr="00E96041" w:rsidRDefault="00E12842" w:rsidP="00E96041">
      <w:pPr>
        <w:numPr>
          <w:ilvl w:val="0"/>
          <w:numId w:val="23"/>
        </w:numPr>
        <w:tabs>
          <w:tab w:val="left" w:pos="0"/>
          <w:tab w:val="left" w:pos="90"/>
        </w:tabs>
        <w:spacing w:after="220"/>
        <w:ind w:left="720" w:hanging="360"/>
        <w:jc w:val="both"/>
        <w:rPr>
          <w:rFonts w:asciiTheme="majorHAnsi" w:eastAsia="Verdana" w:hAnsiTheme="majorHAnsi" w:cstheme="majorHAnsi"/>
        </w:rPr>
      </w:pPr>
      <w:r w:rsidRPr="00E96041">
        <w:rPr>
          <w:rFonts w:asciiTheme="majorHAnsi" w:eastAsia="Verdana" w:hAnsiTheme="majorHAnsi" w:cstheme="majorHAnsi"/>
        </w:rPr>
        <w:t>Chatting with HP laptop and desktop users across APAC and SEATH region.</w:t>
      </w:r>
    </w:p>
    <w:p w14:paraId="694E914F" w14:textId="292C9603" w:rsidR="00E12842" w:rsidRPr="00E96041" w:rsidRDefault="00E12842" w:rsidP="00E96041">
      <w:pPr>
        <w:numPr>
          <w:ilvl w:val="0"/>
          <w:numId w:val="23"/>
        </w:numPr>
        <w:tabs>
          <w:tab w:val="left" w:pos="0"/>
          <w:tab w:val="left" w:pos="90"/>
        </w:tabs>
        <w:spacing w:after="220"/>
        <w:ind w:left="720" w:hanging="360"/>
        <w:jc w:val="both"/>
        <w:rPr>
          <w:rFonts w:asciiTheme="majorHAnsi" w:eastAsia="Verdana" w:hAnsiTheme="majorHAnsi" w:cstheme="majorHAnsi"/>
        </w:rPr>
      </w:pPr>
      <w:r w:rsidRPr="00E96041">
        <w:rPr>
          <w:rFonts w:asciiTheme="majorHAnsi" w:eastAsia="Verdana" w:hAnsiTheme="majorHAnsi" w:cstheme="majorHAnsi"/>
        </w:rPr>
        <w:t>Creating cases in CDAX</w:t>
      </w:r>
      <w:r w:rsidR="00794301">
        <w:rPr>
          <w:rFonts w:asciiTheme="majorHAnsi" w:eastAsia="Verdana" w:hAnsiTheme="majorHAnsi" w:cstheme="majorHAnsi"/>
        </w:rPr>
        <w:t>, Symphony USD</w:t>
      </w:r>
      <w:r w:rsidR="00B03FA2">
        <w:rPr>
          <w:rFonts w:asciiTheme="majorHAnsi" w:eastAsia="Verdana" w:hAnsiTheme="majorHAnsi" w:cstheme="majorHAnsi"/>
        </w:rPr>
        <w:t>, Breeze</w:t>
      </w:r>
    </w:p>
    <w:p w14:paraId="06296F73" w14:textId="77777777" w:rsidR="00E12842" w:rsidRPr="00E96041" w:rsidRDefault="00E12842" w:rsidP="00E96041">
      <w:pPr>
        <w:numPr>
          <w:ilvl w:val="0"/>
          <w:numId w:val="23"/>
        </w:numPr>
        <w:tabs>
          <w:tab w:val="left" w:pos="0"/>
          <w:tab w:val="left" w:pos="90"/>
        </w:tabs>
        <w:spacing w:after="220"/>
        <w:ind w:left="720" w:hanging="360"/>
        <w:jc w:val="both"/>
        <w:rPr>
          <w:rFonts w:asciiTheme="majorHAnsi" w:eastAsia="Verdana" w:hAnsiTheme="majorHAnsi" w:cstheme="majorHAnsi"/>
        </w:rPr>
      </w:pPr>
      <w:r w:rsidRPr="00E96041">
        <w:rPr>
          <w:rFonts w:asciiTheme="majorHAnsi" w:eastAsia="Verdana" w:hAnsiTheme="majorHAnsi" w:cstheme="majorHAnsi"/>
        </w:rPr>
        <w:t>Registering complaints and route the customer escalations to concerned team.</w:t>
      </w:r>
    </w:p>
    <w:p w14:paraId="7EA549E4" w14:textId="09E7E7E8" w:rsidR="00E12842" w:rsidRPr="00E96041" w:rsidRDefault="00E12842" w:rsidP="00E96041">
      <w:pPr>
        <w:numPr>
          <w:ilvl w:val="0"/>
          <w:numId w:val="23"/>
        </w:numPr>
        <w:tabs>
          <w:tab w:val="left" w:pos="0"/>
          <w:tab w:val="left" w:pos="90"/>
        </w:tabs>
        <w:spacing w:after="220"/>
        <w:ind w:left="720" w:hanging="360"/>
        <w:jc w:val="both"/>
        <w:rPr>
          <w:rFonts w:asciiTheme="majorHAnsi" w:eastAsia="Verdana" w:hAnsiTheme="majorHAnsi" w:cstheme="majorHAnsi"/>
        </w:rPr>
      </w:pPr>
      <w:r w:rsidRPr="00E96041">
        <w:rPr>
          <w:rFonts w:asciiTheme="majorHAnsi" w:eastAsia="Verdana" w:hAnsiTheme="majorHAnsi" w:cstheme="majorHAnsi"/>
        </w:rPr>
        <w:t xml:space="preserve">Maintaining NPS level of </w:t>
      </w:r>
      <w:r w:rsidR="00DA0710">
        <w:rPr>
          <w:rFonts w:asciiTheme="majorHAnsi" w:eastAsia="Verdana" w:hAnsiTheme="majorHAnsi" w:cstheme="majorHAnsi"/>
        </w:rPr>
        <w:t>91</w:t>
      </w:r>
      <w:r w:rsidRPr="00E96041">
        <w:rPr>
          <w:rFonts w:asciiTheme="majorHAnsi" w:eastAsia="Verdana" w:hAnsiTheme="majorHAnsi" w:cstheme="majorHAnsi"/>
        </w:rPr>
        <w:t>%.</w:t>
      </w:r>
    </w:p>
    <w:p w14:paraId="2610BC19" w14:textId="4B272579" w:rsidR="00E12842" w:rsidRDefault="00E12842" w:rsidP="00E96041">
      <w:pPr>
        <w:numPr>
          <w:ilvl w:val="0"/>
          <w:numId w:val="23"/>
        </w:numPr>
        <w:tabs>
          <w:tab w:val="left" w:pos="0"/>
          <w:tab w:val="left" w:pos="90"/>
        </w:tabs>
        <w:spacing w:after="220"/>
        <w:ind w:left="720" w:hanging="360"/>
        <w:jc w:val="both"/>
        <w:rPr>
          <w:rFonts w:asciiTheme="majorHAnsi" w:eastAsia="Verdana" w:hAnsiTheme="majorHAnsi" w:cstheme="majorHAnsi"/>
        </w:rPr>
      </w:pPr>
      <w:r w:rsidRPr="00E96041">
        <w:rPr>
          <w:rFonts w:asciiTheme="majorHAnsi" w:eastAsia="Verdana" w:hAnsiTheme="majorHAnsi" w:cstheme="majorHAnsi"/>
        </w:rPr>
        <w:t>Follow up with the regist</w:t>
      </w:r>
      <w:r w:rsidR="00885FFE" w:rsidRPr="00E96041">
        <w:rPr>
          <w:rFonts w:asciiTheme="majorHAnsi" w:eastAsia="Verdana" w:hAnsiTheme="majorHAnsi" w:cstheme="majorHAnsi"/>
        </w:rPr>
        <w:t>ered cases within the given TAT.</w:t>
      </w:r>
    </w:p>
    <w:p w14:paraId="6B0CBFC1" w14:textId="2554F773" w:rsidR="00E12842" w:rsidRDefault="00013713" w:rsidP="005E088C">
      <w:pPr>
        <w:numPr>
          <w:ilvl w:val="0"/>
          <w:numId w:val="23"/>
        </w:numPr>
        <w:tabs>
          <w:tab w:val="left" w:pos="0"/>
          <w:tab w:val="left" w:pos="90"/>
        </w:tabs>
        <w:spacing w:after="220"/>
        <w:ind w:left="720" w:hanging="360"/>
        <w:jc w:val="both"/>
        <w:rPr>
          <w:rFonts w:asciiTheme="majorHAnsi" w:eastAsia="Verdana" w:hAnsiTheme="majorHAnsi" w:cstheme="majorHAnsi"/>
        </w:rPr>
      </w:pPr>
      <w:r>
        <w:rPr>
          <w:rFonts w:asciiTheme="majorHAnsi" w:eastAsia="Verdana" w:hAnsiTheme="majorHAnsi" w:cstheme="majorHAnsi"/>
        </w:rPr>
        <w:t>Taking ownership on the created cases and doing the regular follow ups.</w:t>
      </w:r>
    </w:p>
    <w:p w14:paraId="47A5B3D8" w14:textId="77777777" w:rsidR="00013713" w:rsidRPr="00013713" w:rsidRDefault="00013713" w:rsidP="00013713">
      <w:pPr>
        <w:tabs>
          <w:tab w:val="left" w:pos="0"/>
          <w:tab w:val="left" w:pos="90"/>
        </w:tabs>
        <w:spacing w:after="220"/>
        <w:ind w:left="720"/>
        <w:jc w:val="both"/>
        <w:rPr>
          <w:rFonts w:asciiTheme="majorHAnsi" w:eastAsia="Verdana" w:hAnsiTheme="majorHAnsi" w:cstheme="majorHAnsi"/>
        </w:rPr>
      </w:pPr>
    </w:p>
    <w:p w14:paraId="6325438D" w14:textId="77777777" w:rsidR="005E088C" w:rsidRPr="00565B06" w:rsidRDefault="005A6160" w:rsidP="00B47E1E">
      <w:pPr>
        <w:pStyle w:val="Heading2"/>
      </w:pPr>
      <w:sdt>
        <w:sdtPr>
          <w:alias w:val="Enter job title 2:"/>
          <w:tag w:val="Enter job title 2:"/>
          <w:id w:val="897717812"/>
          <w:placeholder>
            <w:docPart w:val="85D35949B605461A85153F1F8B89D3E7"/>
          </w:placeholder>
          <w:temporary/>
          <w:showingPlcHdr/>
          <w15:appearance w15:val="hidden"/>
        </w:sdtPr>
        <w:sdtEndPr/>
        <w:sdtContent>
          <w:r w:rsidR="005E088C" w:rsidRPr="00565B06">
            <w:t>Job Title</w:t>
          </w:r>
        </w:sdtContent>
      </w:sdt>
      <w:r w:rsidR="005E088C" w:rsidRPr="00565B06">
        <w:t xml:space="preserve"> | </w:t>
      </w:r>
      <w:r w:rsidR="00885FFE">
        <w:rPr>
          <w:rStyle w:val="Emphasis"/>
        </w:rPr>
        <w:t>R1RCM (GURGAON)</w:t>
      </w:r>
    </w:p>
    <w:p w14:paraId="279D5C8E" w14:textId="77777777" w:rsidR="005E088C" w:rsidRPr="00565B06" w:rsidRDefault="005A6160" w:rsidP="004F199F">
      <w:pPr>
        <w:pStyle w:val="Heading3"/>
      </w:pPr>
      <w:sdt>
        <w:sdtPr>
          <w:alias w:val="Enter dates from for company 2: "/>
          <w:tag w:val="Enter dates from for company 2: "/>
          <w:id w:val="885609453"/>
          <w:placeholder>
            <w:docPart w:val="A9A34FC1595D480D89609CCE123724F0"/>
          </w:placeholder>
          <w:temporary/>
          <w:showingPlcHdr/>
          <w15:appearance w15:val="hidden"/>
        </w:sdtPr>
        <w:sdtEndPr/>
        <w:sdtContent>
          <w:r w:rsidR="005E088C" w:rsidRPr="00565B06">
            <w:t>Date</w:t>
          </w:r>
          <w:r w:rsidR="00581515" w:rsidRPr="00565B06">
            <w:t>s</w:t>
          </w:r>
          <w:r w:rsidR="005E088C" w:rsidRPr="00565B06">
            <w:t xml:space="preserve"> From</w:t>
          </w:r>
        </w:sdtContent>
      </w:sdt>
      <w:r w:rsidR="00885FFE">
        <w:t xml:space="preserve"> OCT,2015</w:t>
      </w:r>
      <w:r w:rsidR="005E088C" w:rsidRPr="00565B06">
        <w:t xml:space="preserve"> – </w:t>
      </w:r>
      <w:sdt>
        <w:sdtPr>
          <w:alias w:val="Enter dates to for company 2: "/>
          <w:tag w:val="Enter dates to for company 2: "/>
          <w:id w:val="-157459050"/>
          <w:placeholder>
            <w:docPart w:val="4AF55455CF9049FFA1AABF2D37DC3455"/>
          </w:placeholder>
          <w:temporary/>
          <w:showingPlcHdr/>
          <w15:appearance w15:val="hidden"/>
        </w:sdtPr>
        <w:sdtEndPr/>
        <w:sdtContent>
          <w:r w:rsidR="005E088C" w:rsidRPr="00565B06">
            <w:t>To</w:t>
          </w:r>
        </w:sdtContent>
      </w:sdt>
      <w:r w:rsidR="00885FFE">
        <w:t xml:space="preserve"> OCT,2017</w:t>
      </w:r>
    </w:p>
    <w:p w14:paraId="5AF46F61" w14:textId="77777777" w:rsidR="005E088C" w:rsidRDefault="00885FFE" w:rsidP="005E088C">
      <w:r>
        <w:t xml:space="preserve">WORKED AS </w:t>
      </w:r>
      <w:r w:rsidRPr="00886429">
        <w:rPr>
          <w:b/>
        </w:rPr>
        <w:t>SENIOR ANALYST</w:t>
      </w:r>
    </w:p>
    <w:p w14:paraId="6E61B420" w14:textId="77777777" w:rsidR="00885FFE" w:rsidRDefault="00885FFE" w:rsidP="005E088C"/>
    <w:p w14:paraId="3548324D" w14:textId="77777777" w:rsidR="00885FFE" w:rsidRDefault="00885FFE" w:rsidP="00885FFE">
      <w:pPr>
        <w:tabs>
          <w:tab w:val="left" w:pos="0"/>
          <w:tab w:val="left" w:pos="90"/>
        </w:tabs>
        <w:spacing w:after="220"/>
        <w:jc w:val="both"/>
        <w:rPr>
          <w:b/>
        </w:rPr>
      </w:pPr>
      <w:r>
        <w:t xml:space="preserve">Client-  </w:t>
      </w:r>
      <w:r w:rsidRPr="00885FFE">
        <w:rPr>
          <w:b/>
        </w:rPr>
        <w:t>ST. JOHNS HOSPITAL (DSSC-AR)</w:t>
      </w:r>
    </w:p>
    <w:p w14:paraId="2DBE856C" w14:textId="77777777" w:rsidR="00885FFE" w:rsidRDefault="00885FFE" w:rsidP="00885FFE">
      <w:pPr>
        <w:rPr>
          <w:b/>
        </w:rPr>
      </w:pPr>
    </w:p>
    <w:p w14:paraId="011144B9" w14:textId="77777777" w:rsidR="00885FFE" w:rsidRDefault="00885FFE" w:rsidP="00885FFE">
      <w:r>
        <w:t>Roles and responsibilities-</w:t>
      </w:r>
    </w:p>
    <w:p w14:paraId="0E86216F" w14:textId="77777777" w:rsidR="00885FFE" w:rsidRDefault="00885FFE" w:rsidP="00885FFE"/>
    <w:p w14:paraId="4ABD69F4" w14:textId="77777777" w:rsidR="00885FFE" w:rsidRPr="00E96041" w:rsidRDefault="00885FFE" w:rsidP="00E96041">
      <w:pPr>
        <w:numPr>
          <w:ilvl w:val="0"/>
          <w:numId w:val="23"/>
        </w:numPr>
        <w:tabs>
          <w:tab w:val="left" w:pos="0"/>
          <w:tab w:val="left" w:pos="90"/>
        </w:tabs>
        <w:spacing w:after="220"/>
        <w:ind w:left="720" w:hanging="360"/>
        <w:jc w:val="both"/>
        <w:rPr>
          <w:rFonts w:asciiTheme="majorHAnsi" w:eastAsia="Verdana" w:hAnsiTheme="majorHAnsi" w:cstheme="majorHAnsi"/>
        </w:rPr>
      </w:pPr>
      <w:r w:rsidRPr="00E96041">
        <w:rPr>
          <w:rFonts w:asciiTheme="majorHAnsi" w:eastAsia="Verdana" w:hAnsiTheme="majorHAnsi" w:cstheme="majorHAnsi"/>
        </w:rPr>
        <w:t>Analysis on the Denials of claims with resolution on reprocessing claims with insurance.</w:t>
      </w:r>
    </w:p>
    <w:p w14:paraId="5F9697AF" w14:textId="77777777" w:rsidR="00886429" w:rsidRPr="00E96041" w:rsidRDefault="00886429" w:rsidP="00E96041">
      <w:pPr>
        <w:numPr>
          <w:ilvl w:val="0"/>
          <w:numId w:val="23"/>
        </w:numPr>
        <w:tabs>
          <w:tab w:val="left" w:pos="0"/>
          <w:tab w:val="left" w:pos="90"/>
        </w:tabs>
        <w:spacing w:after="220"/>
        <w:ind w:left="720" w:hanging="360"/>
        <w:jc w:val="both"/>
        <w:rPr>
          <w:rFonts w:asciiTheme="majorHAnsi" w:eastAsia="Verdana" w:hAnsiTheme="majorHAnsi" w:cstheme="majorHAnsi"/>
        </w:rPr>
      </w:pPr>
      <w:r w:rsidRPr="00E96041">
        <w:rPr>
          <w:rFonts w:asciiTheme="majorHAnsi" w:eastAsia="Verdana" w:hAnsiTheme="majorHAnsi" w:cstheme="majorHAnsi"/>
        </w:rPr>
        <w:t>Submitting and following up on claims with health insurance companies in order to receive payment for services.</w:t>
      </w:r>
    </w:p>
    <w:p w14:paraId="2F45F53C" w14:textId="77777777" w:rsidR="00886429" w:rsidRPr="00E96041" w:rsidRDefault="00886429" w:rsidP="00E96041">
      <w:pPr>
        <w:numPr>
          <w:ilvl w:val="0"/>
          <w:numId w:val="23"/>
        </w:numPr>
        <w:tabs>
          <w:tab w:val="left" w:pos="0"/>
          <w:tab w:val="left" w:pos="90"/>
        </w:tabs>
        <w:spacing w:after="220"/>
        <w:ind w:left="720" w:hanging="360"/>
        <w:jc w:val="both"/>
        <w:rPr>
          <w:rFonts w:asciiTheme="majorHAnsi" w:eastAsia="Verdana" w:hAnsiTheme="majorHAnsi" w:cstheme="majorHAnsi"/>
        </w:rPr>
      </w:pPr>
      <w:r w:rsidRPr="00E96041">
        <w:rPr>
          <w:rFonts w:asciiTheme="majorHAnsi" w:eastAsia="Verdana" w:hAnsiTheme="majorHAnsi" w:cstheme="majorHAnsi"/>
        </w:rPr>
        <w:t>Handling specific high dollar claims and responsible for overpayment refund to insurance.</w:t>
      </w:r>
    </w:p>
    <w:p w14:paraId="29DDBE6A" w14:textId="77777777" w:rsidR="00886429" w:rsidRPr="00E96041" w:rsidRDefault="00886429" w:rsidP="00E96041">
      <w:pPr>
        <w:numPr>
          <w:ilvl w:val="0"/>
          <w:numId w:val="23"/>
        </w:numPr>
        <w:tabs>
          <w:tab w:val="left" w:pos="0"/>
          <w:tab w:val="left" w:pos="90"/>
        </w:tabs>
        <w:spacing w:after="220"/>
        <w:ind w:left="720" w:hanging="360"/>
        <w:jc w:val="both"/>
        <w:rPr>
          <w:rFonts w:asciiTheme="majorHAnsi" w:eastAsia="Verdana" w:hAnsiTheme="majorHAnsi" w:cstheme="majorHAnsi"/>
        </w:rPr>
      </w:pPr>
      <w:r w:rsidRPr="00E96041">
        <w:rPr>
          <w:rFonts w:asciiTheme="majorHAnsi" w:eastAsia="Verdana" w:hAnsiTheme="majorHAnsi" w:cstheme="majorHAnsi"/>
        </w:rPr>
        <w:t>Timely follo</w:t>
      </w:r>
      <w:r w:rsidR="00090B84">
        <w:rPr>
          <w:rFonts w:asciiTheme="majorHAnsi" w:eastAsia="Verdana" w:hAnsiTheme="majorHAnsi" w:cstheme="majorHAnsi"/>
        </w:rPr>
        <w:t>w up with the insurance payer</w:t>
      </w:r>
      <w:r w:rsidRPr="00E96041">
        <w:rPr>
          <w:rFonts w:asciiTheme="majorHAnsi" w:eastAsia="Verdana" w:hAnsiTheme="majorHAnsi" w:cstheme="majorHAnsi"/>
        </w:rPr>
        <w:t>s on all accounts at any stage of the aging bucket.</w:t>
      </w:r>
    </w:p>
    <w:p w14:paraId="3ADEA427" w14:textId="77777777" w:rsidR="00885FFE" w:rsidRDefault="00885FFE" w:rsidP="00886429">
      <w:pPr>
        <w:pStyle w:val="ListParagraph"/>
      </w:pPr>
    </w:p>
    <w:p w14:paraId="0A4C3620" w14:textId="77777777" w:rsidR="00886429" w:rsidRDefault="00886429" w:rsidP="00886429">
      <w:pPr>
        <w:pStyle w:val="ListParagraph"/>
      </w:pPr>
    </w:p>
    <w:p w14:paraId="28C527D1" w14:textId="6A9BFFFC" w:rsidR="00886429" w:rsidRPr="00565B06" w:rsidRDefault="005A6160" w:rsidP="00886429">
      <w:pPr>
        <w:pStyle w:val="Heading2"/>
      </w:pPr>
      <w:sdt>
        <w:sdtPr>
          <w:alias w:val="Enter job title 2:"/>
          <w:tag w:val="Enter job title 2:"/>
          <w:id w:val="1955599366"/>
          <w:placeholder>
            <w:docPart w:val="545BBA1597E24DD29EA3BA35E0FA35E2"/>
          </w:placeholder>
          <w:temporary/>
          <w:showingPlcHdr/>
          <w15:appearance w15:val="hidden"/>
        </w:sdtPr>
        <w:sdtEndPr/>
        <w:sdtContent>
          <w:r w:rsidR="00886429" w:rsidRPr="00565B06">
            <w:t>Job Title</w:t>
          </w:r>
        </w:sdtContent>
      </w:sdt>
      <w:r w:rsidR="00886429" w:rsidRPr="00565B06">
        <w:t xml:space="preserve"> | </w:t>
      </w:r>
      <w:r w:rsidR="000019DF">
        <w:rPr>
          <w:rStyle w:val="Emphasis"/>
        </w:rPr>
        <w:t>Trizetto</w:t>
      </w:r>
      <w:r w:rsidR="00886429">
        <w:rPr>
          <w:rStyle w:val="Emphasis"/>
        </w:rPr>
        <w:t xml:space="preserve"> (PUNE)</w:t>
      </w:r>
    </w:p>
    <w:p w14:paraId="2E954DA0" w14:textId="77777777" w:rsidR="00886429" w:rsidRPr="00565B06" w:rsidRDefault="005A6160" w:rsidP="00886429">
      <w:pPr>
        <w:pStyle w:val="Heading3"/>
      </w:pPr>
      <w:sdt>
        <w:sdtPr>
          <w:alias w:val="Enter dates from for company 2: "/>
          <w:tag w:val="Enter dates from for company 2: "/>
          <w:id w:val="-2046125772"/>
          <w:placeholder>
            <w:docPart w:val="B8F2C81484C940B194BD29DD08DB48EF"/>
          </w:placeholder>
          <w:temporary/>
          <w:showingPlcHdr/>
          <w15:appearance w15:val="hidden"/>
        </w:sdtPr>
        <w:sdtEndPr/>
        <w:sdtContent>
          <w:r w:rsidR="00886429" w:rsidRPr="00565B06">
            <w:t>Dates From</w:t>
          </w:r>
        </w:sdtContent>
      </w:sdt>
      <w:r w:rsidR="00886429">
        <w:t xml:space="preserve"> JUNE,2014</w:t>
      </w:r>
      <w:r w:rsidR="00886429" w:rsidRPr="00565B06">
        <w:t xml:space="preserve"> – </w:t>
      </w:r>
      <w:sdt>
        <w:sdtPr>
          <w:alias w:val="Enter dates to for company 2: "/>
          <w:tag w:val="Enter dates to for company 2: "/>
          <w:id w:val="-910222185"/>
          <w:placeholder>
            <w:docPart w:val="247BEE13CEA34243B7CD43D2F058DBE8"/>
          </w:placeholder>
          <w:temporary/>
          <w:showingPlcHdr/>
          <w15:appearance w15:val="hidden"/>
        </w:sdtPr>
        <w:sdtEndPr/>
        <w:sdtContent>
          <w:r w:rsidR="00886429" w:rsidRPr="00565B06">
            <w:t>To</w:t>
          </w:r>
        </w:sdtContent>
      </w:sdt>
      <w:r w:rsidR="00886429">
        <w:t xml:space="preserve"> OCT,2015</w:t>
      </w:r>
    </w:p>
    <w:p w14:paraId="30CFBEA7" w14:textId="77777777" w:rsidR="00886429" w:rsidRDefault="00886429" w:rsidP="00886429">
      <w:r>
        <w:t xml:space="preserve">WORKED AS </w:t>
      </w:r>
      <w:r w:rsidRPr="00886429">
        <w:rPr>
          <w:b/>
        </w:rPr>
        <w:t>QUALITY CONTROL ASSOCIATE</w:t>
      </w:r>
    </w:p>
    <w:p w14:paraId="2CD1EA1B" w14:textId="77777777" w:rsidR="00886429" w:rsidRDefault="00886429" w:rsidP="00886429"/>
    <w:p w14:paraId="0C0ED4B2" w14:textId="77777777" w:rsidR="00886429" w:rsidRPr="00886429" w:rsidRDefault="00886429" w:rsidP="00090B84">
      <w:pPr>
        <w:tabs>
          <w:tab w:val="left" w:pos="0"/>
          <w:tab w:val="left" w:pos="90"/>
        </w:tabs>
        <w:spacing w:after="220"/>
        <w:jc w:val="both"/>
        <w:rPr>
          <w:b/>
        </w:rPr>
      </w:pPr>
      <w:r>
        <w:t>Client</w:t>
      </w:r>
      <w:r w:rsidRPr="00886429">
        <w:rPr>
          <w:b/>
        </w:rPr>
        <w:t>-  COLARADO ACCESS, DENVER HEALTH, PROVIDENCE, Icare.</w:t>
      </w:r>
    </w:p>
    <w:p w14:paraId="30025DB3" w14:textId="77777777" w:rsidR="00886429" w:rsidRDefault="00886429" w:rsidP="00886429">
      <w:pPr>
        <w:tabs>
          <w:tab w:val="left" w:pos="0"/>
          <w:tab w:val="left" w:pos="90"/>
        </w:tabs>
        <w:spacing w:after="220"/>
        <w:jc w:val="both"/>
        <w:rPr>
          <w:b/>
        </w:rPr>
      </w:pPr>
    </w:p>
    <w:p w14:paraId="65D155DF" w14:textId="77777777" w:rsidR="00886429" w:rsidRDefault="00886429" w:rsidP="00886429">
      <w:r>
        <w:t>Roles and responsibilities-</w:t>
      </w:r>
    </w:p>
    <w:p w14:paraId="2AD82E8B" w14:textId="77777777" w:rsidR="00886429" w:rsidRDefault="00886429" w:rsidP="00886429"/>
    <w:p w14:paraId="427E5EDE" w14:textId="59B908DC" w:rsidR="00E96041" w:rsidRPr="00E96041" w:rsidRDefault="00E96041" w:rsidP="00E96041">
      <w:pPr>
        <w:numPr>
          <w:ilvl w:val="0"/>
          <w:numId w:val="23"/>
        </w:numPr>
        <w:tabs>
          <w:tab w:val="left" w:pos="0"/>
          <w:tab w:val="left" w:pos="90"/>
        </w:tabs>
        <w:spacing w:after="220"/>
        <w:ind w:left="720" w:hanging="360"/>
        <w:jc w:val="both"/>
        <w:rPr>
          <w:rFonts w:asciiTheme="majorHAnsi" w:eastAsia="Verdana" w:hAnsiTheme="majorHAnsi" w:cstheme="majorHAnsi"/>
        </w:rPr>
      </w:pPr>
      <w:r w:rsidRPr="00E96041">
        <w:rPr>
          <w:rFonts w:asciiTheme="majorHAnsi" w:eastAsia="Verdana" w:hAnsiTheme="majorHAnsi" w:cstheme="majorHAnsi"/>
        </w:rPr>
        <w:t xml:space="preserve">Auditing </w:t>
      </w:r>
      <w:r w:rsidR="00AB7324">
        <w:rPr>
          <w:rFonts w:asciiTheme="majorHAnsi" w:eastAsia="Verdana" w:hAnsiTheme="majorHAnsi" w:cstheme="majorHAnsi"/>
        </w:rPr>
        <w:t>the provider calls and provide feedback to the reps.</w:t>
      </w:r>
    </w:p>
    <w:p w14:paraId="050A325C" w14:textId="77777777" w:rsidR="00E96041" w:rsidRPr="00E96041" w:rsidRDefault="00E96041" w:rsidP="00E96041">
      <w:pPr>
        <w:spacing w:after="0"/>
        <w:ind w:left="720"/>
        <w:rPr>
          <w:rFonts w:asciiTheme="majorHAnsi" w:eastAsia="Verdana" w:hAnsiTheme="majorHAnsi" w:cstheme="majorHAnsi"/>
        </w:rPr>
      </w:pPr>
    </w:p>
    <w:p w14:paraId="733AA060" w14:textId="77777777" w:rsidR="00E96041" w:rsidRPr="00E96041" w:rsidRDefault="00E96041" w:rsidP="00E96041">
      <w:pPr>
        <w:numPr>
          <w:ilvl w:val="0"/>
          <w:numId w:val="24"/>
        </w:numPr>
        <w:tabs>
          <w:tab w:val="left" w:pos="0"/>
          <w:tab w:val="left" w:pos="90"/>
        </w:tabs>
        <w:spacing w:after="220"/>
        <w:ind w:left="720" w:hanging="360"/>
        <w:jc w:val="both"/>
        <w:rPr>
          <w:rFonts w:asciiTheme="majorHAnsi" w:eastAsia="Verdana" w:hAnsiTheme="majorHAnsi" w:cstheme="majorHAnsi"/>
        </w:rPr>
      </w:pPr>
      <w:r w:rsidRPr="00E96041">
        <w:rPr>
          <w:rFonts w:asciiTheme="majorHAnsi" w:eastAsia="Verdana" w:hAnsiTheme="majorHAnsi" w:cstheme="majorHAnsi"/>
        </w:rPr>
        <w:t>Providing process updates from a quality perspective to BRC team members on periodic basis.</w:t>
      </w:r>
    </w:p>
    <w:p w14:paraId="2B27827B" w14:textId="77777777" w:rsidR="00E96041" w:rsidRPr="00E96041" w:rsidRDefault="00E96041" w:rsidP="00E96041">
      <w:pPr>
        <w:spacing w:after="0"/>
        <w:ind w:left="720"/>
        <w:rPr>
          <w:rFonts w:asciiTheme="majorHAnsi" w:eastAsia="Verdana" w:hAnsiTheme="majorHAnsi" w:cstheme="majorHAnsi"/>
        </w:rPr>
      </w:pPr>
    </w:p>
    <w:p w14:paraId="25C5690D" w14:textId="77777777" w:rsidR="00E96041" w:rsidRPr="00E96041" w:rsidRDefault="00E96041" w:rsidP="00E96041">
      <w:pPr>
        <w:numPr>
          <w:ilvl w:val="0"/>
          <w:numId w:val="25"/>
        </w:numPr>
        <w:tabs>
          <w:tab w:val="left" w:pos="0"/>
          <w:tab w:val="left" w:pos="90"/>
        </w:tabs>
        <w:spacing w:after="220"/>
        <w:ind w:left="720" w:hanging="360"/>
        <w:jc w:val="both"/>
        <w:rPr>
          <w:rFonts w:asciiTheme="majorHAnsi" w:eastAsia="Verdana" w:hAnsiTheme="majorHAnsi" w:cstheme="majorHAnsi"/>
        </w:rPr>
      </w:pPr>
      <w:r w:rsidRPr="00E96041">
        <w:rPr>
          <w:rFonts w:asciiTheme="majorHAnsi" w:eastAsia="Verdana" w:hAnsiTheme="majorHAnsi" w:cstheme="majorHAnsi"/>
        </w:rPr>
        <w:t>Update reports defined as per process requirement for all clients. Handling rebuttals on periodic basis.</w:t>
      </w:r>
    </w:p>
    <w:p w14:paraId="215BCC53" w14:textId="77777777" w:rsidR="00E96041" w:rsidRPr="00E96041" w:rsidRDefault="00E96041" w:rsidP="00E96041">
      <w:pPr>
        <w:spacing w:after="0"/>
        <w:ind w:left="720"/>
        <w:rPr>
          <w:rFonts w:asciiTheme="majorHAnsi" w:eastAsia="Verdana" w:hAnsiTheme="majorHAnsi" w:cstheme="majorHAnsi"/>
        </w:rPr>
      </w:pPr>
    </w:p>
    <w:p w14:paraId="59BA5342" w14:textId="77777777" w:rsidR="00E96041" w:rsidRPr="00E96041" w:rsidRDefault="00E96041" w:rsidP="00E96041">
      <w:pPr>
        <w:numPr>
          <w:ilvl w:val="0"/>
          <w:numId w:val="26"/>
        </w:numPr>
        <w:tabs>
          <w:tab w:val="left" w:pos="0"/>
          <w:tab w:val="left" w:pos="90"/>
        </w:tabs>
        <w:spacing w:after="220"/>
        <w:ind w:left="720" w:hanging="360"/>
        <w:jc w:val="both"/>
        <w:rPr>
          <w:rFonts w:asciiTheme="majorHAnsi" w:eastAsia="Verdana" w:hAnsiTheme="majorHAnsi" w:cstheme="majorHAnsi"/>
        </w:rPr>
      </w:pPr>
      <w:r w:rsidRPr="00E96041">
        <w:rPr>
          <w:rFonts w:asciiTheme="majorHAnsi" w:eastAsia="Verdana" w:hAnsiTheme="majorHAnsi" w:cstheme="majorHAnsi"/>
        </w:rPr>
        <w:t>Managing queries by providing effective resolutions at transactional level.</w:t>
      </w:r>
    </w:p>
    <w:p w14:paraId="5C18F346" w14:textId="77777777" w:rsidR="00E96041" w:rsidRPr="00E96041" w:rsidRDefault="00E96041" w:rsidP="00E96041">
      <w:pPr>
        <w:spacing w:after="0"/>
        <w:ind w:left="720"/>
        <w:rPr>
          <w:rFonts w:asciiTheme="majorHAnsi" w:eastAsia="Verdana" w:hAnsiTheme="majorHAnsi" w:cstheme="majorHAnsi"/>
        </w:rPr>
      </w:pPr>
    </w:p>
    <w:p w14:paraId="4439BEA3" w14:textId="77777777" w:rsidR="00E96041" w:rsidRPr="00E96041" w:rsidRDefault="00E96041" w:rsidP="00E96041">
      <w:pPr>
        <w:numPr>
          <w:ilvl w:val="0"/>
          <w:numId w:val="27"/>
        </w:numPr>
        <w:tabs>
          <w:tab w:val="left" w:pos="0"/>
          <w:tab w:val="left" w:pos="90"/>
        </w:tabs>
        <w:spacing w:after="220"/>
        <w:ind w:left="720" w:hanging="360"/>
        <w:jc w:val="both"/>
        <w:rPr>
          <w:rFonts w:asciiTheme="majorHAnsi" w:eastAsia="Verdana" w:hAnsiTheme="majorHAnsi" w:cstheme="majorHAnsi"/>
        </w:rPr>
      </w:pPr>
      <w:r w:rsidRPr="00E96041">
        <w:rPr>
          <w:rFonts w:asciiTheme="majorHAnsi" w:eastAsia="Verdana" w:hAnsiTheme="majorHAnsi" w:cstheme="majorHAnsi"/>
        </w:rPr>
        <w:t>Able to interact with the onshore team for process related support.</w:t>
      </w:r>
    </w:p>
    <w:p w14:paraId="765356DE" w14:textId="77777777" w:rsidR="00E96041" w:rsidRPr="00E96041" w:rsidRDefault="00E96041" w:rsidP="00E96041">
      <w:pPr>
        <w:spacing w:after="0"/>
        <w:rPr>
          <w:rFonts w:asciiTheme="majorHAnsi" w:eastAsia="Verdana" w:hAnsiTheme="majorHAnsi" w:cstheme="majorHAnsi"/>
        </w:rPr>
      </w:pPr>
    </w:p>
    <w:p w14:paraId="763872D0" w14:textId="77777777" w:rsidR="00E96041" w:rsidRPr="00E96041" w:rsidRDefault="00E96041" w:rsidP="00E96041">
      <w:pPr>
        <w:numPr>
          <w:ilvl w:val="0"/>
          <w:numId w:val="28"/>
        </w:numPr>
        <w:tabs>
          <w:tab w:val="left" w:pos="0"/>
          <w:tab w:val="left" w:pos="90"/>
        </w:tabs>
        <w:spacing w:after="220"/>
        <w:ind w:left="720" w:hanging="360"/>
        <w:jc w:val="both"/>
        <w:rPr>
          <w:rFonts w:asciiTheme="majorHAnsi" w:eastAsia="Verdana" w:hAnsiTheme="majorHAnsi" w:cstheme="majorHAnsi"/>
        </w:rPr>
      </w:pPr>
      <w:r w:rsidRPr="00E96041">
        <w:rPr>
          <w:rFonts w:asciiTheme="majorHAnsi" w:eastAsia="Verdana" w:hAnsiTheme="majorHAnsi" w:cstheme="majorHAnsi"/>
        </w:rPr>
        <w:t>Prioritize and escalate any issues that could put business processes at risk.</w:t>
      </w:r>
    </w:p>
    <w:p w14:paraId="6E99929E" w14:textId="77777777" w:rsidR="00E96041" w:rsidRDefault="00E96041" w:rsidP="00E96041">
      <w:pPr>
        <w:numPr>
          <w:ilvl w:val="0"/>
          <w:numId w:val="28"/>
        </w:numPr>
        <w:tabs>
          <w:tab w:val="left" w:pos="0"/>
          <w:tab w:val="left" w:pos="90"/>
        </w:tabs>
        <w:spacing w:after="220"/>
        <w:ind w:left="720" w:hanging="360"/>
        <w:jc w:val="both"/>
        <w:rPr>
          <w:rFonts w:asciiTheme="majorHAnsi" w:eastAsia="Verdana" w:hAnsiTheme="majorHAnsi" w:cstheme="majorHAnsi"/>
        </w:rPr>
      </w:pPr>
      <w:r w:rsidRPr="00E96041">
        <w:rPr>
          <w:rFonts w:asciiTheme="majorHAnsi" w:eastAsia="Verdana" w:hAnsiTheme="majorHAnsi" w:cstheme="majorHAnsi"/>
        </w:rPr>
        <w:t>Participate in client calibration process.</w:t>
      </w:r>
    </w:p>
    <w:p w14:paraId="149A9762" w14:textId="77777777" w:rsidR="00090B84" w:rsidRDefault="00090B84" w:rsidP="00090B84">
      <w:pPr>
        <w:tabs>
          <w:tab w:val="left" w:pos="0"/>
          <w:tab w:val="left" w:pos="90"/>
        </w:tabs>
        <w:spacing w:after="220"/>
        <w:ind w:left="720"/>
        <w:jc w:val="both"/>
        <w:rPr>
          <w:rFonts w:asciiTheme="majorHAnsi" w:eastAsia="Verdana" w:hAnsiTheme="majorHAnsi" w:cstheme="majorHAnsi"/>
        </w:rPr>
      </w:pPr>
    </w:p>
    <w:p w14:paraId="09AE584E" w14:textId="77777777" w:rsidR="00090B84" w:rsidRPr="00565B06" w:rsidRDefault="005A6160" w:rsidP="00090B84">
      <w:pPr>
        <w:pStyle w:val="Heading2"/>
      </w:pPr>
      <w:sdt>
        <w:sdtPr>
          <w:alias w:val="Enter job title 2:"/>
          <w:tag w:val="Enter job title 2:"/>
          <w:id w:val="-263766492"/>
          <w:placeholder>
            <w:docPart w:val="3609C37029B24BEE9A0D59988262E63F"/>
          </w:placeholder>
          <w:temporary/>
          <w:showingPlcHdr/>
          <w15:appearance w15:val="hidden"/>
        </w:sdtPr>
        <w:sdtEndPr/>
        <w:sdtContent>
          <w:r w:rsidR="00090B84" w:rsidRPr="00565B06">
            <w:t>Job Title</w:t>
          </w:r>
        </w:sdtContent>
      </w:sdt>
      <w:r w:rsidR="00090B84" w:rsidRPr="00565B06">
        <w:t xml:space="preserve"> | </w:t>
      </w:r>
      <w:r w:rsidR="00090B84">
        <w:rPr>
          <w:rStyle w:val="Emphasis"/>
        </w:rPr>
        <w:t>HINDUJA GLOBAL SOLUTIONS (BANGALORE)</w:t>
      </w:r>
    </w:p>
    <w:p w14:paraId="007E69AD" w14:textId="1B84E734" w:rsidR="00090B84" w:rsidRPr="00565B06" w:rsidRDefault="005A6160" w:rsidP="00090B84">
      <w:pPr>
        <w:pStyle w:val="Heading3"/>
      </w:pPr>
      <w:sdt>
        <w:sdtPr>
          <w:alias w:val="Enter dates from for company 2: "/>
          <w:tag w:val="Enter dates from for company 2: "/>
          <w:id w:val="999243097"/>
          <w:placeholder>
            <w:docPart w:val="C51101DF0A8E4559BC05DB61E772D512"/>
          </w:placeholder>
          <w:temporary/>
          <w:showingPlcHdr/>
          <w15:appearance w15:val="hidden"/>
        </w:sdtPr>
        <w:sdtEndPr/>
        <w:sdtContent>
          <w:r w:rsidR="00090B84" w:rsidRPr="00565B06">
            <w:t>Dates From</w:t>
          </w:r>
        </w:sdtContent>
      </w:sdt>
      <w:r w:rsidR="00090B84">
        <w:t xml:space="preserve"> MARCH,201</w:t>
      </w:r>
      <w:r w:rsidR="00CF58F5">
        <w:t>2</w:t>
      </w:r>
      <w:r w:rsidR="00090B84" w:rsidRPr="00565B06">
        <w:t xml:space="preserve"> – </w:t>
      </w:r>
      <w:sdt>
        <w:sdtPr>
          <w:alias w:val="Enter dates to for company 2: "/>
          <w:tag w:val="Enter dates to for company 2: "/>
          <w:id w:val="-815727820"/>
          <w:placeholder>
            <w:docPart w:val="7B071D78C4C04C0784CD15082BCD216B"/>
          </w:placeholder>
          <w:temporary/>
          <w:showingPlcHdr/>
          <w15:appearance w15:val="hidden"/>
        </w:sdtPr>
        <w:sdtEndPr/>
        <w:sdtContent>
          <w:r w:rsidR="00090B84" w:rsidRPr="00565B06">
            <w:t>To</w:t>
          </w:r>
        </w:sdtContent>
      </w:sdt>
      <w:r w:rsidR="00090B84">
        <w:t xml:space="preserve"> MAY,201</w:t>
      </w:r>
      <w:r w:rsidR="00CF58F5">
        <w:t>4</w:t>
      </w:r>
    </w:p>
    <w:p w14:paraId="0CA8D450" w14:textId="77777777" w:rsidR="00090B84" w:rsidRDefault="00090B84" w:rsidP="00090B84">
      <w:r>
        <w:t xml:space="preserve">WORKED AS </w:t>
      </w:r>
      <w:r>
        <w:rPr>
          <w:b/>
        </w:rPr>
        <w:t xml:space="preserve">PROCESS </w:t>
      </w:r>
      <w:r w:rsidRPr="00886429">
        <w:rPr>
          <w:b/>
        </w:rPr>
        <w:t>ASSOCIATE</w:t>
      </w:r>
    </w:p>
    <w:p w14:paraId="43E5B8F6" w14:textId="77777777" w:rsidR="00090B84" w:rsidRDefault="00090B84" w:rsidP="00090B84"/>
    <w:p w14:paraId="5EF587AD" w14:textId="77777777" w:rsidR="00090B84" w:rsidRPr="00886429" w:rsidRDefault="00090B84" w:rsidP="00090B84">
      <w:pPr>
        <w:tabs>
          <w:tab w:val="left" w:pos="0"/>
          <w:tab w:val="left" w:pos="90"/>
        </w:tabs>
        <w:spacing w:after="220"/>
        <w:jc w:val="both"/>
        <w:rPr>
          <w:b/>
        </w:rPr>
      </w:pPr>
      <w:r>
        <w:t>Client</w:t>
      </w:r>
      <w:r w:rsidRPr="00886429">
        <w:rPr>
          <w:b/>
        </w:rPr>
        <w:t xml:space="preserve">-  </w:t>
      </w:r>
      <w:r>
        <w:rPr>
          <w:b/>
        </w:rPr>
        <w:t>HUMANA</w:t>
      </w:r>
    </w:p>
    <w:p w14:paraId="0C62D2F7" w14:textId="77777777" w:rsidR="00090B84" w:rsidRDefault="00090B84" w:rsidP="00090B84">
      <w:pPr>
        <w:tabs>
          <w:tab w:val="left" w:pos="0"/>
          <w:tab w:val="left" w:pos="90"/>
        </w:tabs>
        <w:spacing w:after="220"/>
        <w:jc w:val="both"/>
        <w:rPr>
          <w:b/>
        </w:rPr>
      </w:pPr>
    </w:p>
    <w:p w14:paraId="4643FC69" w14:textId="77777777" w:rsidR="00090B84" w:rsidRDefault="00090B84" w:rsidP="00090B84">
      <w:r>
        <w:t>Roles and responsibilities-</w:t>
      </w:r>
    </w:p>
    <w:p w14:paraId="39372834" w14:textId="77777777" w:rsidR="00090B84" w:rsidRDefault="00090B84" w:rsidP="00090B84"/>
    <w:p w14:paraId="140E277D" w14:textId="77777777" w:rsidR="00090B84" w:rsidRPr="00090B84" w:rsidRDefault="00090B84" w:rsidP="00090B84">
      <w:pPr>
        <w:numPr>
          <w:ilvl w:val="0"/>
          <w:numId w:val="23"/>
        </w:numPr>
        <w:tabs>
          <w:tab w:val="left" w:pos="0"/>
          <w:tab w:val="left" w:pos="90"/>
        </w:tabs>
        <w:spacing w:after="220"/>
        <w:ind w:left="360" w:hanging="360"/>
        <w:jc w:val="both"/>
        <w:rPr>
          <w:rFonts w:asciiTheme="majorHAnsi" w:eastAsia="Verdana" w:hAnsiTheme="majorHAnsi" w:cstheme="majorHAnsi"/>
        </w:rPr>
      </w:pPr>
      <w:r w:rsidRPr="00090B84">
        <w:rPr>
          <w:rFonts w:asciiTheme="majorHAnsi" w:eastAsia="Verdana" w:hAnsiTheme="majorHAnsi" w:cstheme="majorHAnsi"/>
        </w:rPr>
        <w:t>Steering accomplishments to set quality standards in SLAs.</w:t>
      </w:r>
    </w:p>
    <w:p w14:paraId="7E0D9CA8" w14:textId="77777777" w:rsidR="00090B84" w:rsidRPr="00090B84" w:rsidRDefault="00090B84" w:rsidP="00090B84">
      <w:pPr>
        <w:numPr>
          <w:ilvl w:val="0"/>
          <w:numId w:val="23"/>
        </w:numPr>
        <w:tabs>
          <w:tab w:val="left" w:pos="0"/>
          <w:tab w:val="left" w:pos="90"/>
        </w:tabs>
        <w:spacing w:after="220"/>
        <w:ind w:left="360" w:hanging="360"/>
        <w:jc w:val="both"/>
        <w:rPr>
          <w:rFonts w:asciiTheme="majorHAnsi" w:eastAsia="Verdana" w:hAnsiTheme="majorHAnsi" w:cstheme="majorHAnsi"/>
        </w:rPr>
      </w:pPr>
      <w:r w:rsidRPr="00090B84">
        <w:rPr>
          <w:rFonts w:asciiTheme="majorHAnsi" w:eastAsia="Verdana" w:hAnsiTheme="majorHAnsi" w:cstheme="majorHAnsi"/>
        </w:rPr>
        <w:t>Ensure that all work assigned is processed as per SOP's and within the Turnaround Stipulated.</w:t>
      </w:r>
    </w:p>
    <w:p w14:paraId="6B3FC659" w14:textId="77777777" w:rsidR="00090B84" w:rsidRPr="00090B84" w:rsidRDefault="00090B84" w:rsidP="00090B84">
      <w:pPr>
        <w:numPr>
          <w:ilvl w:val="0"/>
          <w:numId w:val="23"/>
        </w:numPr>
        <w:tabs>
          <w:tab w:val="left" w:pos="0"/>
          <w:tab w:val="left" w:pos="90"/>
        </w:tabs>
        <w:spacing w:after="220"/>
        <w:ind w:left="360" w:hanging="360"/>
        <w:jc w:val="both"/>
        <w:rPr>
          <w:rFonts w:asciiTheme="majorHAnsi" w:eastAsia="Verdana" w:hAnsiTheme="majorHAnsi" w:cstheme="majorHAnsi"/>
        </w:rPr>
      </w:pPr>
      <w:r w:rsidRPr="00090B84">
        <w:rPr>
          <w:rFonts w:asciiTheme="majorHAnsi" w:eastAsia="Verdana" w:hAnsiTheme="majorHAnsi" w:cstheme="majorHAnsi"/>
        </w:rPr>
        <w:t>Monitored checking the scanned images (EPL or OCP) and processing of endorsement as per application received from the insurance company.</w:t>
      </w:r>
    </w:p>
    <w:p w14:paraId="08A94523" w14:textId="77777777" w:rsidR="00090B84" w:rsidRPr="00090B84" w:rsidRDefault="00090B84" w:rsidP="00090B84">
      <w:pPr>
        <w:numPr>
          <w:ilvl w:val="0"/>
          <w:numId w:val="23"/>
        </w:numPr>
        <w:tabs>
          <w:tab w:val="left" w:pos="0"/>
          <w:tab w:val="left" w:pos="90"/>
        </w:tabs>
        <w:spacing w:after="220"/>
        <w:ind w:left="360" w:hanging="360"/>
        <w:jc w:val="both"/>
        <w:rPr>
          <w:rFonts w:asciiTheme="majorHAnsi" w:eastAsia="Verdana" w:hAnsiTheme="majorHAnsi" w:cstheme="majorHAnsi"/>
        </w:rPr>
      </w:pPr>
      <w:r w:rsidRPr="00090B84">
        <w:rPr>
          <w:rFonts w:asciiTheme="majorHAnsi" w:eastAsia="Verdana" w:hAnsiTheme="majorHAnsi" w:cstheme="majorHAnsi"/>
        </w:rPr>
        <w:t>Ensuring TAT of processing for better operations delivery and customer satisfaction.</w:t>
      </w:r>
    </w:p>
    <w:p w14:paraId="60CE0C7B" w14:textId="77777777" w:rsidR="00090B84" w:rsidRPr="00090B84" w:rsidRDefault="00090B84" w:rsidP="00090B84">
      <w:pPr>
        <w:numPr>
          <w:ilvl w:val="0"/>
          <w:numId w:val="23"/>
        </w:numPr>
        <w:tabs>
          <w:tab w:val="left" w:pos="0"/>
          <w:tab w:val="left" w:pos="90"/>
        </w:tabs>
        <w:spacing w:after="220"/>
        <w:ind w:left="360" w:hanging="360"/>
        <w:jc w:val="both"/>
        <w:rPr>
          <w:rFonts w:asciiTheme="majorHAnsi" w:eastAsia="Verdana" w:hAnsiTheme="majorHAnsi" w:cstheme="majorHAnsi"/>
        </w:rPr>
      </w:pPr>
      <w:r w:rsidRPr="00090B84">
        <w:rPr>
          <w:rFonts w:asciiTheme="majorHAnsi" w:eastAsia="Verdana" w:hAnsiTheme="majorHAnsi" w:cstheme="majorHAnsi"/>
        </w:rPr>
        <w:t>Pre-adjudication, adjudication and Post-adjudication of claims is the value added propositions to enhance the productivity of insurance claims processing software developed and owned by the client.</w:t>
      </w:r>
    </w:p>
    <w:p w14:paraId="5BC1B06F" w14:textId="77777777" w:rsidR="00090B84" w:rsidRPr="00090B84" w:rsidRDefault="00090B84" w:rsidP="00090B84">
      <w:pPr>
        <w:numPr>
          <w:ilvl w:val="0"/>
          <w:numId w:val="23"/>
        </w:numPr>
        <w:tabs>
          <w:tab w:val="left" w:pos="0"/>
          <w:tab w:val="left" w:pos="90"/>
        </w:tabs>
        <w:spacing w:after="220"/>
        <w:ind w:left="360" w:hanging="360"/>
        <w:jc w:val="both"/>
        <w:rPr>
          <w:rFonts w:asciiTheme="majorHAnsi" w:eastAsia="Verdana" w:hAnsiTheme="majorHAnsi" w:cstheme="majorHAnsi"/>
        </w:rPr>
      </w:pPr>
      <w:r w:rsidRPr="00090B84">
        <w:rPr>
          <w:rFonts w:asciiTheme="majorHAnsi" w:eastAsia="Verdana" w:hAnsiTheme="majorHAnsi" w:cstheme="majorHAnsi"/>
        </w:rPr>
        <w:t>Ensuring accurate application of contractual prices and discounts, schedule of benefits, collection of deductibles, co-payments, co-insurance maximums and benefit limits.</w:t>
      </w:r>
    </w:p>
    <w:p w14:paraId="309A85CA" w14:textId="77777777" w:rsidR="00090B84" w:rsidRPr="00090B84" w:rsidRDefault="00090B84" w:rsidP="00090B84">
      <w:pPr>
        <w:numPr>
          <w:ilvl w:val="0"/>
          <w:numId w:val="23"/>
        </w:numPr>
        <w:tabs>
          <w:tab w:val="left" w:pos="0"/>
          <w:tab w:val="left" w:pos="90"/>
        </w:tabs>
        <w:spacing w:after="220"/>
        <w:ind w:left="360" w:hanging="360"/>
        <w:jc w:val="both"/>
        <w:rPr>
          <w:rFonts w:asciiTheme="majorHAnsi" w:eastAsia="Verdana" w:hAnsiTheme="majorHAnsi" w:cstheme="majorHAnsi"/>
        </w:rPr>
      </w:pPr>
      <w:r w:rsidRPr="00090B84">
        <w:rPr>
          <w:rFonts w:asciiTheme="majorHAnsi" w:eastAsia="Verdana" w:hAnsiTheme="majorHAnsi" w:cstheme="majorHAnsi"/>
        </w:rPr>
        <w:t>Detailed understanding of the process metrics.</w:t>
      </w:r>
    </w:p>
    <w:p w14:paraId="330B6CB4" w14:textId="77777777" w:rsidR="00090B84" w:rsidRPr="00090B84" w:rsidRDefault="00090B84" w:rsidP="00090B84">
      <w:pPr>
        <w:numPr>
          <w:ilvl w:val="0"/>
          <w:numId w:val="23"/>
        </w:numPr>
        <w:tabs>
          <w:tab w:val="left" w:pos="0"/>
          <w:tab w:val="left" w:pos="90"/>
        </w:tabs>
        <w:spacing w:after="220"/>
        <w:ind w:left="360" w:hanging="360"/>
        <w:jc w:val="both"/>
        <w:rPr>
          <w:rFonts w:asciiTheme="majorHAnsi" w:eastAsia="Verdana" w:hAnsiTheme="majorHAnsi" w:cstheme="majorHAnsi"/>
        </w:rPr>
      </w:pPr>
      <w:r w:rsidRPr="00090B84">
        <w:rPr>
          <w:rFonts w:asciiTheme="majorHAnsi" w:eastAsia="Verdana" w:hAnsiTheme="majorHAnsi" w:cstheme="majorHAnsi"/>
        </w:rPr>
        <w:t>Successfully manage multiple parallel activities and prioritize tasks effectively.</w:t>
      </w:r>
    </w:p>
    <w:p w14:paraId="5855F275" w14:textId="77777777" w:rsidR="00885FFE" w:rsidRPr="00565B06" w:rsidRDefault="00885FFE" w:rsidP="005E088C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2AEA51F7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4434DC4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93BD16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550B3B2F" w14:textId="77777777" w:rsidR="00143224" w:rsidRPr="00565B06" w:rsidRDefault="005A6160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919FADA1C46447549261EC496135761D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35C01827" w14:textId="77777777" w:rsidTr="00565B06">
        <w:tc>
          <w:tcPr>
            <w:tcW w:w="4320" w:type="dxa"/>
          </w:tcPr>
          <w:p w14:paraId="7A574D0A" w14:textId="77777777" w:rsidR="00316CE4" w:rsidRDefault="00090B84" w:rsidP="00090B84">
            <w:pPr>
              <w:pStyle w:val="ListBullet"/>
              <w:spacing w:after="80"/>
            </w:pPr>
            <w:r>
              <w:t>Positive attitude</w:t>
            </w:r>
          </w:p>
          <w:p w14:paraId="02337072" w14:textId="77777777" w:rsidR="00090B84" w:rsidRDefault="00090B84" w:rsidP="00090B84">
            <w:pPr>
              <w:pStyle w:val="ListBullet"/>
              <w:spacing w:after="80"/>
            </w:pPr>
            <w:r>
              <w:t>Effective team player</w:t>
            </w:r>
          </w:p>
          <w:p w14:paraId="0A6D89FA" w14:textId="77777777" w:rsidR="00090B84" w:rsidRDefault="00551333" w:rsidP="00090B84">
            <w:pPr>
              <w:pStyle w:val="ListBullet"/>
              <w:spacing w:after="80"/>
            </w:pPr>
            <w:r>
              <w:t>Meetin</w:t>
            </w:r>
            <w:r w:rsidR="00090B84">
              <w:t xml:space="preserve">g </w:t>
            </w:r>
            <w:r>
              <w:t>the KRA’s.</w:t>
            </w:r>
          </w:p>
          <w:p w14:paraId="2752F705" w14:textId="77777777" w:rsidR="00090B84" w:rsidRDefault="00090B84" w:rsidP="00090B84">
            <w:pPr>
              <w:pStyle w:val="ListBullet"/>
              <w:spacing w:after="80"/>
            </w:pPr>
            <w:r>
              <w:t>Ready to work under pressure</w:t>
            </w:r>
          </w:p>
          <w:p w14:paraId="34DB31F5" w14:textId="77777777" w:rsidR="00090B84" w:rsidRPr="00565B06" w:rsidRDefault="00090B84" w:rsidP="00090B84">
            <w:pPr>
              <w:pStyle w:val="ListBullet"/>
              <w:spacing w:after="80"/>
            </w:pPr>
            <w:r>
              <w:t>Customer centric</w:t>
            </w:r>
          </w:p>
        </w:tc>
        <w:tc>
          <w:tcPr>
            <w:tcW w:w="4320" w:type="dxa"/>
            <w:tcMar>
              <w:left w:w="576" w:type="dxa"/>
            </w:tcMar>
          </w:tcPr>
          <w:p w14:paraId="5818429B" w14:textId="77777777" w:rsidR="00F904FC" w:rsidRPr="00565B06" w:rsidRDefault="00F904FC" w:rsidP="00090B84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66179D95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256B5840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5488CD53" wp14:editId="2CEC1BBF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C9B235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22255F0D" w14:textId="77777777" w:rsidR="00551333" w:rsidRDefault="00551333" w:rsidP="00551333">
            <w:pPr>
              <w:pStyle w:val="Heading1"/>
              <w:outlineLvl w:val="0"/>
            </w:pPr>
          </w:p>
          <w:p w14:paraId="0EBC3A5C" w14:textId="77777777" w:rsidR="00AC7C34" w:rsidRPr="00565B06" w:rsidRDefault="00551333" w:rsidP="00551333">
            <w:pPr>
              <w:pStyle w:val="Heading1"/>
              <w:outlineLvl w:val="0"/>
            </w:pPr>
            <w:r>
              <w:t>d</w:t>
            </w:r>
            <w:r w:rsidR="001A51D1">
              <w:t>ecl</w:t>
            </w:r>
            <w:r>
              <w:t>aration</w:t>
            </w:r>
          </w:p>
        </w:tc>
      </w:tr>
    </w:tbl>
    <w:p w14:paraId="330545E1" w14:textId="77777777" w:rsidR="00551333" w:rsidRDefault="00551333" w:rsidP="00551333">
      <w:pPr>
        <w:pStyle w:val="ListBullet"/>
      </w:pPr>
      <w:r w:rsidRPr="00551333">
        <w:t>I hereby declare that all the above-furnished Information is true to my knowledge and belief.</w:t>
      </w:r>
    </w:p>
    <w:p w14:paraId="6C56A007" w14:textId="77777777" w:rsidR="00551333" w:rsidRPr="00551333" w:rsidRDefault="00551333" w:rsidP="00551333">
      <w:pPr>
        <w:pStyle w:val="ListBullet"/>
        <w:numPr>
          <w:ilvl w:val="0"/>
          <w:numId w:val="0"/>
        </w:numPr>
        <w:ind w:left="360" w:hanging="360"/>
      </w:pPr>
    </w:p>
    <w:p w14:paraId="52461DD5" w14:textId="00031CEC" w:rsidR="007A0F44" w:rsidRPr="00551333" w:rsidRDefault="00551333" w:rsidP="00316CE4">
      <w:pPr>
        <w:rPr>
          <w:b/>
        </w:rPr>
      </w:pPr>
      <w:r>
        <w:rPr>
          <w:b/>
        </w:rPr>
        <w:t xml:space="preserve">DATE- </w:t>
      </w:r>
      <w:r w:rsidR="00CA4057">
        <w:rPr>
          <w:b/>
        </w:rPr>
        <w:t>22</w:t>
      </w:r>
      <w:r w:rsidRPr="00551333">
        <w:rPr>
          <w:b/>
        </w:rPr>
        <w:t>-</w:t>
      </w:r>
      <w:r w:rsidR="00C6296D">
        <w:rPr>
          <w:b/>
        </w:rPr>
        <w:t>1</w:t>
      </w:r>
      <w:r w:rsidR="002E4300">
        <w:rPr>
          <w:b/>
        </w:rPr>
        <w:t>2</w:t>
      </w:r>
      <w:r w:rsidRPr="00551333">
        <w:rPr>
          <w:b/>
        </w:rPr>
        <w:t>-20</w:t>
      </w:r>
      <w:r w:rsidR="00133949">
        <w:rPr>
          <w:b/>
        </w:rPr>
        <w:t>2</w:t>
      </w:r>
      <w:r w:rsidR="00AB7324">
        <w:rPr>
          <w:b/>
        </w:rPr>
        <w:t>2</w:t>
      </w:r>
      <w:r>
        <w:t xml:space="preserve">                                                                                                                  </w:t>
      </w:r>
      <w:r w:rsidR="00013713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551333">
        <w:rPr>
          <w:b/>
        </w:rPr>
        <w:t>ARNOB DATTA</w:t>
      </w:r>
    </w:p>
    <w:sectPr w:rsidR="007A0F44" w:rsidRPr="00551333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312BF" w14:textId="77777777" w:rsidR="00727A43" w:rsidRDefault="00727A43" w:rsidP="00F534FB">
      <w:pPr>
        <w:spacing w:after="0"/>
      </w:pPr>
      <w:r>
        <w:separator/>
      </w:r>
    </w:p>
  </w:endnote>
  <w:endnote w:type="continuationSeparator" w:id="0">
    <w:p w14:paraId="184E6F67" w14:textId="77777777" w:rsidR="00727A43" w:rsidRDefault="00727A43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BB6199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1D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32526" w14:textId="77777777" w:rsidR="00727A43" w:rsidRDefault="00727A43" w:rsidP="00F534FB">
      <w:pPr>
        <w:spacing w:after="0"/>
      </w:pPr>
      <w:r>
        <w:separator/>
      </w:r>
    </w:p>
  </w:footnote>
  <w:footnote w:type="continuationSeparator" w:id="0">
    <w:p w14:paraId="1EB0C07C" w14:textId="77777777" w:rsidR="00727A43" w:rsidRDefault="00727A43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84534" w14:textId="77777777" w:rsidR="005324B1" w:rsidRDefault="005324B1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30D78E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2F80438"/>
    <w:multiLevelType w:val="multilevel"/>
    <w:tmpl w:val="185262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FA33A8"/>
    <w:multiLevelType w:val="multilevel"/>
    <w:tmpl w:val="E8583B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D965E6E"/>
    <w:multiLevelType w:val="multilevel"/>
    <w:tmpl w:val="BEEA9E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2DF2BE8"/>
    <w:multiLevelType w:val="multilevel"/>
    <w:tmpl w:val="3A8432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4A773AE"/>
    <w:multiLevelType w:val="hybridMultilevel"/>
    <w:tmpl w:val="30D260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C50B0B"/>
    <w:multiLevelType w:val="hybridMultilevel"/>
    <w:tmpl w:val="30D260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9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B45571"/>
    <w:multiLevelType w:val="multilevel"/>
    <w:tmpl w:val="32EA8B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3AD3A88"/>
    <w:multiLevelType w:val="multilevel"/>
    <w:tmpl w:val="5CC66F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246386C"/>
    <w:multiLevelType w:val="hybridMultilevel"/>
    <w:tmpl w:val="A3F8F70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5C039F8"/>
    <w:multiLevelType w:val="multilevel"/>
    <w:tmpl w:val="28D627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67137DD"/>
    <w:multiLevelType w:val="multilevel"/>
    <w:tmpl w:val="C92413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853097F"/>
    <w:multiLevelType w:val="multilevel"/>
    <w:tmpl w:val="DC1E1C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96B5964"/>
    <w:multiLevelType w:val="multilevel"/>
    <w:tmpl w:val="4050B2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A031F21"/>
    <w:multiLevelType w:val="hybridMultilevel"/>
    <w:tmpl w:val="EA8A33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604528">
    <w:abstractNumId w:val="9"/>
  </w:num>
  <w:num w:numId="2" w16cid:durableId="397097275">
    <w:abstractNumId w:val="9"/>
    <w:lvlOverride w:ilvl="0">
      <w:startOverride w:val="1"/>
    </w:lvlOverride>
  </w:num>
  <w:num w:numId="3" w16cid:durableId="1542522003">
    <w:abstractNumId w:val="11"/>
  </w:num>
  <w:num w:numId="4" w16cid:durableId="958529662">
    <w:abstractNumId w:val="19"/>
  </w:num>
  <w:num w:numId="5" w16cid:durableId="2136096569">
    <w:abstractNumId w:val="8"/>
  </w:num>
  <w:num w:numId="6" w16cid:durableId="804464683">
    <w:abstractNumId w:val="7"/>
  </w:num>
  <w:num w:numId="7" w16cid:durableId="1338726227">
    <w:abstractNumId w:val="6"/>
  </w:num>
  <w:num w:numId="8" w16cid:durableId="44840658">
    <w:abstractNumId w:val="5"/>
  </w:num>
  <w:num w:numId="9" w16cid:durableId="1289511286">
    <w:abstractNumId w:val="4"/>
  </w:num>
  <w:num w:numId="10" w16cid:durableId="985859496">
    <w:abstractNumId w:val="3"/>
  </w:num>
  <w:num w:numId="11" w16cid:durableId="1174762513">
    <w:abstractNumId w:val="2"/>
  </w:num>
  <w:num w:numId="12" w16cid:durableId="554046689">
    <w:abstractNumId w:val="1"/>
  </w:num>
  <w:num w:numId="13" w16cid:durableId="1879468873">
    <w:abstractNumId w:val="0"/>
  </w:num>
  <w:num w:numId="14" w16cid:durableId="4333939">
    <w:abstractNumId w:val="18"/>
  </w:num>
  <w:num w:numId="15" w16cid:durableId="1941647436">
    <w:abstractNumId w:val="14"/>
  </w:num>
  <w:num w:numId="16" w16cid:durableId="1123310843">
    <w:abstractNumId w:val="27"/>
  </w:num>
  <w:num w:numId="17" w16cid:durableId="531305005">
    <w:abstractNumId w:val="15"/>
  </w:num>
  <w:num w:numId="18" w16cid:durableId="1806972061">
    <w:abstractNumId w:val="22"/>
  </w:num>
  <w:num w:numId="19" w16cid:durableId="1190026276">
    <w:abstractNumId w:val="25"/>
  </w:num>
  <w:num w:numId="20" w16cid:durableId="1796287988">
    <w:abstractNumId w:val="16"/>
  </w:num>
  <w:num w:numId="21" w16cid:durableId="1373841135">
    <w:abstractNumId w:val="17"/>
  </w:num>
  <w:num w:numId="22" w16cid:durableId="697779670">
    <w:abstractNumId w:val="26"/>
  </w:num>
  <w:num w:numId="23" w16cid:durableId="353926320">
    <w:abstractNumId w:val="10"/>
  </w:num>
  <w:num w:numId="24" w16cid:durableId="112408871">
    <w:abstractNumId w:val="21"/>
  </w:num>
  <w:num w:numId="25" w16cid:durableId="56587395">
    <w:abstractNumId w:val="23"/>
  </w:num>
  <w:num w:numId="26" w16cid:durableId="1851984067">
    <w:abstractNumId w:val="20"/>
  </w:num>
  <w:num w:numId="27" w16cid:durableId="1076514935">
    <w:abstractNumId w:val="24"/>
  </w:num>
  <w:num w:numId="28" w16cid:durableId="120081638">
    <w:abstractNumId w:val="12"/>
  </w:num>
  <w:num w:numId="29" w16cid:durableId="124782022">
    <w:abstractNumId w:val="13"/>
  </w:num>
  <w:num w:numId="30" w16cid:durableId="19851699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movePersonalInformation/>
  <w:removeDateAndTime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449"/>
    <w:rsid w:val="000019DF"/>
    <w:rsid w:val="00002750"/>
    <w:rsid w:val="00004D4E"/>
    <w:rsid w:val="00005059"/>
    <w:rsid w:val="00011895"/>
    <w:rsid w:val="00013713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0B84"/>
    <w:rsid w:val="00092692"/>
    <w:rsid w:val="00094449"/>
    <w:rsid w:val="00096203"/>
    <w:rsid w:val="000A0229"/>
    <w:rsid w:val="000B2B2E"/>
    <w:rsid w:val="000E24AC"/>
    <w:rsid w:val="000E4A73"/>
    <w:rsid w:val="000F5C47"/>
    <w:rsid w:val="000F6AF8"/>
    <w:rsid w:val="000F79EA"/>
    <w:rsid w:val="00133949"/>
    <w:rsid w:val="001343CD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1767"/>
    <w:rsid w:val="00182F07"/>
    <w:rsid w:val="001858BD"/>
    <w:rsid w:val="00192573"/>
    <w:rsid w:val="00194A3D"/>
    <w:rsid w:val="00197261"/>
    <w:rsid w:val="001A2A99"/>
    <w:rsid w:val="001A51D1"/>
    <w:rsid w:val="001A6641"/>
    <w:rsid w:val="001A7707"/>
    <w:rsid w:val="001B0811"/>
    <w:rsid w:val="001B3B5F"/>
    <w:rsid w:val="001B720C"/>
    <w:rsid w:val="001C0DEE"/>
    <w:rsid w:val="001C3957"/>
    <w:rsid w:val="001C46BA"/>
    <w:rsid w:val="001C46E5"/>
    <w:rsid w:val="001E08A4"/>
    <w:rsid w:val="00205603"/>
    <w:rsid w:val="0020735F"/>
    <w:rsid w:val="002146F8"/>
    <w:rsid w:val="00215593"/>
    <w:rsid w:val="00217917"/>
    <w:rsid w:val="00224D09"/>
    <w:rsid w:val="00226718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20AE"/>
    <w:rsid w:val="002A4EDA"/>
    <w:rsid w:val="002B01E3"/>
    <w:rsid w:val="002B3FC8"/>
    <w:rsid w:val="002D2C90"/>
    <w:rsid w:val="002E355D"/>
    <w:rsid w:val="002E4300"/>
    <w:rsid w:val="002F10E7"/>
    <w:rsid w:val="002F69E4"/>
    <w:rsid w:val="002F7E56"/>
    <w:rsid w:val="00300A98"/>
    <w:rsid w:val="0030724A"/>
    <w:rsid w:val="00316CE4"/>
    <w:rsid w:val="00323C3F"/>
    <w:rsid w:val="003279A4"/>
    <w:rsid w:val="00334EC8"/>
    <w:rsid w:val="00337114"/>
    <w:rsid w:val="00344113"/>
    <w:rsid w:val="0035004C"/>
    <w:rsid w:val="003571C8"/>
    <w:rsid w:val="00383057"/>
    <w:rsid w:val="0039703C"/>
    <w:rsid w:val="003974BB"/>
    <w:rsid w:val="003A091E"/>
    <w:rsid w:val="003B6D16"/>
    <w:rsid w:val="003D1F7F"/>
    <w:rsid w:val="003E5D64"/>
    <w:rsid w:val="00403149"/>
    <w:rsid w:val="004037EF"/>
    <w:rsid w:val="00405BAD"/>
    <w:rsid w:val="004113D8"/>
    <w:rsid w:val="00416463"/>
    <w:rsid w:val="00423827"/>
    <w:rsid w:val="00437B8B"/>
    <w:rsid w:val="004431A2"/>
    <w:rsid w:val="00464B1E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453CC"/>
    <w:rsid w:val="00551333"/>
    <w:rsid w:val="00556337"/>
    <w:rsid w:val="005611C3"/>
    <w:rsid w:val="00562422"/>
    <w:rsid w:val="00565B06"/>
    <w:rsid w:val="00567161"/>
    <w:rsid w:val="00574328"/>
    <w:rsid w:val="00574F31"/>
    <w:rsid w:val="00575C01"/>
    <w:rsid w:val="00581515"/>
    <w:rsid w:val="00582623"/>
    <w:rsid w:val="005826C2"/>
    <w:rsid w:val="0059085F"/>
    <w:rsid w:val="005A459B"/>
    <w:rsid w:val="005A6160"/>
    <w:rsid w:val="005A74EC"/>
    <w:rsid w:val="005B3D67"/>
    <w:rsid w:val="005B437C"/>
    <w:rsid w:val="005C5B8A"/>
    <w:rsid w:val="005D0108"/>
    <w:rsid w:val="005D221D"/>
    <w:rsid w:val="005E088C"/>
    <w:rsid w:val="005E6E43"/>
    <w:rsid w:val="005F4455"/>
    <w:rsid w:val="006104FF"/>
    <w:rsid w:val="00614B7C"/>
    <w:rsid w:val="00615D30"/>
    <w:rsid w:val="0062239B"/>
    <w:rsid w:val="00625B8A"/>
    <w:rsid w:val="006335D4"/>
    <w:rsid w:val="00641653"/>
    <w:rsid w:val="00644D4E"/>
    <w:rsid w:val="00646D01"/>
    <w:rsid w:val="00663536"/>
    <w:rsid w:val="006648D4"/>
    <w:rsid w:val="00673F18"/>
    <w:rsid w:val="00676BA4"/>
    <w:rsid w:val="00676CEB"/>
    <w:rsid w:val="00683A86"/>
    <w:rsid w:val="0069300B"/>
    <w:rsid w:val="006A424D"/>
    <w:rsid w:val="006A4C72"/>
    <w:rsid w:val="006D65F8"/>
    <w:rsid w:val="006F4D23"/>
    <w:rsid w:val="006F6F66"/>
    <w:rsid w:val="007175B9"/>
    <w:rsid w:val="00720A33"/>
    <w:rsid w:val="007215A9"/>
    <w:rsid w:val="007253E8"/>
    <w:rsid w:val="00727A43"/>
    <w:rsid w:val="00735140"/>
    <w:rsid w:val="0073645E"/>
    <w:rsid w:val="007366E5"/>
    <w:rsid w:val="00744266"/>
    <w:rsid w:val="00745196"/>
    <w:rsid w:val="00755346"/>
    <w:rsid w:val="00761E73"/>
    <w:rsid w:val="00772153"/>
    <w:rsid w:val="00776E3A"/>
    <w:rsid w:val="007850D1"/>
    <w:rsid w:val="007857C8"/>
    <w:rsid w:val="00785FEB"/>
    <w:rsid w:val="00785FF6"/>
    <w:rsid w:val="00790E98"/>
    <w:rsid w:val="00794301"/>
    <w:rsid w:val="007A0F44"/>
    <w:rsid w:val="007A729F"/>
    <w:rsid w:val="007B3F4F"/>
    <w:rsid w:val="007C0E0E"/>
    <w:rsid w:val="007C153D"/>
    <w:rsid w:val="007C333C"/>
    <w:rsid w:val="007C34A8"/>
    <w:rsid w:val="007E4754"/>
    <w:rsid w:val="007E7052"/>
    <w:rsid w:val="007F71A4"/>
    <w:rsid w:val="008030EE"/>
    <w:rsid w:val="00812148"/>
    <w:rsid w:val="00814B43"/>
    <w:rsid w:val="00814FA5"/>
    <w:rsid w:val="008245C8"/>
    <w:rsid w:val="0083016A"/>
    <w:rsid w:val="00846AAE"/>
    <w:rsid w:val="00852EDC"/>
    <w:rsid w:val="00867081"/>
    <w:rsid w:val="00885FFE"/>
    <w:rsid w:val="00886429"/>
    <w:rsid w:val="008978E8"/>
    <w:rsid w:val="008A02C4"/>
    <w:rsid w:val="008A49A0"/>
    <w:rsid w:val="008A6538"/>
    <w:rsid w:val="008D4553"/>
    <w:rsid w:val="008D4FC8"/>
    <w:rsid w:val="008D5A80"/>
    <w:rsid w:val="008E5483"/>
    <w:rsid w:val="008F4532"/>
    <w:rsid w:val="00933CCA"/>
    <w:rsid w:val="0093795C"/>
    <w:rsid w:val="009411E8"/>
    <w:rsid w:val="00944777"/>
    <w:rsid w:val="00952C89"/>
    <w:rsid w:val="009540F4"/>
    <w:rsid w:val="00956B75"/>
    <w:rsid w:val="009651F0"/>
    <w:rsid w:val="009700AB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E7ACC"/>
    <w:rsid w:val="009F2058"/>
    <w:rsid w:val="009F391D"/>
    <w:rsid w:val="009F4680"/>
    <w:rsid w:val="00A1144C"/>
    <w:rsid w:val="00A1329C"/>
    <w:rsid w:val="00A25023"/>
    <w:rsid w:val="00A2760D"/>
    <w:rsid w:val="00A322A7"/>
    <w:rsid w:val="00A42CE4"/>
    <w:rsid w:val="00A56B81"/>
    <w:rsid w:val="00A6314E"/>
    <w:rsid w:val="00A77B4D"/>
    <w:rsid w:val="00A80193"/>
    <w:rsid w:val="00A8052D"/>
    <w:rsid w:val="00A9077F"/>
    <w:rsid w:val="00AA04BD"/>
    <w:rsid w:val="00AA276C"/>
    <w:rsid w:val="00AB673E"/>
    <w:rsid w:val="00AB7324"/>
    <w:rsid w:val="00AC7C34"/>
    <w:rsid w:val="00AD121E"/>
    <w:rsid w:val="00AD518A"/>
    <w:rsid w:val="00AD6216"/>
    <w:rsid w:val="00AE2F61"/>
    <w:rsid w:val="00AE313B"/>
    <w:rsid w:val="00AE7650"/>
    <w:rsid w:val="00AF1609"/>
    <w:rsid w:val="00B03FA2"/>
    <w:rsid w:val="00B112B1"/>
    <w:rsid w:val="00B1221A"/>
    <w:rsid w:val="00B14449"/>
    <w:rsid w:val="00B204FE"/>
    <w:rsid w:val="00B25746"/>
    <w:rsid w:val="00B319DE"/>
    <w:rsid w:val="00B47E1E"/>
    <w:rsid w:val="00B54661"/>
    <w:rsid w:val="00B55487"/>
    <w:rsid w:val="00B609D0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483C"/>
    <w:rsid w:val="00C3763A"/>
    <w:rsid w:val="00C567BC"/>
    <w:rsid w:val="00C60281"/>
    <w:rsid w:val="00C6296D"/>
    <w:rsid w:val="00C779DA"/>
    <w:rsid w:val="00C814F7"/>
    <w:rsid w:val="00C81C04"/>
    <w:rsid w:val="00C8264F"/>
    <w:rsid w:val="00C91B4B"/>
    <w:rsid w:val="00C93DE1"/>
    <w:rsid w:val="00CA1ED0"/>
    <w:rsid w:val="00CA2180"/>
    <w:rsid w:val="00CA2E0A"/>
    <w:rsid w:val="00CA4057"/>
    <w:rsid w:val="00CB3192"/>
    <w:rsid w:val="00CC1E5C"/>
    <w:rsid w:val="00CD1043"/>
    <w:rsid w:val="00CD5A0C"/>
    <w:rsid w:val="00CE2C76"/>
    <w:rsid w:val="00CF58F5"/>
    <w:rsid w:val="00D046EF"/>
    <w:rsid w:val="00D22E33"/>
    <w:rsid w:val="00D3293F"/>
    <w:rsid w:val="00D33F52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94C9A"/>
    <w:rsid w:val="00DA0710"/>
    <w:rsid w:val="00DB0B61"/>
    <w:rsid w:val="00DB30EE"/>
    <w:rsid w:val="00DD2D34"/>
    <w:rsid w:val="00DD467E"/>
    <w:rsid w:val="00DD5D5D"/>
    <w:rsid w:val="00DE136D"/>
    <w:rsid w:val="00DE4136"/>
    <w:rsid w:val="00DE4550"/>
    <w:rsid w:val="00DE6534"/>
    <w:rsid w:val="00DF0F24"/>
    <w:rsid w:val="00DF6701"/>
    <w:rsid w:val="00DF7CF5"/>
    <w:rsid w:val="00DF7F4F"/>
    <w:rsid w:val="00E066EE"/>
    <w:rsid w:val="00E07D28"/>
    <w:rsid w:val="00E12842"/>
    <w:rsid w:val="00E22C8F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6041"/>
    <w:rsid w:val="00E965B4"/>
    <w:rsid w:val="00E97BD9"/>
    <w:rsid w:val="00EA6777"/>
    <w:rsid w:val="00EB1BF7"/>
    <w:rsid w:val="00EB727D"/>
    <w:rsid w:val="00EE0848"/>
    <w:rsid w:val="00F03B1E"/>
    <w:rsid w:val="00F03F2C"/>
    <w:rsid w:val="00F1202D"/>
    <w:rsid w:val="00F217AB"/>
    <w:rsid w:val="00F35A06"/>
    <w:rsid w:val="00F435D3"/>
    <w:rsid w:val="00F46425"/>
    <w:rsid w:val="00F47218"/>
    <w:rsid w:val="00F5078D"/>
    <w:rsid w:val="00F534FB"/>
    <w:rsid w:val="00F56FFE"/>
    <w:rsid w:val="00F8169A"/>
    <w:rsid w:val="00F904FC"/>
    <w:rsid w:val="00F935BF"/>
    <w:rsid w:val="00F94EB5"/>
    <w:rsid w:val="00FA4359"/>
    <w:rsid w:val="00FA4C84"/>
    <w:rsid w:val="00FA51CD"/>
    <w:rsid w:val="00FB0F18"/>
    <w:rsid w:val="00FD2FC0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FE83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E12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header" Target="header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footer" Target="footer1.xml" /><Relationship Id="rId5" Type="http://schemas.openxmlformats.org/officeDocument/2006/relationships/numbering" Target="numbering.xml" /><Relationship Id="rId15" Type="http://schemas.openxmlformats.org/officeDocument/2006/relationships/theme" Target="theme/theme1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nob%20Datta\AppData\Roaming\Microsoft\Templates\Student%20Resume%20(Modern%20design)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6354B7EE8348969234A417F8349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DBDC9-4F5F-4F94-A4CC-DE79289420F3}"/>
      </w:docPartPr>
      <w:docPartBody>
        <w:p w:rsidR="00AB598E" w:rsidRDefault="00440F06">
          <w:pPr>
            <w:pStyle w:val="706354B7EE8348969234A417F8349E82"/>
          </w:pPr>
          <w:r w:rsidRPr="009D0878">
            <w:t>Address</w:t>
          </w:r>
        </w:p>
      </w:docPartBody>
    </w:docPart>
    <w:docPart>
      <w:docPartPr>
        <w:name w:val="C1316DF2DD7045E7BA706D230E6F3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656F9-4637-405E-A850-95B42CA95AE7}"/>
      </w:docPartPr>
      <w:docPartBody>
        <w:p w:rsidR="00AB598E" w:rsidRDefault="00440F06">
          <w:pPr>
            <w:pStyle w:val="C1316DF2DD7045E7BA706D230E6F37BC"/>
          </w:pPr>
          <w:r w:rsidRPr="009D0878">
            <w:t>Phone</w:t>
          </w:r>
        </w:p>
      </w:docPartBody>
    </w:docPart>
    <w:docPart>
      <w:docPartPr>
        <w:name w:val="C1DB24FD8E0F49B589BC3420461EF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C9F84-9D7A-4896-9471-F62564DEF0E9}"/>
      </w:docPartPr>
      <w:docPartBody>
        <w:p w:rsidR="00AB598E" w:rsidRDefault="00440F06">
          <w:pPr>
            <w:pStyle w:val="C1DB24FD8E0F49B589BC3420461EFAD3"/>
          </w:pPr>
          <w:r w:rsidRPr="009D0878">
            <w:t>Email</w:t>
          </w:r>
        </w:p>
      </w:docPartBody>
    </w:docPart>
    <w:docPart>
      <w:docPartPr>
        <w:name w:val="D79D90253FC04055A7E1B0BDC7E2C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EF7FC-24F0-4F2D-A3F6-2D88E5C8DD12}"/>
      </w:docPartPr>
      <w:docPartBody>
        <w:p w:rsidR="00AB598E" w:rsidRDefault="00440F06">
          <w:pPr>
            <w:pStyle w:val="D79D90253FC04055A7E1B0BDC7E2C599"/>
          </w:pPr>
          <w:r w:rsidRPr="009D0878">
            <w:t>LinkedIn Profile</w:t>
          </w:r>
        </w:p>
      </w:docPartBody>
    </w:docPart>
    <w:docPart>
      <w:docPartPr>
        <w:name w:val="8BC7CD227AA64CC8BBBAF0BE40C2B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3D9A0-3874-4D20-A81B-51D4420A2987}"/>
      </w:docPartPr>
      <w:docPartBody>
        <w:p w:rsidR="00AB598E" w:rsidRDefault="00440F06">
          <w:pPr>
            <w:pStyle w:val="8BC7CD227AA64CC8BBBAF0BE40C2BB0F"/>
          </w:pPr>
          <w:r w:rsidRPr="009D0878">
            <w:t>Twitter/Blog/Portfolio</w:t>
          </w:r>
        </w:p>
      </w:docPartBody>
    </w:docPart>
    <w:docPart>
      <w:docPartPr>
        <w:name w:val="D3DD605E033B4D239747E7FBC89F6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92596-01D6-4108-97F3-B51258BF8044}"/>
      </w:docPartPr>
      <w:docPartBody>
        <w:p w:rsidR="00AB598E" w:rsidRDefault="00440F06">
          <w:pPr>
            <w:pStyle w:val="D3DD605E033B4D239747E7FBC89F6198"/>
          </w:pPr>
          <w:r w:rsidRPr="00D85CA4">
            <w:t>Objective</w:t>
          </w:r>
        </w:p>
      </w:docPartBody>
    </w:docPart>
    <w:docPart>
      <w:docPartPr>
        <w:name w:val="F6768CCBA65C4F879BD5D9B08268E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5385C-6CBB-4560-BC7A-3BEE3E93A561}"/>
      </w:docPartPr>
      <w:docPartBody>
        <w:p w:rsidR="00AB598E" w:rsidRDefault="00440F06">
          <w:pPr>
            <w:pStyle w:val="F6768CCBA65C4F879BD5D9B08268E9FB"/>
          </w:pPr>
          <w:r w:rsidRPr="00565B06">
            <w:t>Education</w:t>
          </w:r>
        </w:p>
      </w:docPartBody>
    </w:docPart>
    <w:docPart>
      <w:docPartPr>
        <w:name w:val="F17B3F55E01C42418E44A2D356DC4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43EF4-FDD9-48F9-8D42-23BC5E948BBC}"/>
      </w:docPartPr>
      <w:docPartBody>
        <w:p w:rsidR="00AB598E" w:rsidRDefault="00440F06">
          <w:pPr>
            <w:pStyle w:val="F17B3F55E01C42418E44A2D356DC4222"/>
          </w:pPr>
          <w:r w:rsidRPr="00565B06">
            <w:t>Degree Title</w:t>
          </w:r>
        </w:p>
      </w:docPartBody>
    </w:docPart>
    <w:docPart>
      <w:docPartPr>
        <w:name w:val="87D5AF11D2FA49048C215337444FC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2FF06-ECEE-436F-9946-E89DB8D1742C}"/>
      </w:docPartPr>
      <w:docPartBody>
        <w:p w:rsidR="00AB598E" w:rsidRDefault="00440F06">
          <w:pPr>
            <w:pStyle w:val="87D5AF11D2FA49048C215337444FCD32"/>
          </w:pPr>
          <w:r w:rsidRPr="00565B06">
            <w:t>Experience</w:t>
          </w:r>
        </w:p>
      </w:docPartBody>
    </w:docPart>
    <w:docPart>
      <w:docPartPr>
        <w:name w:val="17E5583B87CA456F9C83F74C5B7DF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42A7F-BF8A-49D3-8EDD-7326782DD397}"/>
      </w:docPartPr>
      <w:docPartBody>
        <w:p w:rsidR="00AB598E" w:rsidRDefault="00440F06">
          <w:pPr>
            <w:pStyle w:val="17E5583B87CA456F9C83F74C5B7DF4D5"/>
          </w:pPr>
          <w:r w:rsidRPr="00565B06">
            <w:t>Job Title</w:t>
          </w:r>
        </w:p>
      </w:docPartBody>
    </w:docPart>
    <w:docPart>
      <w:docPartPr>
        <w:name w:val="0BA7EBFADD624A7B91FACB0370061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15C87-706A-440E-AB1A-6994681293FA}"/>
      </w:docPartPr>
      <w:docPartBody>
        <w:p w:rsidR="00AB598E" w:rsidRDefault="00440F06">
          <w:pPr>
            <w:pStyle w:val="0BA7EBFADD624A7B91FACB0370061E48"/>
          </w:pPr>
          <w:r w:rsidRPr="00565B06">
            <w:t>Dates From</w:t>
          </w:r>
        </w:p>
      </w:docPartBody>
    </w:docPart>
    <w:docPart>
      <w:docPartPr>
        <w:name w:val="85D35949B605461A85153F1F8B89D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2DA06-E19A-4B6C-8223-6E0F7D7AFD50}"/>
      </w:docPartPr>
      <w:docPartBody>
        <w:p w:rsidR="00AB598E" w:rsidRDefault="00440F06">
          <w:pPr>
            <w:pStyle w:val="85D35949B605461A85153F1F8B89D3E7"/>
          </w:pPr>
          <w:r w:rsidRPr="00565B06">
            <w:t>Job Title</w:t>
          </w:r>
        </w:p>
      </w:docPartBody>
    </w:docPart>
    <w:docPart>
      <w:docPartPr>
        <w:name w:val="A9A34FC1595D480D89609CCE12372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A71FD-B809-4325-9E86-70CD36E1DFD0}"/>
      </w:docPartPr>
      <w:docPartBody>
        <w:p w:rsidR="00AB598E" w:rsidRDefault="00440F06">
          <w:pPr>
            <w:pStyle w:val="A9A34FC1595D480D89609CCE123724F0"/>
          </w:pPr>
          <w:r w:rsidRPr="00565B06">
            <w:t>Dates From</w:t>
          </w:r>
        </w:p>
      </w:docPartBody>
    </w:docPart>
    <w:docPart>
      <w:docPartPr>
        <w:name w:val="4AF55455CF9049FFA1AABF2D37DC3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B2B2E-CEBB-4BC8-A354-A0FFACA9E9FE}"/>
      </w:docPartPr>
      <w:docPartBody>
        <w:p w:rsidR="00AB598E" w:rsidRDefault="00440F06">
          <w:pPr>
            <w:pStyle w:val="4AF55455CF9049FFA1AABF2D37DC3455"/>
          </w:pPr>
          <w:r w:rsidRPr="00565B06">
            <w:t>To</w:t>
          </w:r>
        </w:p>
      </w:docPartBody>
    </w:docPart>
    <w:docPart>
      <w:docPartPr>
        <w:name w:val="919FADA1C46447549261EC4961357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6F8FD-62D8-490A-A9B3-31627FB767E7}"/>
      </w:docPartPr>
      <w:docPartBody>
        <w:p w:rsidR="00AB598E" w:rsidRDefault="00440F06">
          <w:pPr>
            <w:pStyle w:val="919FADA1C46447549261EC496135761D"/>
          </w:pPr>
          <w:r w:rsidRPr="00565B06">
            <w:t>Skills</w:t>
          </w:r>
        </w:p>
      </w:docPartBody>
    </w:docPart>
    <w:docPart>
      <w:docPartPr>
        <w:name w:val="545BBA1597E24DD29EA3BA35E0FA3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77E00-D7C2-44D4-8DD9-E63242F04B03}"/>
      </w:docPartPr>
      <w:docPartBody>
        <w:p w:rsidR="00AB598E" w:rsidRDefault="002157E9" w:rsidP="002157E9">
          <w:pPr>
            <w:pStyle w:val="545BBA1597E24DD29EA3BA35E0FA35E2"/>
          </w:pPr>
          <w:r w:rsidRPr="00565B06">
            <w:t>Job Title</w:t>
          </w:r>
        </w:p>
      </w:docPartBody>
    </w:docPart>
    <w:docPart>
      <w:docPartPr>
        <w:name w:val="B8F2C81484C940B194BD29DD08DB4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396E3-EB0A-49CA-ABA8-FEB7B65FF56F}"/>
      </w:docPartPr>
      <w:docPartBody>
        <w:p w:rsidR="00AB598E" w:rsidRDefault="002157E9" w:rsidP="002157E9">
          <w:pPr>
            <w:pStyle w:val="B8F2C81484C940B194BD29DD08DB48EF"/>
          </w:pPr>
          <w:r w:rsidRPr="00565B06">
            <w:t>Dates From</w:t>
          </w:r>
        </w:p>
      </w:docPartBody>
    </w:docPart>
    <w:docPart>
      <w:docPartPr>
        <w:name w:val="247BEE13CEA34243B7CD43D2F058D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FF1C7-6AF3-4AC7-8661-F920822F5B12}"/>
      </w:docPartPr>
      <w:docPartBody>
        <w:p w:rsidR="00AB598E" w:rsidRDefault="002157E9" w:rsidP="002157E9">
          <w:pPr>
            <w:pStyle w:val="247BEE13CEA34243B7CD43D2F058DBE8"/>
          </w:pPr>
          <w:r w:rsidRPr="00565B06">
            <w:t>To</w:t>
          </w:r>
        </w:p>
      </w:docPartBody>
    </w:docPart>
    <w:docPart>
      <w:docPartPr>
        <w:name w:val="3609C37029B24BEE9A0D59988262E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91AC4-82CD-4EA2-9302-91D4CE6B704A}"/>
      </w:docPartPr>
      <w:docPartBody>
        <w:p w:rsidR="00A84003" w:rsidRDefault="00AB598E" w:rsidP="00AB598E">
          <w:pPr>
            <w:pStyle w:val="3609C37029B24BEE9A0D59988262E63F"/>
          </w:pPr>
          <w:r w:rsidRPr="00565B06">
            <w:t>Job Title</w:t>
          </w:r>
        </w:p>
      </w:docPartBody>
    </w:docPart>
    <w:docPart>
      <w:docPartPr>
        <w:name w:val="C51101DF0A8E4559BC05DB61E772D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C8B03-5243-4BA1-88F8-7C34C1E1005E}"/>
      </w:docPartPr>
      <w:docPartBody>
        <w:p w:rsidR="00A84003" w:rsidRDefault="00AB598E" w:rsidP="00AB598E">
          <w:pPr>
            <w:pStyle w:val="C51101DF0A8E4559BC05DB61E772D512"/>
          </w:pPr>
          <w:r w:rsidRPr="00565B06">
            <w:t>Dates From</w:t>
          </w:r>
        </w:p>
      </w:docPartBody>
    </w:docPart>
    <w:docPart>
      <w:docPartPr>
        <w:name w:val="7B071D78C4C04C0784CD15082BCD2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487F1-49D7-4DE5-B504-6E69412FCB21}"/>
      </w:docPartPr>
      <w:docPartBody>
        <w:p w:rsidR="00A84003" w:rsidRDefault="00AB598E" w:rsidP="00AB598E">
          <w:pPr>
            <w:pStyle w:val="7B071D78C4C04C0784CD15082BCD216B"/>
          </w:pPr>
          <w:r w:rsidRPr="00565B06">
            <w:t>To</w:t>
          </w:r>
        </w:p>
      </w:docPartBody>
    </w:docPart>
    <w:docPart>
      <w:docPartPr>
        <w:name w:val="B09446ECD4254D88B719A5E6C18FC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91E1B-9537-43FC-8B30-7BFD0A9F8A66}"/>
      </w:docPartPr>
      <w:docPartBody>
        <w:p w:rsidR="00E94C3D" w:rsidRDefault="00A84003" w:rsidP="00A84003">
          <w:pPr>
            <w:pStyle w:val="B09446ECD4254D88B719A5E6C18FCC55"/>
          </w:pPr>
          <w:r w:rsidRPr="00565B06">
            <w:t>Degree Title</w:t>
          </w:r>
        </w:p>
      </w:docPartBody>
    </w:docPart>
    <w:docPart>
      <w:docPartPr>
        <w:name w:val="86E7CD7573244DAD9A06DE2B0A3D8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C7881-28E8-482F-950C-1767059E1E97}"/>
      </w:docPartPr>
      <w:docPartBody>
        <w:p w:rsidR="00E94C3D" w:rsidRDefault="00A84003" w:rsidP="00A84003">
          <w:pPr>
            <w:pStyle w:val="86E7CD7573244DAD9A06DE2B0A3D86C2"/>
          </w:pPr>
          <w:r w:rsidRPr="00565B06">
            <w:t>Degree Title</w:t>
          </w:r>
        </w:p>
      </w:docPartBody>
    </w:docPart>
    <w:docPart>
      <w:docPartPr>
        <w:name w:val="DD79970630D041C6A2470A901FDEF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74A2D-9CC1-4473-992C-6B2439BEB152}"/>
      </w:docPartPr>
      <w:docPartBody>
        <w:p w:rsidR="00E94C3D" w:rsidRDefault="00A84003" w:rsidP="00A84003">
          <w:pPr>
            <w:pStyle w:val="DD79970630D041C6A2470A901FDEFC32"/>
          </w:pPr>
          <w:r w:rsidRPr="00565B06">
            <w:t>Degree Title</w:t>
          </w:r>
        </w:p>
      </w:docPartBody>
    </w:docPart>
    <w:docPart>
      <w:docPartPr>
        <w:name w:val="BF282DEBD7064FA2BB6BEDF117328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58253-51F4-4CB0-A5B6-2F7A107883A8}"/>
      </w:docPartPr>
      <w:docPartBody>
        <w:p w:rsidR="008E15F4" w:rsidRDefault="00BE63B4" w:rsidP="00BE63B4">
          <w:pPr>
            <w:pStyle w:val="BF282DEBD7064FA2BB6BEDF1173280A9"/>
          </w:pPr>
          <w:r w:rsidRPr="00565B06">
            <w:t>Job Title</w:t>
          </w:r>
        </w:p>
      </w:docPartBody>
    </w:docPart>
    <w:docPart>
      <w:docPartPr>
        <w:name w:val="C40AFA795B1149AA9B0A2961EE003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3568E-AC6E-466C-B24B-CA8505F32769}"/>
      </w:docPartPr>
      <w:docPartBody>
        <w:p w:rsidR="008E15F4" w:rsidRDefault="00BE63B4" w:rsidP="00BE63B4">
          <w:pPr>
            <w:pStyle w:val="C40AFA795B1149AA9B0A2961EE003D9B"/>
          </w:pPr>
          <w:r w:rsidRPr="00565B06">
            <w:t>Dates From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7E9"/>
    <w:rsid w:val="000448E9"/>
    <w:rsid w:val="001212BE"/>
    <w:rsid w:val="00146F9B"/>
    <w:rsid w:val="001824DC"/>
    <w:rsid w:val="002157E9"/>
    <w:rsid w:val="00297E55"/>
    <w:rsid w:val="0034367F"/>
    <w:rsid w:val="00440F06"/>
    <w:rsid w:val="004570FA"/>
    <w:rsid w:val="00694FE4"/>
    <w:rsid w:val="006A407B"/>
    <w:rsid w:val="006F1335"/>
    <w:rsid w:val="00764915"/>
    <w:rsid w:val="0076575D"/>
    <w:rsid w:val="00813F22"/>
    <w:rsid w:val="008862C1"/>
    <w:rsid w:val="008E07C4"/>
    <w:rsid w:val="008E15F4"/>
    <w:rsid w:val="00914227"/>
    <w:rsid w:val="00914F70"/>
    <w:rsid w:val="00933C19"/>
    <w:rsid w:val="00972ACA"/>
    <w:rsid w:val="009E0DD5"/>
    <w:rsid w:val="009E2AF0"/>
    <w:rsid w:val="00A31F8C"/>
    <w:rsid w:val="00A84003"/>
    <w:rsid w:val="00AB598E"/>
    <w:rsid w:val="00BE63B4"/>
    <w:rsid w:val="00D17DFF"/>
    <w:rsid w:val="00E94C3D"/>
    <w:rsid w:val="00F5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354B7EE8348969234A417F8349E82">
    <w:name w:val="706354B7EE8348969234A417F8349E82"/>
  </w:style>
  <w:style w:type="paragraph" w:customStyle="1" w:styleId="C1316DF2DD7045E7BA706D230E6F37BC">
    <w:name w:val="C1316DF2DD7045E7BA706D230E6F37BC"/>
  </w:style>
  <w:style w:type="paragraph" w:customStyle="1" w:styleId="C1DB24FD8E0F49B589BC3420461EFAD3">
    <w:name w:val="C1DB24FD8E0F49B589BC3420461EFAD3"/>
  </w:style>
  <w:style w:type="paragraph" w:customStyle="1" w:styleId="D79D90253FC04055A7E1B0BDC7E2C599">
    <w:name w:val="D79D90253FC04055A7E1B0BDC7E2C599"/>
  </w:style>
  <w:style w:type="paragraph" w:customStyle="1" w:styleId="8BC7CD227AA64CC8BBBAF0BE40C2BB0F">
    <w:name w:val="8BC7CD227AA64CC8BBBAF0BE40C2BB0F"/>
  </w:style>
  <w:style w:type="paragraph" w:customStyle="1" w:styleId="D3DD605E033B4D239747E7FBC89F6198">
    <w:name w:val="D3DD605E033B4D239747E7FBC89F6198"/>
  </w:style>
  <w:style w:type="paragraph" w:customStyle="1" w:styleId="F6768CCBA65C4F879BD5D9B08268E9FB">
    <w:name w:val="F6768CCBA65C4F879BD5D9B08268E9FB"/>
  </w:style>
  <w:style w:type="paragraph" w:customStyle="1" w:styleId="F17B3F55E01C42418E44A2D356DC4222">
    <w:name w:val="F17B3F55E01C42418E44A2D356DC4222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87D5AF11D2FA49048C215337444FCD32">
    <w:name w:val="87D5AF11D2FA49048C215337444FCD32"/>
  </w:style>
  <w:style w:type="paragraph" w:customStyle="1" w:styleId="17E5583B87CA456F9C83F74C5B7DF4D5">
    <w:name w:val="17E5583B87CA456F9C83F74C5B7DF4D5"/>
  </w:style>
  <w:style w:type="paragraph" w:customStyle="1" w:styleId="0BA7EBFADD624A7B91FACB0370061E48">
    <w:name w:val="0BA7EBFADD624A7B91FACB0370061E48"/>
  </w:style>
  <w:style w:type="paragraph" w:customStyle="1" w:styleId="85D35949B605461A85153F1F8B89D3E7">
    <w:name w:val="85D35949B605461A85153F1F8B89D3E7"/>
  </w:style>
  <w:style w:type="paragraph" w:customStyle="1" w:styleId="A9A34FC1595D480D89609CCE123724F0">
    <w:name w:val="A9A34FC1595D480D89609CCE123724F0"/>
  </w:style>
  <w:style w:type="paragraph" w:customStyle="1" w:styleId="4AF55455CF9049FFA1AABF2D37DC3455">
    <w:name w:val="4AF55455CF9049FFA1AABF2D37DC3455"/>
  </w:style>
  <w:style w:type="paragraph" w:customStyle="1" w:styleId="919FADA1C46447549261EC496135761D">
    <w:name w:val="919FADA1C46447549261EC496135761D"/>
  </w:style>
  <w:style w:type="paragraph" w:customStyle="1" w:styleId="545BBA1597E24DD29EA3BA35E0FA35E2">
    <w:name w:val="545BBA1597E24DD29EA3BA35E0FA35E2"/>
    <w:rsid w:val="002157E9"/>
  </w:style>
  <w:style w:type="paragraph" w:customStyle="1" w:styleId="B8F2C81484C940B194BD29DD08DB48EF">
    <w:name w:val="B8F2C81484C940B194BD29DD08DB48EF"/>
    <w:rsid w:val="002157E9"/>
  </w:style>
  <w:style w:type="paragraph" w:customStyle="1" w:styleId="247BEE13CEA34243B7CD43D2F058DBE8">
    <w:name w:val="247BEE13CEA34243B7CD43D2F058DBE8"/>
    <w:rsid w:val="002157E9"/>
  </w:style>
  <w:style w:type="paragraph" w:customStyle="1" w:styleId="3609C37029B24BEE9A0D59988262E63F">
    <w:name w:val="3609C37029B24BEE9A0D59988262E63F"/>
    <w:rsid w:val="00AB598E"/>
  </w:style>
  <w:style w:type="paragraph" w:customStyle="1" w:styleId="C51101DF0A8E4559BC05DB61E772D512">
    <w:name w:val="C51101DF0A8E4559BC05DB61E772D512"/>
    <w:rsid w:val="00AB598E"/>
  </w:style>
  <w:style w:type="paragraph" w:customStyle="1" w:styleId="7B071D78C4C04C0784CD15082BCD216B">
    <w:name w:val="7B071D78C4C04C0784CD15082BCD216B"/>
    <w:rsid w:val="00AB598E"/>
  </w:style>
  <w:style w:type="paragraph" w:customStyle="1" w:styleId="B09446ECD4254D88B719A5E6C18FCC55">
    <w:name w:val="B09446ECD4254D88B719A5E6C18FCC55"/>
    <w:rsid w:val="00A84003"/>
  </w:style>
  <w:style w:type="paragraph" w:customStyle="1" w:styleId="86E7CD7573244DAD9A06DE2B0A3D86C2">
    <w:name w:val="86E7CD7573244DAD9A06DE2B0A3D86C2"/>
    <w:rsid w:val="00A84003"/>
  </w:style>
  <w:style w:type="paragraph" w:customStyle="1" w:styleId="DD79970630D041C6A2470A901FDEFC32">
    <w:name w:val="DD79970630D041C6A2470A901FDEFC32"/>
    <w:rsid w:val="00A84003"/>
  </w:style>
  <w:style w:type="paragraph" w:customStyle="1" w:styleId="BF282DEBD7064FA2BB6BEDF1173280A9">
    <w:name w:val="BF282DEBD7064FA2BB6BEDF1173280A9"/>
    <w:rsid w:val="00BE63B4"/>
  </w:style>
  <w:style w:type="paragraph" w:customStyle="1" w:styleId="C40AFA795B1149AA9B0A2961EE003D9B">
    <w:name w:val="C40AFA795B1149AA9B0A2961EE003D9B"/>
    <w:rsid w:val="00BE63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overPageProperties xmlns="http://schemas.microsoft.com/office/2006/coverPageProps">
  <PublishDate/>
  <Abstract/>
  <CompanyAddress>AE-46,RAMA BHAWAN,ORCHID HUT, KOLKATA-700053</CompanyAddress>
  <CompanyPhone>8637359172</CompanyPhone>
  <CompanyFax/>
  <CompanyEmail>Arnobdatta172@gmail.com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Student%20Resume%20(Modern%20design).dotx</Template>
  <TotalTime>0</TotalTime>
  <Pages>1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N/A</cp:keywords>
  <dc:description/>
  <cp:lastModifiedBy/>
  <cp:revision>1</cp:revision>
  <dcterms:created xsi:type="dcterms:W3CDTF">2022-12-21T05:29:00Z</dcterms:created>
  <dcterms:modified xsi:type="dcterms:W3CDTF">2022-12-21T05:29:00Z</dcterms:modified>
  <cp:category/>
  <cp:contentStatus>N/A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