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D9D08E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B6302BA" w14:textId="3A7979F0" w:rsidR="001B2ABD" w:rsidRPr="0030430D" w:rsidRDefault="0030430D" w:rsidP="001B2ABD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 w:rsidRPr="0030430D">
              <w:rPr>
                <w:b/>
                <w:bCs/>
              </w:rPr>
              <w:t>Personal Information</w:t>
            </w:r>
          </w:p>
        </w:tc>
        <w:tc>
          <w:tcPr>
            <w:tcW w:w="720" w:type="dxa"/>
          </w:tcPr>
          <w:p w14:paraId="506C86A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E771394" w14:textId="2B7F60EF" w:rsidR="001B2ABD" w:rsidRDefault="000B3E95" w:rsidP="001B2ABD">
            <w:pPr>
              <w:pStyle w:val="Title"/>
            </w:pPr>
            <w:r>
              <w:t>Jaya kumar</w:t>
            </w:r>
          </w:p>
          <w:p w14:paraId="6936FD37" w14:textId="46E42869" w:rsidR="001B2ABD" w:rsidRDefault="000B3E95" w:rsidP="001B2ABD">
            <w:pPr>
              <w:pStyle w:val="Subtitle"/>
            </w:pPr>
            <w:r w:rsidRPr="00A92FBA">
              <w:rPr>
                <w:spacing w:val="0"/>
                <w:w w:val="48"/>
              </w:rPr>
              <w:t>Direct Uploader</w:t>
            </w:r>
            <w:r w:rsidR="00F870B6" w:rsidRPr="00A92FBA">
              <w:rPr>
                <w:spacing w:val="0"/>
                <w:w w:val="48"/>
              </w:rPr>
              <w:t xml:space="preserve"> 15 years </w:t>
            </w:r>
            <w:proofErr w:type="spellStart"/>
            <w:r w:rsidR="00F870B6" w:rsidRPr="00A92FBA">
              <w:rPr>
                <w:spacing w:val="0"/>
                <w:w w:val="48"/>
              </w:rPr>
              <w:t>ex</w:t>
            </w:r>
            <w:r w:rsidR="00F870B6" w:rsidRPr="00A92FBA">
              <w:rPr>
                <w:spacing w:val="23"/>
                <w:w w:val="48"/>
              </w:rPr>
              <w:t>p</w:t>
            </w:r>
            <w:proofErr w:type="spellEnd"/>
          </w:p>
        </w:tc>
      </w:tr>
      <w:tr w:rsidR="001B2ABD" w14:paraId="2990D629" w14:textId="77777777" w:rsidTr="001B2ABD">
        <w:tc>
          <w:tcPr>
            <w:tcW w:w="3600" w:type="dxa"/>
          </w:tcPr>
          <w:p w14:paraId="66C9DD10" w14:textId="2AAF299B" w:rsidR="0030430D" w:rsidRPr="003D3DCB" w:rsidRDefault="0030430D" w:rsidP="004D3011">
            <w:r w:rsidRPr="003D3DCB">
              <w:t xml:space="preserve">Father’s name:     </w:t>
            </w:r>
            <w:proofErr w:type="spellStart"/>
            <w:r w:rsidRPr="003D3DCB">
              <w:t>Kalyana</w:t>
            </w:r>
            <w:proofErr w:type="spellEnd"/>
            <w:r w:rsidRPr="003D3DCB">
              <w:t xml:space="preserve"> </w:t>
            </w:r>
            <w:proofErr w:type="spellStart"/>
            <w:r w:rsidRPr="003D3DCB">
              <w:t>Sundaram</w:t>
            </w:r>
            <w:proofErr w:type="spellEnd"/>
          </w:p>
          <w:p w14:paraId="5DAA0445" w14:textId="7579FAEB" w:rsidR="0030430D" w:rsidRPr="003D3DCB" w:rsidRDefault="0030430D" w:rsidP="004D3011">
            <w:r w:rsidRPr="003D3DCB">
              <w:t xml:space="preserve">Mother’s name:    </w:t>
            </w:r>
            <w:proofErr w:type="spellStart"/>
            <w:r w:rsidRPr="003D3DCB">
              <w:t>Neelavathy</w:t>
            </w:r>
            <w:proofErr w:type="spellEnd"/>
          </w:p>
          <w:p w14:paraId="267DB162" w14:textId="062EB77A" w:rsidR="00BE512B" w:rsidRPr="003D3DCB" w:rsidRDefault="00BE512B" w:rsidP="004D3011">
            <w:r w:rsidRPr="003D3DCB">
              <w:t>Mother Tongue:    Tamil</w:t>
            </w:r>
          </w:p>
          <w:p w14:paraId="1C04FFFB" w14:textId="5024953A" w:rsidR="004D3011" w:rsidRPr="003D3DCB" w:rsidRDefault="0030430D" w:rsidP="004D3011">
            <w:r w:rsidRPr="003D3DCB">
              <w:t>Date of Birth:         21/11/1976</w:t>
            </w:r>
          </w:p>
          <w:p w14:paraId="1601C0B2" w14:textId="77777777" w:rsidR="0030430D" w:rsidRPr="003D3DCB" w:rsidRDefault="0030430D" w:rsidP="0030430D">
            <w:r w:rsidRPr="003D3DCB">
              <w:t>Marital status:        Married</w:t>
            </w:r>
          </w:p>
          <w:p w14:paraId="2A4170D0" w14:textId="77777777" w:rsidR="0030430D" w:rsidRPr="003D3DCB" w:rsidRDefault="00BE512B" w:rsidP="004D3011">
            <w:r w:rsidRPr="003D3DCB">
              <w:t>Religion:                 Christian</w:t>
            </w:r>
          </w:p>
          <w:p w14:paraId="174F16A6" w14:textId="49417320" w:rsidR="00BE512B" w:rsidRPr="003D3DCB" w:rsidRDefault="00BE512B" w:rsidP="004D3011">
            <w:r w:rsidRPr="003D3DCB">
              <w:t>Nationality:            Indian</w:t>
            </w:r>
          </w:p>
          <w:p w14:paraId="567647CA" w14:textId="77777777" w:rsidR="00BE512B" w:rsidRPr="003D3DCB" w:rsidRDefault="00BE512B" w:rsidP="004D3011"/>
          <w:p w14:paraId="1187FD04" w14:textId="77777777" w:rsidR="003D3DCB" w:rsidRPr="003D3DCB" w:rsidRDefault="003D3DCB" w:rsidP="004D3011"/>
          <w:p w14:paraId="566E2B07" w14:textId="77777777" w:rsidR="003D3DCB" w:rsidRPr="003D3DCB" w:rsidRDefault="003D3DCB" w:rsidP="004D3011"/>
          <w:p w14:paraId="464015A3" w14:textId="77777777" w:rsidR="003D3DCB" w:rsidRPr="003D3DCB" w:rsidRDefault="003D3DCB" w:rsidP="004D3011"/>
          <w:p w14:paraId="21B3413F" w14:textId="73D0F67C" w:rsidR="003D3DCB" w:rsidRPr="003D3DCB" w:rsidRDefault="003D3DCB" w:rsidP="004D3011">
            <w:r>
              <w:rPr>
                <w:b/>
                <w:bCs/>
              </w:rPr>
              <w:t xml:space="preserve">                 </w:t>
            </w:r>
            <w:r w:rsidRPr="003D3DCB">
              <w:rPr>
                <w:b/>
                <w:bCs/>
              </w:rPr>
              <w:t>Communication</w:t>
            </w:r>
          </w:p>
          <w:p w14:paraId="385F8049" w14:textId="692BEA91" w:rsidR="003D3DCB" w:rsidRPr="003D3DCB" w:rsidRDefault="003D3DCB" w:rsidP="004D3011">
            <w:r w:rsidRPr="003D3DCB">
              <w:t xml:space="preserve">Email: </w:t>
            </w:r>
            <w:hyperlink r:id="rId6" w:history="1">
              <w:r w:rsidR="00EE29B8">
                <w:rPr>
                  <w:rStyle w:val="Hyperlink"/>
                </w:rPr>
                <w:t>jaykay2016.2016@gmail.com</w:t>
              </w:r>
            </w:hyperlink>
          </w:p>
          <w:p w14:paraId="6295144A" w14:textId="4284C5AB" w:rsidR="003D3DCB" w:rsidRPr="003D3DCB" w:rsidRDefault="003D3DCB" w:rsidP="004D3011">
            <w:r w:rsidRPr="003D3DCB">
              <w:t>Mobile: 098843-62455</w:t>
            </w:r>
          </w:p>
          <w:p w14:paraId="07559D2B" w14:textId="3533916A" w:rsidR="003D3DCB" w:rsidRPr="003D3DCB" w:rsidRDefault="003D3DCB" w:rsidP="004D3011">
            <w:r w:rsidRPr="003D3DCB">
              <w:t xml:space="preserve">Address: No. 56/2, </w:t>
            </w:r>
          </w:p>
          <w:p w14:paraId="6225CC71" w14:textId="38D66819" w:rsidR="003D3DCB" w:rsidRPr="003D3DCB" w:rsidRDefault="003D3DCB" w:rsidP="004D3011">
            <w:r w:rsidRPr="003D3DCB">
              <w:t xml:space="preserve">2000 </w:t>
            </w:r>
            <w:proofErr w:type="spellStart"/>
            <w:r w:rsidRPr="003D3DCB">
              <w:t>Milliniyam</w:t>
            </w:r>
            <w:proofErr w:type="spellEnd"/>
            <w:r w:rsidRPr="003D3DCB">
              <w:t xml:space="preserve"> Nagar,</w:t>
            </w:r>
          </w:p>
          <w:p w14:paraId="1464468D" w14:textId="40759AEF" w:rsidR="003D3DCB" w:rsidRPr="003D3DCB" w:rsidRDefault="003D3DCB" w:rsidP="004D3011">
            <w:proofErr w:type="spellStart"/>
            <w:r w:rsidRPr="003D3DCB">
              <w:t>Veppampatu</w:t>
            </w:r>
            <w:proofErr w:type="spellEnd"/>
            <w:r w:rsidRPr="003D3DCB">
              <w:t xml:space="preserve"> Village,</w:t>
            </w:r>
          </w:p>
          <w:p w14:paraId="7AC5AA72" w14:textId="7F295C30" w:rsidR="003D3DCB" w:rsidRPr="003D3DCB" w:rsidRDefault="003D3DCB" w:rsidP="004D3011">
            <w:proofErr w:type="spellStart"/>
            <w:r w:rsidRPr="003D3DCB">
              <w:t>Tiruvallur</w:t>
            </w:r>
            <w:proofErr w:type="spellEnd"/>
            <w:r w:rsidRPr="003D3DCB">
              <w:t>, Tamil Nadu</w:t>
            </w:r>
          </w:p>
          <w:p w14:paraId="70C2A953" w14:textId="36E9C709" w:rsidR="003D3DCB" w:rsidRPr="003D3DCB" w:rsidRDefault="003D3DCB" w:rsidP="004D3011">
            <w:r w:rsidRPr="003D3DCB">
              <w:t>Pin code: 602024</w:t>
            </w:r>
          </w:p>
          <w:p w14:paraId="101BA0E9" w14:textId="77777777" w:rsidR="003D3DCB" w:rsidRPr="003D3DCB" w:rsidRDefault="003D3DCB" w:rsidP="004D3011"/>
          <w:p w14:paraId="7A431EAB" w14:textId="77777777" w:rsidR="003D3DCB" w:rsidRPr="003D3DCB" w:rsidRDefault="003D3DCB" w:rsidP="004D3011"/>
          <w:p w14:paraId="20DF79BB" w14:textId="77777777" w:rsidR="003D3DCB" w:rsidRPr="003D3DCB" w:rsidRDefault="003D3DCB" w:rsidP="004D3011"/>
          <w:p w14:paraId="19172D93" w14:textId="77777777" w:rsidR="003D3DCB" w:rsidRPr="003D3DCB" w:rsidRDefault="003D3DCB" w:rsidP="004D3011"/>
          <w:p w14:paraId="03C48E88" w14:textId="77777777" w:rsidR="003D3DCB" w:rsidRPr="003D3DCB" w:rsidRDefault="003D3DCB" w:rsidP="004D3011"/>
          <w:p w14:paraId="11121012" w14:textId="293C2783" w:rsidR="003D3DCB" w:rsidRPr="003D3DCB" w:rsidRDefault="003D3DCB" w:rsidP="004D3011"/>
        </w:tc>
        <w:tc>
          <w:tcPr>
            <w:tcW w:w="720" w:type="dxa"/>
          </w:tcPr>
          <w:p w14:paraId="7CFF375C" w14:textId="1BF30F7D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45FC760F4E247D48CBC839D6B07D4D7"/>
              </w:placeholder>
              <w:temporary/>
              <w:showingPlcHdr/>
              <w15:appearance w15:val="hidden"/>
            </w:sdtPr>
            <w:sdtEndPr/>
            <w:sdtContent>
              <w:p w14:paraId="65FBC6C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6E7A3F8" w14:textId="01CADD49" w:rsidR="000B3E95" w:rsidRDefault="000B3E95" w:rsidP="00B359E4">
            <w:pPr>
              <w:pStyle w:val="Heading4"/>
            </w:pPr>
            <w:r w:rsidRPr="000B3E95">
              <w:t xml:space="preserve">Secondary School in </w:t>
            </w:r>
            <w:r w:rsidR="004D35C2">
              <w:t>C</w:t>
            </w:r>
            <w:r w:rsidRPr="000B3E95">
              <w:t>ommerce</w:t>
            </w:r>
          </w:p>
          <w:p w14:paraId="07065C0D" w14:textId="1E8C4077" w:rsidR="00036450" w:rsidRDefault="000B3E95" w:rsidP="00B359E4">
            <w:pPr>
              <w:pStyle w:val="Heading4"/>
              <w:rPr>
                <w:b w:val="0"/>
                <w:bCs/>
              </w:rPr>
            </w:pPr>
            <w:r w:rsidRPr="000B3E95">
              <w:rPr>
                <w:b w:val="0"/>
                <w:bCs/>
              </w:rPr>
              <w:t xml:space="preserve">ICF </w:t>
            </w:r>
            <w:r w:rsidR="007A4B55">
              <w:rPr>
                <w:b w:val="0"/>
                <w:bCs/>
              </w:rPr>
              <w:t>SJMHS</w:t>
            </w:r>
            <w:r w:rsidRPr="000B3E95">
              <w:rPr>
                <w:b w:val="0"/>
                <w:bCs/>
              </w:rPr>
              <w:t xml:space="preserve"> school</w:t>
            </w:r>
          </w:p>
          <w:p w14:paraId="72B36C17" w14:textId="76626B32" w:rsidR="004D35C2" w:rsidRPr="004D35C2" w:rsidRDefault="004D35C2" w:rsidP="004D35C2">
            <w:r w:rsidRPr="004D35C2">
              <w:t>Chennai, Tamil Nadu</w:t>
            </w:r>
          </w:p>
          <w:p w14:paraId="1A060D55" w14:textId="3F28B4FE" w:rsidR="00036450" w:rsidRPr="00B359E4" w:rsidRDefault="000B3E95" w:rsidP="00B359E4">
            <w:pPr>
              <w:pStyle w:val="Date"/>
            </w:pPr>
            <w:r w:rsidRPr="000B3E95">
              <w:t>April 1992 to March 1994</w:t>
            </w:r>
          </w:p>
          <w:p w14:paraId="53349B06" w14:textId="77777777" w:rsidR="00036450" w:rsidRDefault="00036450" w:rsidP="00036450"/>
          <w:p w14:paraId="242C116B" w14:textId="01CE2FFC" w:rsidR="00036450" w:rsidRDefault="000B3E95" w:rsidP="00B359E4">
            <w:pPr>
              <w:pStyle w:val="Heading4"/>
            </w:pPr>
            <w:r w:rsidRPr="000B3E95">
              <w:t>Bachelor's Degree in Commerce</w:t>
            </w:r>
          </w:p>
          <w:p w14:paraId="5E13957C" w14:textId="2311791C" w:rsidR="000B3E95" w:rsidRDefault="000B3E95" w:rsidP="000B3E95">
            <w:r w:rsidRPr="000B3E95">
              <w:t>RKM Vivekananda College</w:t>
            </w:r>
          </w:p>
          <w:p w14:paraId="705FDC98" w14:textId="3F70561D" w:rsidR="004D35C2" w:rsidRPr="000B3E95" w:rsidRDefault="004D35C2" w:rsidP="000B3E95">
            <w:r w:rsidRPr="004D35C2">
              <w:t>Chennai, Tamil Nadu</w:t>
            </w:r>
          </w:p>
          <w:p w14:paraId="49A50059" w14:textId="6FFE0C0A" w:rsidR="00036450" w:rsidRPr="00B359E4" w:rsidRDefault="004D35C2" w:rsidP="00B359E4">
            <w:pPr>
              <w:pStyle w:val="Date"/>
            </w:pPr>
            <w:r w:rsidRPr="004D35C2">
              <w:t>April 1994</w:t>
            </w:r>
            <w:r w:rsidR="00036450" w:rsidRPr="00B359E4">
              <w:t xml:space="preserve"> - </w:t>
            </w:r>
            <w:r w:rsidRPr="004D35C2">
              <w:t>March 1997</w:t>
            </w:r>
          </w:p>
          <w:p w14:paraId="5A0B454D" w14:textId="7CEEB9F5" w:rsidR="00036450" w:rsidRDefault="00036450" w:rsidP="00036450"/>
          <w:p w14:paraId="7D6E752F" w14:textId="02075F3E" w:rsidR="00036450" w:rsidRDefault="00F870B6" w:rsidP="00036450">
            <w:pPr>
              <w:pStyle w:val="Heading2"/>
            </w:pPr>
            <w:r>
              <w:t>relevant work experience</w:t>
            </w:r>
          </w:p>
          <w:p w14:paraId="11928097" w14:textId="6E6A9549" w:rsidR="00036450" w:rsidRDefault="004D35C2" w:rsidP="00B359E4">
            <w:pPr>
              <w:pStyle w:val="Heading4"/>
              <w:rPr>
                <w:bCs/>
              </w:rPr>
            </w:pPr>
            <w:proofErr w:type="spellStart"/>
            <w:r w:rsidRPr="004D35C2">
              <w:t>Shaster</w:t>
            </w:r>
            <w:proofErr w:type="spellEnd"/>
            <w:r w:rsidRPr="004D35C2">
              <w:t xml:space="preserve"> Technologies </w:t>
            </w:r>
            <w:proofErr w:type="spellStart"/>
            <w:r w:rsidRPr="004D35C2">
              <w:t>Pvt</w:t>
            </w:r>
            <w:proofErr w:type="spellEnd"/>
            <w:r w:rsidRPr="004D35C2">
              <w:t xml:space="preserve"> ltd</w:t>
            </w:r>
            <w:r>
              <w:t>.</w:t>
            </w:r>
            <w:r w:rsidR="00036450" w:rsidRPr="00036450">
              <w:t xml:space="preserve"> </w:t>
            </w:r>
            <w:r>
              <w:t xml:space="preserve"> </w:t>
            </w:r>
            <w:r w:rsidRPr="004D35C2">
              <w:t>Medical Transcriptionist</w:t>
            </w:r>
          </w:p>
          <w:p w14:paraId="3C5BE5B7" w14:textId="49E4FAAC" w:rsidR="00036450" w:rsidRPr="00036450" w:rsidRDefault="004D35C2" w:rsidP="00B359E4">
            <w:pPr>
              <w:pStyle w:val="Date"/>
            </w:pPr>
            <w:r w:rsidRPr="004D35C2">
              <w:t>September 2006</w:t>
            </w:r>
            <w:r w:rsidR="00036450" w:rsidRPr="00036450">
              <w:t>–</w:t>
            </w:r>
            <w:r w:rsidRPr="004D35C2">
              <w:t>to Ju</w:t>
            </w:r>
            <w:r>
              <w:t>ly</w:t>
            </w:r>
            <w:r w:rsidRPr="004D35C2">
              <w:t xml:space="preserve"> 2010</w:t>
            </w:r>
          </w:p>
          <w:p w14:paraId="2C88748C" w14:textId="1F20485A" w:rsidR="00036450" w:rsidRDefault="004D35C2" w:rsidP="00036450">
            <w:r w:rsidRPr="004D35C2">
              <w:t xml:space="preserve">Here I was working as a medical transcriptionist full time with </w:t>
            </w:r>
            <w:r w:rsidR="003D3DCB" w:rsidRPr="004D35C2">
              <w:t>8-hour</w:t>
            </w:r>
            <w:r w:rsidRPr="004D35C2">
              <w:t xml:space="preserve"> shift transcribing US dictation files consisting of orthopedic, emergency department, podiatric, ob-gyn and general surgery.</w:t>
            </w:r>
            <w:r w:rsidR="00036450" w:rsidRPr="00036450">
              <w:t xml:space="preserve"> </w:t>
            </w:r>
          </w:p>
          <w:p w14:paraId="09EBFB40" w14:textId="77777777" w:rsidR="004D3011" w:rsidRDefault="004D3011" w:rsidP="00036450"/>
          <w:p w14:paraId="3D12784D" w14:textId="09EDFD58" w:rsidR="004D3011" w:rsidRPr="004D3011" w:rsidRDefault="004D35C2" w:rsidP="00B359E4">
            <w:pPr>
              <w:pStyle w:val="Heading4"/>
              <w:rPr>
                <w:bCs/>
              </w:rPr>
            </w:pPr>
            <w:r w:rsidRPr="004D35C2">
              <w:t>Nuance Transcription Service</w:t>
            </w:r>
            <w:r w:rsidR="004D3011" w:rsidRPr="004D3011">
              <w:t xml:space="preserve">  </w:t>
            </w:r>
            <w:r>
              <w:t xml:space="preserve"> </w:t>
            </w:r>
            <w:r w:rsidRPr="004D35C2">
              <w:t>Direct Uploader</w:t>
            </w:r>
          </w:p>
          <w:p w14:paraId="089E08B4" w14:textId="7EAA4BBC" w:rsidR="004D3011" w:rsidRPr="004D3011" w:rsidRDefault="004D35C2" w:rsidP="00B359E4">
            <w:pPr>
              <w:pStyle w:val="Date"/>
            </w:pPr>
            <w:r w:rsidRPr="004D35C2">
              <w:t>July 2010</w:t>
            </w:r>
            <w:r w:rsidR="004D3011" w:rsidRPr="004D3011">
              <w:t>–</w:t>
            </w:r>
            <w:r w:rsidRPr="004D35C2">
              <w:t>Present</w:t>
            </w:r>
          </w:p>
          <w:p w14:paraId="31C095FE" w14:textId="18CE31F0" w:rsidR="004D3011" w:rsidRPr="004D3011" w:rsidRDefault="004D35C2" w:rsidP="004D3011">
            <w:r w:rsidRPr="004D35C2">
              <w:t>Here I joined 10 years ago as a medical transcriptionist and promoted to editor, senior editor and then direct uploader.</w:t>
            </w:r>
            <w:r w:rsidR="00036450" w:rsidRPr="004D3011">
              <w:t xml:space="preserve"> </w:t>
            </w:r>
            <w:r w:rsidR="0030430D">
              <w:t xml:space="preserve"> </w:t>
            </w:r>
            <w:r w:rsidR="0030430D" w:rsidRPr="0030430D">
              <w:t>Currently my job is to train new employees, check with correction report and teaching them the application.</w:t>
            </w:r>
          </w:p>
          <w:p w14:paraId="4446F861" w14:textId="77777777" w:rsidR="004D3011" w:rsidRDefault="004D3011" w:rsidP="00036450"/>
          <w:p w14:paraId="56D6B99D" w14:textId="77777777" w:rsidR="006B32D0" w:rsidRDefault="006B32D0" w:rsidP="004D3011">
            <w:pPr>
              <w:rPr>
                <w:color w:val="FFFFFF" w:themeColor="background1"/>
              </w:rPr>
            </w:pPr>
          </w:p>
          <w:p w14:paraId="42EA1768" w14:textId="069B938E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6B32D0" w14:paraId="7B051044" w14:textId="77777777" w:rsidTr="001B2ABD">
        <w:tc>
          <w:tcPr>
            <w:tcW w:w="3600" w:type="dxa"/>
          </w:tcPr>
          <w:p w14:paraId="30AD50A6" w14:textId="77777777" w:rsidR="006B32D0" w:rsidRPr="00BE512B" w:rsidRDefault="006B32D0" w:rsidP="004D3011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03FBCA99" w14:textId="77777777" w:rsidR="006B32D0" w:rsidRDefault="006B32D0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D97FE56" w14:textId="77777777" w:rsidR="006B32D0" w:rsidRDefault="006B32D0" w:rsidP="00036450">
            <w:pPr>
              <w:pStyle w:val="Heading2"/>
            </w:pPr>
          </w:p>
        </w:tc>
      </w:tr>
    </w:tbl>
    <w:p w14:paraId="3474B385" w14:textId="77777777" w:rsidR="0043117B" w:rsidRDefault="00A92FBA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7B64B" w14:textId="77777777" w:rsidR="00C91F30" w:rsidRDefault="00C91F30" w:rsidP="000C45FF">
      <w:r>
        <w:separator/>
      </w:r>
    </w:p>
  </w:endnote>
  <w:endnote w:type="continuationSeparator" w:id="0">
    <w:p w14:paraId="0C88C84F" w14:textId="77777777" w:rsidR="00C91F30" w:rsidRDefault="00C91F3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88DF" w14:textId="77777777" w:rsidR="00C91F30" w:rsidRDefault="00C91F30" w:rsidP="000C45FF">
      <w:r>
        <w:separator/>
      </w:r>
    </w:p>
  </w:footnote>
  <w:footnote w:type="continuationSeparator" w:id="0">
    <w:p w14:paraId="35C9EF72" w14:textId="77777777" w:rsidR="00C91F30" w:rsidRDefault="00C91F3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C9F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3FF2FA" wp14:editId="5C5934F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95"/>
    <w:rsid w:val="00036450"/>
    <w:rsid w:val="00094499"/>
    <w:rsid w:val="000B3E95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30D"/>
    <w:rsid w:val="0030481B"/>
    <w:rsid w:val="003156FC"/>
    <w:rsid w:val="003254B5"/>
    <w:rsid w:val="0037121F"/>
    <w:rsid w:val="003910D8"/>
    <w:rsid w:val="003A6B7D"/>
    <w:rsid w:val="003B06CA"/>
    <w:rsid w:val="003D3DCB"/>
    <w:rsid w:val="004071FC"/>
    <w:rsid w:val="00445947"/>
    <w:rsid w:val="004813B3"/>
    <w:rsid w:val="00496591"/>
    <w:rsid w:val="004C63E4"/>
    <w:rsid w:val="004D3011"/>
    <w:rsid w:val="004D35C2"/>
    <w:rsid w:val="005262AC"/>
    <w:rsid w:val="0055672A"/>
    <w:rsid w:val="005E39D5"/>
    <w:rsid w:val="00600670"/>
    <w:rsid w:val="0062123A"/>
    <w:rsid w:val="00646E75"/>
    <w:rsid w:val="006771D0"/>
    <w:rsid w:val="006B32D0"/>
    <w:rsid w:val="00715FCB"/>
    <w:rsid w:val="00743101"/>
    <w:rsid w:val="00764C9F"/>
    <w:rsid w:val="007775E1"/>
    <w:rsid w:val="007867A0"/>
    <w:rsid w:val="007927F5"/>
    <w:rsid w:val="007A4B55"/>
    <w:rsid w:val="00802CA0"/>
    <w:rsid w:val="009260CD"/>
    <w:rsid w:val="00940A66"/>
    <w:rsid w:val="00952C25"/>
    <w:rsid w:val="00A2118D"/>
    <w:rsid w:val="00A92FBA"/>
    <w:rsid w:val="00AD0A50"/>
    <w:rsid w:val="00AD76E2"/>
    <w:rsid w:val="00B20152"/>
    <w:rsid w:val="00B359E4"/>
    <w:rsid w:val="00B57D98"/>
    <w:rsid w:val="00B70850"/>
    <w:rsid w:val="00BE512B"/>
    <w:rsid w:val="00C066B6"/>
    <w:rsid w:val="00C37BA1"/>
    <w:rsid w:val="00C4674C"/>
    <w:rsid w:val="00C506CF"/>
    <w:rsid w:val="00C72BED"/>
    <w:rsid w:val="00C91F30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E29B8"/>
    <w:rsid w:val="00F60274"/>
    <w:rsid w:val="00F77FB9"/>
    <w:rsid w:val="00F870B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1F0E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E29B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Jaykaynuance@gmail.com" TargetMode="Externa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kumar.k\AppData\Local\Microsoft\Office\16.0\DTS\en-US%7bA1B4423B-A13D-4F21-ADAD-9DD7AC9BFC81%7d\%7b86815173-043B-4280-8503-A572F09CE536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5FC760F4E247D48CBC839D6B07D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28BA-0D7D-4BC4-BD76-C813E9EC86E9}"/>
      </w:docPartPr>
      <w:docPartBody>
        <w:p w:rsidR="00F20F5C" w:rsidRDefault="007825D9">
          <w:pPr>
            <w:pStyle w:val="745FC760F4E247D48CBC839D6B07D4D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5C"/>
    <w:rsid w:val="007825D9"/>
    <w:rsid w:val="00F2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45FC760F4E247D48CBC839D6B07D4D7">
    <w:name w:val="745FC760F4E247D48CBC839D6B07D4D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9208c38-8fc5-4a03-89e2-9b6e8e4b388b}" enabled="0" method="" siteId="{29208c38-8fc5-4a03-89e2-9b6e8e4b388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%7b86815173-043B-4280-8503-A572F09CE536%7dtf00546271_win32.dotx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2022-09-01T08:23:00Z</dcterms:created>
  <dcterms:modified xsi:type="dcterms:W3CDTF">2022-09-01T08:23:00Z</dcterms:modified>
</cp:coreProperties>
</file>