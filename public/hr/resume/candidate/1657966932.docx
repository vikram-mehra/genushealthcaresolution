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292B8AF6" w14:paraId="5210155D" w14:textId="77777777">
        <w:trPr>
          <w:trHeight w:val="4410"/>
        </w:trPr>
        <w:tc>
          <w:tcPr>
            <w:tcW w:w="3600" w:type="dxa"/>
            <w:tcMar/>
            <w:vAlign w:val="bottom"/>
          </w:tcPr>
          <w:p w:rsidR="001B2ABD" w:rsidP="001B2ABD" w:rsidRDefault="00396B97" w14:paraId="124688DB" w14:textId="79BD8E75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80F0F32" wp14:editId="08E4DA86">
                  <wp:extent cx="1380490" cy="2105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939" cy="21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Mar/>
          </w:tcPr>
          <w:p w:rsidR="001B2ABD" w:rsidP="000C45FF" w:rsidRDefault="001B2ABD" w14:paraId="36FCE757" w14:textId="77777777">
            <w:pPr>
              <w:tabs>
                <w:tab w:val="left" w:pos="990"/>
              </w:tabs>
            </w:pPr>
          </w:p>
        </w:tc>
        <w:tc>
          <w:tcPr>
            <w:tcW w:w="6470" w:type="dxa"/>
            <w:tcMar/>
            <w:vAlign w:val="bottom"/>
          </w:tcPr>
          <w:p w:rsidRPr="0063127E" w:rsidR="001B2ABD" w:rsidP="001B2ABD" w:rsidRDefault="0063127E" w14:paraId="1F43CDC6" w14:textId="64FBF8E0">
            <w:pPr>
              <w:pStyle w:val="Title"/>
              <w:rPr>
                <w:color w:val="548AB7" w:themeColor="accent1" w:themeShade="BF"/>
              </w:rPr>
            </w:pPr>
            <w:r w:rsidRPr="0063127E">
              <w:rPr>
                <w:color w:val="548AB7" w:themeColor="accent1" w:themeShade="BF"/>
              </w:rPr>
              <w:t>Kiran V</w:t>
            </w:r>
          </w:p>
          <w:p w:rsidRPr="0063127E" w:rsidR="001B2ABD" w:rsidP="001B2ABD" w:rsidRDefault="0063127E" w14:paraId="0739DE41" w14:textId="53CF0A4C">
            <w:pPr>
              <w:pStyle w:val="Subtitle"/>
              <w:rPr>
                <w:b/>
                <w:bCs/>
              </w:rPr>
            </w:pPr>
            <w:r w:rsidRPr="005D4910">
              <w:rPr>
                <w:b/>
                <w:bCs/>
                <w:spacing w:val="2"/>
                <w:w w:val="49"/>
              </w:rPr>
              <w:t>Customer Service Associat</w:t>
            </w:r>
            <w:r w:rsidRPr="005D4910">
              <w:rPr>
                <w:b/>
                <w:bCs/>
                <w:spacing w:val="18"/>
                <w:w w:val="49"/>
              </w:rPr>
              <w:t>e</w:t>
            </w:r>
          </w:p>
        </w:tc>
      </w:tr>
      <w:tr w:rsidR="001B2ABD" w:rsidTr="292B8AF6" w14:paraId="4FF047C1" w14:textId="77777777">
        <w:tc>
          <w:tcPr>
            <w:tcW w:w="3600" w:type="dxa"/>
            <w:tcMar/>
          </w:tcPr>
          <w:p w:rsidR="001B2ABD" w:rsidP="00036450" w:rsidRDefault="005D4910" w14:paraId="4E108200" w14:textId="69185C4C">
            <w:pPr>
              <w:pStyle w:val="Heading3"/>
            </w:pPr>
            <w:sdt>
              <w:sdtPr>
                <w:id w:val="-1711873194"/>
                <w:placeholder>
                  <w:docPart w:val="058189862CC8495B8A86DAA4A0D43FD1"/>
                </w:placeholder>
                <w:temporary/>
                <w:showingPlcHdr/>
                <w15:appearance w15:val="hidden"/>
              </w:sdtPr>
              <w:sdtEndPr/>
              <w:sdtContent>
                <w:r w:rsidRPr="00D5459D" w:rsidR="00036450">
                  <w:t>Profile</w:t>
                </w:r>
              </w:sdtContent>
            </w:sdt>
          </w:p>
          <w:p w:rsidR="00036450" w:rsidP="292B8AF6" w:rsidRDefault="00BC3C1C" w14:paraId="16AE0FFE" w14:textId="61A25EB4">
            <w:pPr>
              <w:pStyle w:val="Normal"/>
            </w:pPr>
            <w:r w:rsidRPr="292B8AF6" w:rsidR="292B8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 xml:space="preserve">My name is Kiran, and I currently work as a customer service associate for Accenture in Bangalore. I have nearly 7 years of experience in the US Healthcare Domain, specifically in Benefits, Eligibility, Claims, Appeals, and Precertification, as well as a minor background in Medical Transcription. I have been working at Accenture for close to 5 years. I am currently working for BCBS of Arizona Benefits and Precertification for Commercial Policy. Previously, I had worked for Anthem on precertification. I was Actively Part of both the voice and non-voice Teams. I was also trained for BCBS Commercial Claims and Before joining Accenture, I worked with Omega Health Care as a fresher for close to 2.5 years, and that was Short about me and my job profile. </w:t>
            </w:r>
            <w:r w:rsidRPr="292B8AF6" w:rsidR="292B8AF6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en-US"/>
              </w:rPr>
              <w:t xml:space="preserve"> </w:t>
            </w:r>
          </w:p>
          <w:sdt>
            <w:sdtPr>
              <w:id w:val="-1954003311"/>
              <w:placeholder>
                <w:docPart w:val="57A722B74D3A4ED5A1A1BCA39F773F4A"/>
              </w:placeholder>
              <w:temporary/>
              <w:showingPlcHdr/>
              <w15:appearance w15:val="hidden"/>
            </w:sdtPr>
            <w:sdtEndPr/>
            <w:sdtContent>
              <w:p w:rsidRPr="00CB0055" w:rsidR="00036450" w:rsidP="00CB0055" w:rsidRDefault="00CB0055" w14:paraId="063DB5F1" w14:textId="7777777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636EEAE9C7849988B965F28D33CE790"/>
              </w:placeholder>
              <w:temporary/>
              <w:showingPlcHdr/>
              <w15:appearance w15:val="hidden"/>
            </w:sdtPr>
            <w:sdtEndPr/>
            <w:sdtContent>
              <w:p w:rsidR="004D3011" w:rsidP="004D3011" w:rsidRDefault="004D3011" w14:paraId="0879A211" w14:textId="77777777">
                <w:r w:rsidRPr="004D3011">
                  <w:t>PHONE:</w:t>
                </w:r>
              </w:p>
            </w:sdtContent>
          </w:sdt>
          <w:p w:rsidR="004D3011" w:rsidP="004D3011" w:rsidRDefault="00942A51" w14:paraId="3D4B0C8A" w14:textId="5C937940">
            <w:r w:rsidR="292B8AF6">
              <w:rPr/>
              <w:t>9900265584 / 8660787817</w:t>
            </w:r>
          </w:p>
          <w:p w:rsidR="00396B97" w:rsidP="00396B97" w:rsidRDefault="00396B97" w14:paraId="5BA9CAE3" w14:textId="228810DF">
            <w:pPr>
              <w:pStyle w:val="Heading3"/>
              <w:rPr>
                <w:rFonts w:ascii="Times New Roman" w:hAnsi="Times New Roman" w:eastAsia="Times New Roman" w:cs="Times New Roman"/>
                <w:color w:val="auto"/>
              </w:rPr>
            </w:pPr>
            <w:r>
              <w:t>ADdress</w:t>
            </w:r>
          </w:p>
          <w:p w:rsidR="004D3011" w:rsidP="004D3011" w:rsidRDefault="00396B97" w14:paraId="6C296061" w14:textId="6B8C9C1F" w14:noSpellErr="1">
            <w:r w:rsidRPr="292B8AF6" w:rsidR="292B8AF6">
              <w:rPr>
                <w:rFonts w:ascii="Arial" w:hAnsi="Arial" w:eastAsia="Arial" w:cs="Arial"/>
              </w:rPr>
              <w:t>Bangalore</w:t>
            </w:r>
            <w:r w:rsidRPr="292B8AF6" w:rsidR="292B8AF6">
              <w:rPr>
                <w:rFonts w:ascii="Arial" w:hAnsi="Arial" w:eastAsia="Arial" w:cs="Arial"/>
              </w:rPr>
              <w:t xml:space="preserve"> </w:t>
            </w:r>
          </w:p>
          <w:p w:rsidR="004D3011" w:rsidP="004D3011" w:rsidRDefault="004D3011" w14:paraId="0A634E78" w14:textId="77777777"/>
          <w:p w:rsidRPr="00794E5F" w:rsidR="004555DF" w:rsidP="004555DF" w:rsidRDefault="005D4910" w14:paraId="348E4626" w14:textId="1FE4F7E5">
            <w:pPr>
              <w:rPr>
                <w:color w:val="355D7E" w:themeColor="accent1" w:themeShade="80"/>
              </w:rPr>
            </w:pPr>
            <w:sdt>
              <w:sdtPr>
                <w:id w:val="690719478"/>
                <w15:appearance w15:val="hidden"/>
                <w:temporary/>
                <w:showingPlcHdr/>
                <w:placeholder>
                  <w:docPart w:val="A617D51C1AD6420EA390A7B1EFD3598A"/>
                </w:placeholder>
              </w:sdtPr>
              <w:sdtContent>
                <w:r w:rsidRPr="292B8AF6" w:rsidR="292B8AF6">
                  <w:rPr>
                    <w:b w:val="1"/>
                    <w:bCs w:val="1"/>
                  </w:rPr>
                  <w:t>EMAIL:</w:t>
                </w:r>
              </w:sdtContent>
            </w:sdt>
            <w:r w:rsidR="292B8AF6">
              <w:rPr/>
              <w:t xml:space="preserve"> </w:t>
            </w:r>
            <w:r w:rsidRPr="292B8AF6" w:rsidR="292B8AF6">
              <w:rPr>
                <w:rFonts w:ascii="Arial" w:hAnsi="Arial" w:eastAsia="Arial" w:cs="Arial"/>
                <w:color w:val="355D7E" w:themeColor="accent1" w:themeTint="FF" w:themeShade="80"/>
              </w:rPr>
              <w:t>Kirancool2022@gmail.com</w:t>
            </w:r>
          </w:p>
          <w:p w:rsidR="00794E5F" w:rsidP="004555DF" w:rsidRDefault="00794E5F" w14:paraId="334C24B1" w14:textId="233F905D"/>
          <w:p w:rsidRPr="00E4381A" w:rsidR="00036450" w:rsidP="004D3011" w:rsidRDefault="00794E5F" w14:paraId="3007BAD4" w14:textId="75C98CCD">
            <w:pPr>
              <w:rPr>
                <w:rStyle w:val="Hyperlink"/>
              </w:rPr>
            </w:pPr>
            <w:r>
              <w:t> </w:t>
            </w: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BCB756D5578C4F3EAE0C49D80575948E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Pr="00CB0055" w:rsidR="004D3011" w:rsidP="00CB0055" w:rsidRDefault="00CB0055" w14:paraId="339733B4" w14:textId="7777777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P="292B8AF6" w:rsidRDefault="00942A51" w14:paraId="4AA74E51" w14:textId="3FBDC16B" w14:noSpellErr="1">
            <w:pPr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 xml:space="preserve">Cooking </w:t>
            </w:r>
          </w:p>
          <w:p w:rsidR="004D3011" w:rsidP="292B8AF6" w:rsidRDefault="00942A51" w14:paraId="0F744FAC" w14:textId="7DA7E631" w14:noSpellErr="1">
            <w:pPr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 xml:space="preserve">Swimming </w:t>
            </w:r>
          </w:p>
          <w:p w:rsidR="004D3011" w:rsidP="292B8AF6" w:rsidRDefault="00942A51" w14:paraId="7C212F94" w14:textId="34AE6974" w14:noSpellErr="1">
            <w:pPr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Outing</w:t>
            </w:r>
          </w:p>
          <w:p w:rsidR="00942A51" w:rsidP="292B8AF6" w:rsidRDefault="00942A51" w14:paraId="2462E8D8" w14:textId="77777777" w14:noSpellErr="1">
            <w:pPr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Badminton</w:t>
            </w:r>
          </w:p>
          <w:p w:rsidR="004D3011" w:rsidP="292B8AF6" w:rsidRDefault="00942A51" w14:paraId="3305ABBA" w14:textId="77777777" w14:noSpellErr="1">
            <w:pPr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 xml:space="preserve">Cycling  </w:t>
            </w:r>
          </w:p>
          <w:p w:rsidRPr="004D3011" w:rsidR="00BC3C1C" w:rsidP="004D3011" w:rsidRDefault="00BC3C1C" w14:paraId="202B4684" w14:textId="2E349A06"/>
        </w:tc>
        <w:tc>
          <w:tcPr>
            <w:tcW w:w="720" w:type="dxa"/>
            <w:tcMar/>
          </w:tcPr>
          <w:p w:rsidR="001B2ABD" w:rsidP="000C45FF" w:rsidRDefault="001B2ABD" w14:paraId="373CF245" w14:textId="77777777">
            <w:pPr>
              <w:tabs>
                <w:tab w:val="left" w:pos="990"/>
              </w:tabs>
            </w:pPr>
          </w:p>
        </w:tc>
        <w:tc>
          <w:tcPr>
            <w:tcW w:w="6470" w:type="dxa"/>
            <w:tcMar/>
          </w:tcPr>
          <w:sdt>
            <w:sdtPr>
              <w:id w:val="1049110328"/>
              <w:placeholder>
                <w:docPart w:val="27DFA3F4436B498C90F8921940B73C64"/>
              </w:placeholder>
              <w:temporary/>
              <w:showingPlcHdr/>
              <w15:appearance w15:val="hidden"/>
            </w:sdtPr>
            <w:sdtEndPr/>
            <w:sdtContent>
              <w:p w:rsidR="001B2ABD" w:rsidP="00036450" w:rsidRDefault="00E25A26" w14:paraId="38272360" w14:textId="7777777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Pr="00036450" w:rsidR="00036450" w:rsidP="292B8AF6" w:rsidRDefault="00166F27" w14:paraId="5084D957" w14:textId="49304DA0" w14:noSpellErr="1">
            <w:pPr>
              <w:pStyle w:val="Heading4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 xml:space="preserve">Florence English High School </w:t>
            </w:r>
          </w:p>
          <w:p w:rsidR="00036450" w:rsidP="292B8AF6" w:rsidRDefault="00036450" w14:paraId="3213AECD" w14:textId="77777777" w14:noSpellErr="1">
            <w:pPr>
              <w:rPr>
                <w:rFonts w:ascii="Arial" w:hAnsi="Arial" w:eastAsia="Arial" w:cs="Arial"/>
              </w:rPr>
            </w:pPr>
          </w:p>
          <w:p w:rsidR="00036450" w:rsidP="292B8AF6" w:rsidRDefault="005A5DFC" w14:paraId="3825C637" w14:textId="3B89BC9C" w14:noSpellErr="1">
            <w:pPr>
              <w:pStyle w:val="Heading4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 xml:space="preserve">Seshadripuram Evening PU college </w:t>
            </w:r>
          </w:p>
          <w:p w:rsidR="00835FE9" w:rsidP="292B8AF6" w:rsidRDefault="00835FE9" w14:paraId="2E158324" w14:textId="0A54C716" w14:noSpellErr="1">
            <w:pPr>
              <w:rPr>
                <w:rFonts w:ascii="Arial" w:hAnsi="Arial" w:eastAsia="Arial" w:cs="Arial"/>
              </w:rPr>
            </w:pPr>
          </w:p>
          <w:p w:rsidRPr="00835FE9" w:rsidR="00835FE9" w:rsidP="292B8AF6" w:rsidRDefault="00835FE9" w14:paraId="716643A6" w14:textId="4DC94F11" w14:noSpellErr="1">
            <w:pPr>
              <w:rPr>
                <w:rFonts w:ascii="Arial" w:hAnsi="Arial" w:eastAsia="Arial" w:cs="Arial"/>
                <w:b w:val="1"/>
                <w:bCs w:val="1"/>
              </w:rPr>
            </w:pPr>
            <w:r w:rsidRPr="292B8AF6" w:rsidR="292B8AF6">
              <w:rPr>
                <w:rFonts w:ascii="Arial" w:hAnsi="Arial" w:eastAsia="Arial" w:cs="Arial"/>
                <w:b w:val="1"/>
                <w:bCs w:val="1"/>
              </w:rPr>
              <w:t>Reva First Grade Degree College</w:t>
            </w:r>
          </w:p>
          <w:p w:rsidR="00036450" w:rsidP="00036450" w:rsidRDefault="00036450" w14:paraId="445E4EBF" w14:textId="0F0CECE2"/>
          <w:sdt>
            <w:sdtPr>
              <w:id w:val="1001553383"/>
              <w:placeholder>
                <w:docPart w:val="9F70386C56BC4B2F8032831817611FC0"/>
              </w:placeholder>
              <w:temporary/>
              <w:showingPlcHdr/>
              <w15:appearance w15:val="hidden"/>
            </w:sdtPr>
            <w:sdtEndPr/>
            <w:sdtContent>
              <w:p w:rsidR="00036450" w:rsidP="00036450" w:rsidRDefault="00036450" w14:paraId="70FFDF7C" w14:textId="7777777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Pr="008D3ABF" w:rsidR="008D3ABF" w:rsidP="292B8AF6" w:rsidRDefault="00DA27BD" w14:paraId="628614B9" w14:textId="77777777" w14:noSpellErr="1">
            <w:pPr>
              <w:pStyle w:val="Heading4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Omega Health care Management Services Private Limited</w:t>
            </w:r>
            <w:r w:rsidRPr="292B8AF6" w:rsidR="292B8AF6">
              <w:rPr>
                <w:rFonts w:ascii="Arial" w:hAnsi="Arial" w:eastAsia="Arial" w:cs="Arial"/>
              </w:rPr>
              <w:t>.</w:t>
            </w:r>
          </w:p>
          <w:p w:rsidRPr="008D3ABF" w:rsidR="008D3ABF" w:rsidP="292B8AF6" w:rsidRDefault="008D3ABF" w14:paraId="1A408642" w14:textId="77777777" w14:noSpellErr="1">
            <w:pPr>
              <w:pStyle w:val="Heading4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Bangalore</w:t>
            </w:r>
          </w:p>
          <w:p w:rsidR="00036450" w:rsidP="292B8AF6" w:rsidRDefault="00DA27BD" w14:paraId="232D79AE" w14:textId="386B4AB3" w14:noSpellErr="1">
            <w:pPr>
              <w:pStyle w:val="Heading4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[Sr. Associate</w:t>
            </w:r>
            <w:r w:rsidRPr="292B8AF6" w:rsidR="292B8AF6">
              <w:rPr>
                <w:rFonts w:ascii="Arial" w:hAnsi="Arial" w:eastAsia="Arial" w:cs="Arial"/>
              </w:rPr>
              <w:t>]</w:t>
            </w:r>
          </w:p>
          <w:p w:rsidRPr="00036450" w:rsidR="00036450" w:rsidP="292B8AF6" w:rsidRDefault="00DA5AC7" w14:paraId="22A1D5C4" w14:textId="52C01B60" w14:noSpellErr="1">
            <w:pPr>
              <w:pStyle w:val="Date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DEC 2014</w:t>
            </w:r>
            <w:r w:rsidRPr="292B8AF6" w:rsidR="292B8AF6">
              <w:rPr>
                <w:rFonts w:ascii="Arial" w:hAnsi="Arial" w:eastAsia="Arial" w:cs="Arial"/>
              </w:rPr>
              <w:t>–</w:t>
            </w:r>
            <w:r w:rsidRPr="292B8AF6" w:rsidR="292B8AF6">
              <w:rPr>
                <w:rFonts w:ascii="Arial" w:hAnsi="Arial" w:eastAsia="Arial" w:cs="Arial"/>
              </w:rPr>
              <w:t>MAR 2017</w:t>
            </w:r>
          </w:p>
          <w:p w:rsidR="00036450" w:rsidP="292B8AF6" w:rsidRDefault="00DA5AC7" w14:paraId="3592739B" w14:textId="4627C1DC">
            <w:pPr>
              <w:pStyle w:val="Normal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I joined as an Associate with ‘0’ Experience. I was assigned to US health care claims. I have worked with more than 50 insurance companies and hospitals. I have worked on multiple projects in the company that included verifying claim and appeal status, verifying denials, and working on complete resolution so the provider gets payment.</w:t>
            </w:r>
            <w:r w:rsidRPr="292B8AF6" w:rsidR="292B8AF6">
              <w:rPr>
                <w:rFonts w:ascii="Arial" w:hAnsi="Arial" w:eastAsia="Arial" w:cs="Arial"/>
              </w:rPr>
              <w:t xml:space="preserve">  </w:t>
            </w:r>
          </w:p>
          <w:p w:rsidR="004D3011" w:rsidP="00036450" w:rsidRDefault="004D3011" w14:paraId="4E69CC03" w14:textId="23797687"/>
          <w:p w:rsidR="00EA6054" w:rsidP="00036450" w:rsidRDefault="00EA6054" w14:paraId="05C4E09A" w14:textId="6CE93954"/>
          <w:p w:rsidR="008D3ABF" w:rsidP="292B8AF6" w:rsidRDefault="008D3ABF" w14:paraId="57B1DA97" w14:textId="77777777" w14:noSpellErr="1">
            <w:pPr>
              <w:pStyle w:val="Heading4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A</w:t>
            </w:r>
            <w:r w:rsidRPr="292B8AF6" w:rsidR="292B8AF6">
              <w:rPr>
                <w:rFonts w:ascii="Arial" w:hAnsi="Arial" w:eastAsia="Arial" w:cs="Arial"/>
              </w:rPr>
              <w:t xml:space="preserve">ccenture </w:t>
            </w:r>
            <w:r w:rsidRPr="292B8AF6" w:rsidR="292B8AF6">
              <w:rPr>
                <w:rFonts w:ascii="Arial" w:hAnsi="Arial" w:eastAsia="Arial" w:cs="Arial"/>
              </w:rPr>
              <w:t>S</w:t>
            </w:r>
            <w:r w:rsidRPr="292B8AF6" w:rsidR="292B8AF6">
              <w:rPr>
                <w:rFonts w:ascii="Arial" w:hAnsi="Arial" w:eastAsia="Arial" w:cs="Arial"/>
              </w:rPr>
              <w:t>olutions</w:t>
            </w:r>
            <w:r w:rsidRPr="292B8AF6" w:rsidR="292B8AF6">
              <w:rPr>
                <w:rFonts w:ascii="Arial" w:hAnsi="Arial" w:eastAsia="Arial" w:cs="Arial"/>
              </w:rPr>
              <w:t xml:space="preserve"> P</w:t>
            </w:r>
            <w:r w:rsidRPr="292B8AF6" w:rsidR="292B8AF6">
              <w:rPr>
                <w:rFonts w:ascii="Arial" w:hAnsi="Arial" w:eastAsia="Arial" w:cs="Arial"/>
              </w:rPr>
              <w:t>vt ltd</w:t>
            </w:r>
          </w:p>
          <w:p w:rsidR="008D3ABF" w:rsidP="292B8AF6" w:rsidRDefault="008D3ABF" w14:paraId="0D41D616" w14:textId="77777777" w14:noSpellErr="1">
            <w:pPr>
              <w:pStyle w:val="Heading4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Bangalore</w:t>
            </w:r>
            <w:r w:rsidRPr="292B8AF6" w:rsidR="292B8AF6">
              <w:rPr>
                <w:rFonts w:ascii="Arial" w:hAnsi="Arial" w:eastAsia="Arial" w:cs="Arial"/>
              </w:rPr>
              <w:t xml:space="preserve"> </w:t>
            </w:r>
          </w:p>
          <w:p w:rsidRPr="004D3011" w:rsidR="004D3011" w:rsidP="292B8AF6" w:rsidRDefault="008D3ABF" w14:paraId="4BC46C9A" w14:textId="31BEB693" w14:noSpellErr="1">
            <w:pPr>
              <w:pStyle w:val="Heading4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[</w:t>
            </w:r>
            <w:r w:rsidRPr="292B8AF6" w:rsidR="292B8AF6">
              <w:rPr>
                <w:rFonts w:ascii="Arial" w:hAnsi="Arial" w:eastAsia="Arial" w:cs="Arial"/>
              </w:rPr>
              <w:t>Customer Service Associate]</w:t>
            </w:r>
          </w:p>
          <w:p w:rsidRPr="004D3011" w:rsidR="004D3011" w:rsidP="292B8AF6" w:rsidRDefault="00DA5AC7" w14:paraId="49871DCC" w14:textId="0674881D" w14:noSpellErr="1">
            <w:pPr>
              <w:pStyle w:val="Date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</w:rPr>
              <w:t>JUNE -2017</w:t>
            </w:r>
            <w:r w:rsidRPr="292B8AF6" w:rsidR="292B8AF6">
              <w:rPr>
                <w:rFonts w:ascii="Arial" w:hAnsi="Arial" w:eastAsia="Arial" w:cs="Arial"/>
              </w:rPr>
              <w:t>–</w:t>
            </w:r>
            <w:r w:rsidRPr="292B8AF6" w:rsidR="292B8AF6">
              <w:rPr>
                <w:rFonts w:ascii="Arial" w:hAnsi="Arial" w:eastAsia="Arial" w:cs="Arial"/>
              </w:rPr>
              <w:t xml:space="preserve"> Present</w:t>
            </w:r>
          </w:p>
          <w:p w:rsidRPr="004D3011" w:rsidR="004D3011" w:rsidP="292B8AF6" w:rsidRDefault="0083301D" w14:paraId="5F8EEA62" w14:textId="0677C4FB">
            <w:pPr>
              <w:pStyle w:val="Normal"/>
              <w:rPr>
                <w:rFonts w:ascii="Arial" w:hAnsi="Arial" w:eastAsia="Arial" w:cs="Arial"/>
              </w:rPr>
            </w:pPr>
            <w:r w:rsidRPr="292B8AF6" w:rsidR="292B8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I am currently working with the organization as an intake. I have worked on various deals within the project; I have also been trained in claims, and I am currently working on providing benefits and precertification to providers. I have consistently maintained a green record on the project, with no red marks, and I have always given my best performance.</w:t>
            </w:r>
            <w:r w:rsidRPr="292B8AF6" w:rsidR="292B8AF6">
              <w:rPr>
                <w:rFonts w:ascii="Arial" w:hAnsi="Arial" w:eastAsia="Arial" w:cs="Arial"/>
              </w:rPr>
              <w:t xml:space="preserve">  </w:t>
            </w:r>
          </w:p>
          <w:sdt>
            <w:sdtPr>
              <w:id w:val="1669594239"/>
              <w:placeholder>
                <w:docPart w:val="DE3E861014CB4FF6806E5F633E47521C"/>
              </w:placeholder>
              <w:temporary/>
              <w:showingPlcHdr/>
              <w15:appearance w15:val="hidden"/>
            </w:sdtPr>
            <w:sdtEndPr/>
            <w:sdtContent>
              <w:p w:rsidR="00036450" w:rsidP="00036450" w:rsidRDefault="00180329" w14:paraId="439F8E33" w14:textId="7777777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1C6690" w:rsidP="004D3011" w:rsidRDefault="001C6690" w14:paraId="3D8E82E3" w14:textId="77777777">
            <w:pPr>
              <w:rPr>
                <w:color w:val="FFFFFF" w:themeColor="background1"/>
              </w:rPr>
            </w:pPr>
          </w:p>
          <w:p w:rsidR="001C6690" w:rsidP="292B8AF6" w:rsidRDefault="001C6690" w14:paraId="2FBE81EE" w14:textId="77777777" w14:noSpellErr="1">
            <w:pPr>
              <w:rPr>
                <w:rFonts w:ascii="Arial" w:hAnsi="Arial" w:eastAsia="Arial" w:cs="Arial"/>
                <w:color w:val="000000" w:themeColor="text1"/>
              </w:rPr>
            </w:pPr>
            <w:r w:rsidRPr="292B8AF6" w:rsidR="292B8AF6">
              <w:rPr>
                <w:rFonts w:ascii="Arial" w:hAnsi="Arial" w:eastAsia="Arial" w:cs="Arial"/>
                <w:color w:val="000000" w:themeColor="text1" w:themeTint="FF" w:themeShade="FF"/>
              </w:rPr>
              <w:t xml:space="preserve">Creativity </w:t>
            </w:r>
          </w:p>
          <w:p w:rsidR="001C6690" w:rsidP="292B8AF6" w:rsidRDefault="00396B97" w14:paraId="72694775" w14:textId="57D18893" w14:noSpellErr="1">
            <w:pPr>
              <w:rPr>
                <w:rFonts w:ascii="Arial" w:hAnsi="Arial" w:eastAsia="Arial" w:cs="Arial"/>
                <w:color w:val="000000" w:themeColor="text1"/>
              </w:rPr>
            </w:pPr>
            <w:r w:rsidRPr="292B8AF6" w:rsidR="292B8AF6">
              <w:rPr>
                <w:rFonts w:ascii="Arial" w:hAnsi="Arial" w:eastAsia="Arial" w:cs="Arial"/>
                <w:color w:val="000000" w:themeColor="text1" w:themeTint="FF" w:themeShade="FF"/>
              </w:rPr>
              <w:t>Critical</w:t>
            </w:r>
            <w:r w:rsidRPr="292B8AF6" w:rsidR="292B8AF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Thinking </w:t>
            </w:r>
          </w:p>
          <w:p w:rsidRPr="001C6690" w:rsidR="00396B97" w:rsidP="292B8AF6" w:rsidRDefault="00396B97" w14:paraId="5B1F042E" w14:textId="3B32595E" w14:noSpellErr="1">
            <w:pPr>
              <w:rPr>
                <w:rFonts w:ascii="Arial" w:hAnsi="Arial" w:eastAsia="Arial" w:cs="Arial"/>
                <w:color w:val="000000" w:themeColor="text1"/>
              </w:rPr>
            </w:pPr>
            <w:r w:rsidRPr="292B8AF6" w:rsidR="292B8AF6">
              <w:rPr>
                <w:rFonts w:ascii="Arial" w:hAnsi="Arial" w:eastAsia="Arial" w:cs="Arial"/>
                <w:color w:val="000000" w:themeColor="text1" w:themeTint="FF" w:themeShade="FF"/>
              </w:rPr>
              <w:t xml:space="preserve">Problem Solving </w:t>
            </w:r>
          </w:p>
        </w:tc>
      </w:tr>
      <w:tr w:rsidR="00454186" w:rsidTr="292B8AF6" w14:paraId="6B6D5D4F" w14:textId="77777777">
        <w:tc>
          <w:tcPr>
            <w:tcW w:w="3600" w:type="dxa"/>
            <w:tcMar/>
          </w:tcPr>
          <w:p w:rsidR="00454186" w:rsidP="00036450" w:rsidRDefault="00454186" w14:paraId="4CEED5B2" w14:textId="77777777">
            <w:pPr>
              <w:pStyle w:val="Heading3"/>
            </w:pPr>
          </w:p>
        </w:tc>
        <w:tc>
          <w:tcPr>
            <w:tcW w:w="720" w:type="dxa"/>
            <w:tcMar/>
          </w:tcPr>
          <w:p w:rsidR="00454186" w:rsidP="000C45FF" w:rsidRDefault="00454186" w14:paraId="0188DFDD" w14:textId="77777777">
            <w:pPr>
              <w:tabs>
                <w:tab w:val="left" w:pos="990"/>
              </w:tabs>
            </w:pPr>
          </w:p>
        </w:tc>
        <w:tc>
          <w:tcPr>
            <w:tcW w:w="6470" w:type="dxa"/>
            <w:tcMar/>
          </w:tcPr>
          <w:p w:rsidR="00454186" w:rsidP="00036450" w:rsidRDefault="00454186" w14:paraId="7B00DEB9" w14:textId="77777777">
            <w:pPr>
              <w:pStyle w:val="Heading2"/>
            </w:pPr>
          </w:p>
        </w:tc>
      </w:tr>
    </w:tbl>
    <w:p w:rsidR="0043117B" w:rsidP="000C45FF" w:rsidRDefault="005D4910" w14:paraId="4FFD984B" w14:textId="77777777">
      <w:pPr>
        <w:tabs>
          <w:tab w:val="left" w:pos="990"/>
        </w:tabs>
      </w:pPr>
    </w:p>
    <w:sectPr w:rsidR="0043117B" w:rsidSect="000C45FF">
      <w:headerReference w:type="default" r:id="rId9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46FF" w:rsidP="000C45FF" w:rsidRDefault="00B346FF" w14:paraId="620468B3" w14:textId="77777777">
      <w:r>
        <w:separator/>
      </w:r>
    </w:p>
  </w:endnote>
  <w:endnote w:type="continuationSeparator" w:id="0">
    <w:p w:rsidR="00B346FF" w:rsidP="000C45FF" w:rsidRDefault="00B346FF" w14:paraId="2B7F8D4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46FF" w:rsidP="000C45FF" w:rsidRDefault="00B346FF" w14:paraId="5291B378" w14:textId="77777777">
      <w:r>
        <w:separator/>
      </w:r>
    </w:p>
  </w:footnote>
  <w:footnote w:type="continuationSeparator" w:id="0">
    <w:p w:rsidR="00B346FF" w:rsidP="000C45FF" w:rsidRDefault="00B346FF" w14:paraId="7A16F0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="000C45FF" w:rsidRDefault="000C45FF" w14:paraId="5887986A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21A187" wp14:editId="713E7ED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7981"/>
    <w:multiLevelType w:val="multilevel"/>
    <w:tmpl w:val="481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5722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FF"/>
    <w:rsid w:val="00036450"/>
    <w:rsid w:val="00094499"/>
    <w:rsid w:val="000A172E"/>
    <w:rsid w:val="000C45FF"/>
    <w:rsid w:val="000E3FD1"/>
    <w:rsid w:val="00112054"/>
    <w:rsid w:val="001317D8"/>
    <w:rsid w:val="001525E1"/>
    <w:rsid w:val="00166F27"/>
    <w:rsid w:val="00180329"/>
    <w:rsid w:val="0019001F"/>
    <w:rsid w:val="001A6C3D"/>
    <w:rsid w:val="001A74A5"/>
    <w:rsid w:val="001B2ABD"/>
    <w:rsid w:val="001C6690"/>
    <w:rsid w:val="001E0391"/>
    <w:rsid w:val="001E1759"/>
    <w:rsid w:val="001F1ECC"/>
    <w:rsid w:val="002400EB"/>
    <w:rsid w:val="00256CF7"/>
    <w:rsid w:val="00281FD5"/>
    <w:rsid w:val="00282856"/>
    <w:rsid w:val="0030481B"/>
    <w:rsid w:val="003156FC"/>
    <w:rsid w:val="003254B5"/>
    <w:rsid w:val="0037121F"/>
    <w:rsid w:val="003910D8"/>
    <w:rsid w:val="00396B97"/>
    <w:rsid w:val="003A6B7D"/>
    <w:rsid w:val="003B06CA"/>
    <w:rsid w:val="003B77A0"/>
    <w:rsid w:val="004071FC"/>
    <w:rsid w:val="00445947"/>
    <w:rsid w:val="00454186"/>
    <w:rsid w:val="004555DF"/>
    <w:rsid w:val="004813B3"/>
    <w:rsid w:val="00496591"/>
    <w:rsid w:val="004C63E4"/>
    <w:rsid w:val="004D3011"/>
    <w:rsid w:val="005262AC"/>
    <w:rsid w:val="005A5DFC"/>
    <w:rsid w:val="005D4910"/>
    <w:rsid w:val="005E39D5"/>
    <w:rsid w:val="00600670"/>
    <w:rsid w:val="0062123A"/>
    <w:rsid w:val="0063127E"/>
    <w:rsid w:val="00646E75"/>
    <w:rsid w:val="006771D0"/>
    <w:rsid w:val="006A39FE"/>
    <w:rsid w:val="006C7C52"/>
    <w:rsid w:val="00706757"/>
    <w:rsid w:val="00715FCB"/>
    <w:rsid w:val="00743101"/>
    <w:rsid w:val="00764C9F"/>
    <w:rsid w:val="007775E1"/>
    <w:rsid w:val="007867A0"/>
    <w:rsid w:val="007927F5"/>
    <w:rsid w:val="00794E5F"/>
    <w:rsid w:val="00802CA0"/>
    <w:rsid w:val="0083301D"/>
    <w:rsid w:val="00835FE9"/>
    <w:rsid w:val="00846432"/>
    <w:rsid w:val="008D3ABF"/>
    <w:rsid w:val="008D75E0"/>
    <w:rsid w:val="009260CD"/>
    <w:rsid w:val="00940A66"/>
    <w:rsid w:val="00942A51"/>
    <w:rsid w:val="00952C25"/>
    <w:rsid w:val="0099268A"/>
    <w:rsid w:val="00A2118D"/>
    <w:rsid w:val="00AD0A50"/>
    <w:rsid w:val="00AD76E2"/>
    <w:rsid w:val="00B20152"/>
    <w:rsid w:val="00B346FF"/>
    <w:rsid w:val="00B359E4"/>
    <w:rsid w:val="00B57D98"/>
    <w:rsid w:val="00B70850"/>
    <w:rsid w:val="00BB4A96"/>
    <w:rsid w:val="00BC3C1C"/>
    <w:rsid w:val="00C066B6"/>
    <w:rsid w:val="00C37BA1"/>
    <w:rsid w:val="00C4674C"/>
    <w:rsid w:val="00C506CF"/>
    <w:rsid w:val="00C72BED"/>
    <w:rsid w:val="00C8617A"/>
    <w:rsid w:val="00C9578B"/>
    <w:rsid w:val="00CB0055"/>
    <w:rsid w:val="00D2522B"/>
    <w:rsid w:val="00D422DE"/>
    <w:rsid w:val="00D5459D"/>
    <w:rsid w:val="00DA1F4D"/>
    <w:rsid w:val="00DA27BD"/>
    <w:rsid w:val="00DA5AC7"/>
    <w:rsid w:val="00DD172A"/>
    <w:rsid w:val="00E25A26"/>
    <w:rsid w:val="00E3472A"/>
    <w:rsid w:val="00E4381A"/>
    <w:rsid w:val="00E55D74"/>
    <w:rsid w:val="00EA6054"/>
    <w:rsid w:val="00F32708"/>
    <w:rsid w:val="00F60274"/>
    <w:rsid w:val="00F77FB9"/>
    <w:rsid w:val="00FB068F"/>
    <w:rsid w:val="292B8AF6"/>
    <w:rsid w:val="49928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288F3"/>
  <w14:defaultImageDpi w14:val="32767"/>
  <w15:chartTrackingRefBased/>
  <w15:docId w15:val="{E1E100C4-2A1A-46D1-BDFB-6F61001A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itleChar" w:customStyle="1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Heading3Char" w:customStyle="1">
    <w:name w:val="Heading 3 Char"/>
    <w:basedOn w:val="DefaultParagraphFont"/>
    <w:link w:val="Heading3"/>
    <w:uiPriority w:val="9"/>
    <w:rsid w:val="00940A66"/>
    <w:rPr>
      <w:rFonts w:asciiTheme="majorHAnsi" w:hAnsiTheme="majorHAnsi" w:eastAsiaTheme="majorEastAsia" w:cstheme="majorBidi"/>
      <w:b/>
      <w:caps/>
      <w:color w:val="548AB7" w:themeColor="accent1" w:themeShade="BF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Microsoft\Office\16.0\DTS\en-US%7b63657F2F-A1D3-4877-BF99-392F1E616E22%7d\%7b4BF6F851-281C-4784-A176-4E71800E885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189862CC8495B8A86DAA4A0D43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EFDB0-8837-4848-93CA-0C5B2E806E14}"/>
      </w:docPartPr>
      <w:docPartBody>
        <w:p w:rsidR="00253768" w:rsidRDefault="00B302B0">
          <w:pPr>
            <w:pStyle w:val="058189862CC8495B8A86DAA4A0D43FD1"/>
          </w:pPr>
          <w:r w:rsidRPr="00D5459D">
            <w:t>Profile</w:t>
          </w:r>
        </w:p>
      </w:docPartBody>
    </w:docPart>
    <w:docPart>
      <w:docPartPr>
        <w:name w:val="57A722B74D3A4ED5A1A1BCA39F77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6F5DD-3D65-4994-A567-B3DC0F2DA678}"/>
      </w:docPartPr>
      <w:docPartBody>
        <w:p w:rsidR="00253768" w:rsidRDefault="00B302B0">
          <w:pPr>
            <w:pStyle w:val="57A722B74D3A4ED5A1A1BCA39F773F4A"/>
          </w:pPr>
          <w:r w:rsidRPr="00CB0055">
            <w:t>Contact</w:t>
          </w:r>
        </w:p>
      </w:docPartBody>
    </w:docPart>
    <w:docPart>
      <w:docPartPr>
        <w:name w:val="C636EEAE9C7849988B965F28D33CE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89CA9-F204-4BFD-9665-4641AB5D7F0B}"/>
      </w:docPartPr>
      <w:docPartBody>
        <w:p w:rsidR="00253768" w:rsidRDefault="00B302B0">
          <w:pPr>
            <w:pStyle w:val="C636EEAE9C7849988B965F28D33CE790"/>
          </w:pPr>
          <w:r w:rsidRPr="004D3011">
            <w:t>PHONE:</w:t>
          </w:r>
        </w:p>
      </w:docPartBody>
    </w:docPart>
    <w:docPart>
      <w:docPartPr>
        <w:name w:val="A617D51C1AD6420EA390A7B1EFD35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17A8C-403B-4994-B717-F628B0C7A636}"/>
      </w:docPartPr>
      <w:docPartBody>
        <w:p w:rsidR="00253768" w:rsidRDefault="00B302B0">
          <w:pPr>
            <w:pStyle w:val="A617D51C1AD6420EA390A7B1EFD3598A"/>
          </w:pPr>
          <w:r w:rsidRPr="004D3011">
            <w:t>EMAIL:</w:t>
          </w:r>
        </w:p>
      </w:docPartBody>
    </w:docPart>
    <w:docPart>
      <w:docPartPr>
        <w:name w:val="BCB756D5578C4F3EAE0C49D805759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78B3-03A9-441A-AD4A-D249C60C357B}"/>
      </w:docPartPr>
      <w:docPartBody>
        <w:p w:rsidR="00253768" w:rsidRDefault="00B302B0">
          <w:pPr>
            <w:pStyle w:val="BCB756D5578C4F3EAE0C49D80575948E"/>
          </w:pPr>
          <w:r w:rsidRPr="00CB0055">
            <w:t>Hobbies</w:t>
          </w:r>
        </w:p>
      </w:docPartBody>
    </w:docPart>
    <w:docPart>
      <w:docPartPr>
        <w:name w:val="27DFA3F4436B498C90F8921940B73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1043-6256-4362-9483-B1AF76451524}"/>
      </w:docPartPr>
      <w:docPartBody>
        <w:p w:rsidR="00253768" w:rsidRDefault="00B302B0">
          <w:pPr>
            <w:pStyle w:val="27DFA3F4436B498C90F8921940B73C64"/>
          </w:pPr>
          <w:r w:rsidRPr="00036450">
            <w:t>EDUCATION</w:t>
          </w:r>
        </w:p>
      </w:docPartBody>
    </w:docPart>
    <w:docPart>
      <w:docPartPr>
        <w:name w:val="9F70386C56BC4B2F8032831817611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97B69-407E-4126-8A30-4BF70E80C5D5}"/>
      </w:docPartPr>
      <w:docPartBody>
        <w:p w:rsidR="00253768" w:rsidRDefault="00B302B0">
          <w:pPr>
            <w:pStyle w:val="9F70386C56BC4B2F8032831817611FC0"/>
          </w:pPr>
          <w:r w:rsidRPr="00036450">
            <w:t>WORK EXPERIENCE</w:t>
          </w:r>
        </w:p>
      </w:docPartBody>
    </w:docPart>
    <w:docPart>
      <w:docPartPr>
        <w:name w:val="DE3E861014CB4FF6806E5F633E475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A9230-AF78-4D96-8FAC-0DF6F484BB6B}"/>
      </w:docPartPr>
      <w:docPartBody>
        <w:p w:rsidR="00253768" w:rsidRDefault="00B302B0">
          <w:pPr>
            <w:pStyle w:val="DE3E861014CB4FF6806E5F633E47521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B0"/>
    <w:rsid w:val="00253768"/>
    <w:rsid w:val="00B3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302B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8189862CC8495B8A86DAA4A0D43FD1">
    <w:name w:val="058189862CC8495B8A86DAA4A0D43FD1"/>
  </w:style>
  <w:style w:type="paragraph" w:customStyle="1" w:styleId="57A722B74D3A4ED5A1A1BCA39F773F4A">
    <w:name w:val="57A722B74D3A4ED5A1A1BCA39F773F4A"/>
  </w:style>
  <w:style w:type="paragraph" w:customStyle="1" w:styleId="C636EEAE9C7849988B965F28D33CE790">
    <w:name w:val="C636EEAE9C7849988B965F28D33CE790"/>
  </w:style>
  <w:style w:type="paragraph" w:customStyle="1" w:styleId="A617D51C1AD6420EA390A7B1EFD3598A">
    <w:name w:val="A617D51C1AD6420EA390A7B1EFD3598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CB756D5578C4F3EAE0C49D80575948E">
    <w:name w:val="BCB756D5578C4F3EAE0C49D80575948E"/>
  </w:style>
  <w:style w:type="paragraph" w:customStyle="1" w:styleId="27DFA3F4436B498C90F8921940B73C64">
    <w:name w:val="27DFA3F4436B498C90F8921940B73C64"/>
  </w:style>
  <w:style w:type="paragraph" w:customStyle="1" w:styleId="9F70386C56BC4B2F8032831817611FC0">
    <w:name w:val="9F70386C56BC4B2F8032831817611FC0"/>
  </w:style>
  <w:style w:type="character" w:customStyle="1" w:styleId="Heading2Char">
    <w:name w:val="Heading 2 Char"/>
    <w:basedOn w:val="DefaultParagraphFont"/>
    <w:link w:val="Heading2"/>
    <w:uiPriority w:val="9"/>
    <w:rsid w:val="00B302B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E3E861014CB4FF6806E5F633E47521C">
    <w:name w:val="DE3E861014CB4FF6806E5F633E475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{4BF6F851-281C-4784-A176-4E71800E8857}tf00546271_win32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2022-07-05T22:34:53.8367495Z</dcterms:created>
  <dcterms:modified xsi:type="dcterms:W3CDTF">2022-07-05T22:27:33.4054382Z</dcterms:modified>
</coreProperties>
</file>