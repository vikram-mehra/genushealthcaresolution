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C25F9" w14:textId="0181094E" w:rsidR="00394A6D" w:rsidRDefault="00036095">
      <w:pPr>
        <w:pStyle w:val="Title"/>
      </w:pPr>
      <w:sdt>
        <w:sdtPr>
          <w:alias w:val="Enter your name:"/>
          <w:tag w:val=""/>
          <w:id w:val="-328297061"/>
          <w:placeholder>
            <w:docPart w:val="3546098EF6154EEBAB0FE130D31CD77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27066">
            <w:t>Zohra Jiwani</w:t>
          </w:r>
        </w:sdtContent>
      </w:sdt>
    </w:p>
    <w:p w14:paraId="4259A57D" w14:textId="305BE1F5" w:rsidR="00394A6D" w:rsidRDefault="00B24D65">
      <w:r>
        <w:t>Hyderabad, Telangana, India - 500001</w:t>
      </w:r>
      <w:r w:rsidR="007D00B3">
        <w:t> | </w:t>
      </w:r>
      <w:r>
        <w:t>+91 6302589120</w:t>
      </w:r>
      <w:r w:rsidR="007D00B3">
        <w:t> | </w:t>
      </w:r>
      <w:r w:rsidR="0037287C">
        <w:t>zohradharani46@gmail.com</w:t>
      </w:r>
    </w:p>
    <w:sdt>
      <w:sdtPr>
        <w:alias w:val="Objective:"/>
        <w:tag w:val="Objective:"/>
        <w:id w:val="-736782104"/>
        <w:placeholder>
          <w:docPart w:val="846D3967D2364215B5DA4DFB35BD7833"/>
        </w:placeholder>
        <w:temporary/>
        <w:showingPlcHdr/>
        <w15:appearance w15:val="hidden"/>
      </w:sdtPr>
      <w:sdtEndPr/>
      <w:sdtContent>
        <w:p w14:paraId="042E72B2" w14:textId="77777777" w:rsidR="00394A6D" w:rsidRDefault="007D00B3">
          <w:pPr>
            <w:pStyle w:val="Heading1"/>
          </w:pPr>
          <w:r>
            <w:t>Objective</w:t>
          </w:r>
        </w:p>
      </w:sdtContent>
    </w:sdt>
    <w:p w14:paraId="04F2D8AE" w14:textId="7F20A550" w:rsidR="00394A6D" w:rsidRDefault="00B24D65" w:rsidP="00DD4208">
      <w:pPr>
        <w:pStyle w:val="ListBullet"/>
      </w:pPr>
      <w:r>
        <w:t>Seeking a challenging and rewarding position in a company that will utilize my education, training, and experience, as well as have a room for career advancement.</w:t>
      </w:r>
    </w:p>
    <w:sdt>
      <w:sdtPr>
        <w:alias w:val="Education:"/>
        <w:tag w:val="Education:"/>
        <w:id w:val="1513793667"/>
        <w:placeholder>
          <w:docPart w:val="79F0AC7935FC40B3B81154055847CA04"/>
        </w:placeholder>
        <w:temporary/>
        <w:showingPlcHdr/>
        <w15:appearance w15:val="hidden"/>
      </w:sdtPr>
      <w:sdtEndPr/>
      <w:sdtContent>
        <w:p w14:paraId="736F3FA8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0DEA15EE" w14:textId="69D096AE" w:rsidR="00394A6D" w:rsidRDefault="00B24D65">
      <w:pPr>
        <w:pStyle w:val="Heading2"/>
      </w:pPr>
      <w:r>
        <w:t>Bachelor of commerce</w:t>
      </w:r>
      <w:r w:rsidR="007D00B3">
        <w:t>| </w:t>
      </w:r>
      <w:r>
        <w:t>2006</w:t>
      </w:r>
      <w:r w:rsidR="007D00B3">
        <w:t> | </w:t>
      </w:r>
      <w:r>
        <w:t>osmania university</w:t>
      </w:r>
    </w:p>
    <w:sdt>
      <w:sdtPr>
        <w:alias w:val="Skills &amp; Abilities:"/>
        <w:tag w:val="Skills &amp; Abilities:"/>
        <w:id w:val="495469907"/>
        <w:placeholder>
          <w:docPart w:val="86281C11F8A142FF8627F3712659E992"/>
        </w:placeholder>
        <w:temporary/>
        <w:showingPlcHdr/>
        <w15:appearance w15:val="hidden"/>
      </w:sdtPr>
      <w:sdtEndPr/>
      <w:sdtContent>
        <w:p w14:paraId="1B773F76" w14:textId="77777777" w:rsidR="00394A6D" w:rsidRDefault="007D00B3">
          <w:pPr>
            <w:pStyle w:val="Heading1"/>
          </w:pPr>
          <w:r>
            <w:t>Skills &amp; Abilities</w:t>
          </w:r>
        </w:p>
      </w:sdtContent>
    </w:sdt>
    <w:p w14:paraId="30C7163F" w14:textId="5D2110A3" w:rsidR="00B24D65" w:rsidRPr="003858C7" w:rsidRDefault="00B24D65" w:rsidP="00B24D65">
      <w:pPr>
        <w:pStyle w:val="NoSpacing"/>
        <w:numPr>
          <w:ilvl w:val="0"/>
          <w:numId w:val="20"/>
        </w:numPr>
        <w:tabs>
          <w:tab w:val="left" w:pos="7650"/>
        </w:tabs>
        <w:rPr>
          <w:sz w:val="24"/>
          <w:szCs w:val="24"/>
        </w:rPr>
      </w:pPr>
      <w:r w:rsidRPr="003858C7">
        <w:rPr>
          <w:sz w:val="24"/>
          <w:szCs w:val="24"/>
        </w:rPr>
        <w:t>Invoicing of Sales &amp; purchases.</w:t>
      </w:r>
    </w:p>
    <w:p w14:paraId="60AD4461" w14:textId="58883540" w:rsidR="00B24D65" w:rsidRPr="003858C7" w:rsidRDefault="00B24D65" w:rsidP="00B24D65">
      <w:pPr>
        <w:pStyle w:val="NoSpacing"/>
        <w:numPr>
          <w:ilvl w:val="0"/>
          <w:numId w:val="20"/>
        </w:numPr>
        <w:tabs>
          <w:tab w:val="left" w:pos="7650"/>
        </w:tabs>
        <w:rPr>
          <w:sz w:val="24"/>
          <w:szCs w:val="24"/>
        </w:rPr>
      </w:pPr>
      <w:r w:rsidRPr="003858C7">
        <w:rPr>
          <w:sz w:val="24"/>
          <w:szCs w:val="24"/>
        </w:rPr>
        <w:t>Reporting &amp; Analyzing of Revenue.</w:t>
      </w:r>
    </w:p>
    <w:p w14:paraId="722520BE" w14:textId="7C6FB1A3" w:rsidR="00B24D65" w:rsidRPr="003858C7" w:rsidRDefault="00B24D65" w:rsidP="00B24D65">
      <w:pPr>
        <w:pStyle w:val="NoSpacing"/>
        <w:numPr>
          <w:ilvl w:val="0"/>
          <w:numId w:val="20"/>
        </w:numPr>
        <w:tabs>
          <w:tab w:val="left" w:pos="7650"/>
        </w:tabs>
        <w:rPr>
          <w:sz w:val="24"/>
          <w:szCs w:val="24"/>
        </w:rPr>
      </w:pPr>
      <w:r w:rsidRPr="003858C7">
        <w:rPr>
          <w:sz w:val="24"/>
          <w:szCs w:val="24"/>
        </w:rPr>
        <w:t>Maintaining &amp; Recording of Petty Cash Expenses.</w:t>
      </w:r>
    </w:p>
    <w:p w14:paraId="1565FB42" w14:textId="63FEAECD" w:rsidR="00B24D65" w:rsidRPr="003858C7" w:rsidRDefault="00B24D65" w:rsidP="00B24D65">
      <w:pPr>
        <w:pStyle w:val="NoSpacing"/>
        <w:numPr>
          <w:ilvl w:val="0"/>
          <w:numId w:val="20"/>
        </w:numPr>
        <w:tabs>
          <w:tab w:val="left" w:pos="7650"/>
        </w:tabs>
        <w:rPr>
          <w:sz w:val="24"/>
          <w:szCs w:val="24"/>
        </w:rPr>
      </w:pPr>
      <w:r w:rsidRPr="003858C7">
        <w:rPr>
          <w:sz w:val="24"/>
          <w:szCs w:val="24"/>
        </w:rPr>
        <w:t>Maintaining &amp; Recording of stock.</w:t>
      </w:r>
    </w:p>
    <w:p w14:paraId="0464CB8D" w14:textId="3C84E097" w:rsidR="00B24D65" w:rsidRPr="003858C7" w:rsidRDefault="00B24D65" w:rsidP="00B24D65">
      <w:pPr>
        <w:pStyle w:val="NoSpacing"/>
        <w:numPr>
          <w:ilvl w:val="0"/>
          <w:numId w:val="20"/>
        </w:numPr>
        <w:tabs>
          <w:tab w:val="left" w:pos="7650"/>
        </w:tabs>
        <w:rPr>
          <w:sz w:val="24"/>
          <w:szCs w:val="24"/>
        </w:rPr>
      </w:pPr>
      <w:r w:rsidRPr="003858C7">
        <w:rPr>
          <w:sz w:val="24"/>
          <w:szCs w:val="24"/>
        </w:rPr>
        <w:t>Maintaining &amp; Recording of Receipts &amp; payments.</w:t>
      </w:r>
    </w:p>
    <w:p w14:paraId="091109A8" w14:textId="1474D515" w:rsidR="00B24D65" w:rsidRPr="003858C7" w:rsidRDefault="00B24D65" w:rsidP="00B24D65">
      <w:pPr>
        <w:pStyle w:val="NoSpacing"/>
        <w:numPr>
          <w:ilvl w:val="0"/>
          <w:numId w:val="20"/>
        </w:numPr>
        <w:tabs>
          <w:tab w:val="left" w:pos="7650"/>
        </w:tabs>
        <w:rPr>
          <w:sz w:val="24"/>
          <w:szCs w:val="24"/>
        </w:rPr>
      </w:pPr>
      <w:r w:rsidRPr="003858C7">
        <w:rPr>
          <w:sz w:val="24"/>
          <w:szCs w:val="24"/>
        </w:rPr>
        <w:t>Settlement of Credit bills.</w:t>
      </w:r>
    </w:p>
    <w:p w14:paraId="6DAC347D" w14:textId="611F51DB" w:rsidR="00B24D65" w:rsidRPr="003858C7" w:rsidRDefault="00B24D65" w:rsidP="00B24D65">
      <w:pPr>
        <w:pStyle w:val="NoSpacing"/>
        <w:numPr>
          <w:ilvl w:val="0"/>
          <w:numId w:val="20"/>
        </w:numPr>
        <w:tabs>
          <w:tab w:val="left" w:pos="7650"/>
        </w:tabs>
        <w:rPr>
          <w:sz w:val="24"/>
          <w:szCs w:val="24"/>
        </w:rPr>
      </w:pPr>
      <w:r w:rsidRPr="003858C7">
        <w:rPr>
          <w:sz w:val="24"/>
          <w:szCs w:val="24"/>
        </w:rPr>
        <w:t>Maintaining &amp; Recording of bank Transaction.</w:t>
      </w:r>
    </w:p>
    <w:p w14:paraId="0266A40A" w14:textId="0994267D" w:rsidR="00B24D65" w:rsidRPr="003858C7" w:rsidRDefault="00B24D65" w:rsidP="00B24D65">
      <w:pPr>
        <w:pStyle w:val="NoSpacing"/>
        <w:numPr>
          <w:ilvl w:val="0"/>
          <w:numId w:val="20"/>
        </w:numPr>
        <w:tabs>
          <w:tab w:val="left" w:pos="7650"/>
        </w:tabs>
        <w:rPr>
          <w:sz w:val="24"/>
          <w:szCs w:val="24"/>
        </w:rPr>
      </w:pPr>
      <w:r w:rsidRPr="003858C7">
        <w:rPr>
          <w:sz w:val="24"/>
          <w:szCs w:val="24"/>
        </w:rPr>
        <w:t>Updating of salary, Attendance, Conveyance of staff.</w:t>
      </w:r>
    </w:p>
    <w:p w14:paraId="36AFB43A" w14:textId="2EB576A0" w:rsidR="00B24D65" w:rsidRPr="003858C7" w:rsidRDefault="00B24D65" w:rsidP="00B24D65">
      <w:pPr>
        <w:pStyle w:val="NoSpacing"/>
        <w:numPr>
          <w:ilvl w:val="0"/>
          <w:numId w:val="20"/>
        </w:numPr>
        <w:tabs>
          <w:tab w:val="left" w:pos="7650"/>
        </w:tabs>
        <w:rPr>
          <w:sz w:val="24"/>
          <w:szCs w:val="24"/>
        </w:rPr>
      </w:pPr>
      <w:r w:rsidRPr="003858C7">
        <w:rPr>
          <w:sz w:val="24"/>
          <w:szCs w:val="24"/>
        </w:rPr>
        <w:t xml:space="preserve">Knowledge of Tally, Siebel, </w:t>
      </w:r>
      <w:r w:rsidR="009B33F5">
        <w:rPr>
          <w:sz w:val="24"/>
          <w:szCs w:val="24"/>
        </w:rPr>
        <w:t>O</w:t>
      </w:r>
      <w:r w:rsidRPr="003858C7">
        <w:rPr>
          <w:sz w:val="24"/>
          <w:szCs w:val="24"/>
        </w:rPr>
        <w:t xml:space="preserve">racle, and Health </w:t>
      </w:r>
      <w:proofErr w:type="gramStart"/>
      <w:r w:rsidRPr="003858C7">
        <w:rPr>
          <w:sz w:val="24"/>
          <w:szCs w:val="24"/>
        </w:rPr>
        <w:t>object</w:t>
      </w:r>
      <w:proofErr w:type="gramEnd"/>
      <w:r w:rsidRPr="003858C7">
        <w:rPr>
          <w:sz w:val="24"/>
          <w:szCs w:val="24"/>
        </w:rPr>
        <w:t xml:space="preserve"> Software.</w:t>
      </w:r>
    </w:p>
    <w:p w14:paraId="0DA1EF71" w14:textId="5EEEC667" w:rsidR="00B24D65" w:rsidRPr="003858C7" w:rsidRDefault="00B24D65" w:rsidP="00B24D65">
      <w:pPr>
        <w:pStyle w:val="NoSpacing"/>
        <w:numPr>
          <w:ilvl w:val="0"/>
          <w:numId w:val="20"/>
        </w:numPr>
        <w:tabs>
          <w:tab w:val="left" w:pos="7650"/>
        </w:tabs>
        <w:rPr>
          <w:sz w:val="24"/>
          <w:szCs w:val="24"/>
        </w:rPr>
      </w:pPr>
      <w:r w:rsidRPr="003858C7">
        <w:rPr>
          <w:sz w:val="24"/>
          <w:szCs w:val="24"/>
        </w:rPr>
        <w:t>Knowledge of US Healthcare system.</w:t>
      </w:r>
    </w:p>
    <w:p w14:paraId="186B686B" w14:textId="093E4BB7" w:rsidR="00B24D65" w:rsidRPr="003858C7" w:rsidRDefault="00B24D65" w:rsidP="00B24D65">
      <w:pPr>
        <w:pStyle w:val="NoSpacing"/>
        <w:numPr>
          <w:ilvl w:val="0"/>
          <w:numId w:val="20"/>
        </w:numPr>
        <w:tabs>
          <w:tab w:val="left" w:pos="7650"/>
        </w:tabs>
        <w:rPr>
          <w:sz w:val="24"/>
          <w:szCs w:val="24"/>
        </w:rPr>
      </w:pPr>
      <w:r w:rsidRPr="003858C7">
        <w:rPr>
          <w:sz w:val="24"/>
          <w:szCs w:val="24"/>
        </w:rPr>
        <w:t>Knowledge of how to work on denied claims by insurance company.</w:t>
      </w:r>
    </w:p>
    <w:p w14:paraId="6B918458" w14:textId="35EB6D58" w:rsidR="00B24D65" w:rsidRPr="003858C7" w:rsidRDefault="00B24D65" w:rsidP="00B24D65">
      <w:pPr>
        <w:pStyle w:val="NoSpacing"/>
        <w:numPr>
          <w:ilvl w:val="0"/>
          <w:numId w:val="20"/>
        </w:numPr>
        <w:tabs>
          <w:tab w:val="left" w:pos="7650"/>
        </w:tabs>
        <w:rPr>
          <w:sz w:val="24"/>
          <w:szCs w:val="24"/>
        </w:rPr>
      </w:pPr>
      <w:r w:rsidRPr="003858C7">
        <w:rPr>
          <w:sz w:val="24"/>
          <w:szCs w:val="24"/>
        </w:rPr>
        <w:t>Knowledge on how to send appeals for denied claims by insurance company.</w:t>
      </w:r>
    </w:p>
    <w:p w14:paraId="456E80DE" w14:textId="6BF5565E" w:rsidR="00394A6D" w:rsidRDefault="00036095" w:rsidP="00655B64">
      <w:pPr>
        <w:pStyle w:val="Heading1"/>
        <w:tabs>
          <w:tab w:val="left" w:pos="2205"/>
        </w:tabs>
      </w:pPr>
      <w:sdt>
        <w:sdtPr>
          <w:alias w:val="Experience:"/>
          <w:tag w:val="Experience:"/>
          <w:id w:val="1494989950"/>
          <w:placeholder>
            <w:docPart w:val="435DB8C350DC4E58A30843E21EF789E3"/>
          </w:placeholder>
          <w:temporary/>
          <w:showingPlcHdr/>
          <w15:appearance w15:val="hidden"/>
        </w:sdtPr>
        <w:sdtEndPr/>
        <w:sdtContent>
          <w:r w:rsidR="007D00B3">
            <w:t>Experience</w:t>
          </w:r>
        </w:sdtContent>
      </w:sdt>
      <w:r w:rsidR="00655B64">
        <w:tab/>
      </w:r>
    </w:p>
    <w:p w14:paraId="3DFF510E" w14:textId="7A8A7099" w:rsidR="00655B64" w:rsidRDefault="00655B64" w:rsidP="00655B64">
      <w:pPr>
        <w:pStyle w:val="Heading1"/>
        <w:tabs>
          <w:tab w:val="left" w:pos="2205"/>
        </w:tabs>
      </w:pPr>
      <w:r>
        <w:t xml:space="preserve">Working presently in </w:t>
      </w:r>
      <w:proofErr w:type="spellStart"/>
      <w:r w:rsidR="00027066">
        <w:t>P</w:t>
      </w:r>
      <w:r w:rsidRPr="00655B64">
        <w:t>romantra</w:t>
      </w:r>
      <w:proofErr w:type="spellEnd"/>
      <w:r w:rsidRPr="00655B64">
        <w:t xml:space="preserve"> synergy solutions ltd</w:t>
      </w:r>
      <w:r>
        <w:t xml:space="preserve"> (senior AR caller) May2021.</w:t>
      </w:r>
    </w:p>
    <w:p w14:paraId="57635508" w14:textId="77777777" w:rsidR="00655B64" w:rsidRDefault="00655B64" w:rsidP="00655B64">
      <w:pPr>
        <w:pStyle w:val="ListBullet"/>
      </w:pPr>
      <w:r>
        <w:t>Handling of denied claims.</w:t>
      </w:r>
    </w:p>
    <w:p w14:paraId="18C1E6B4" w14:textId="77777777" w:rsidR="00655B64" w:rsidRDefault="00655B64" w:rsidP="00655B64">
      <w:pPr>
        <w:pStyle w:val="ListBullet"/>
      </w:pPr>
      <w:r>
        <w:t>Calling the insurance associates on behalf of physicians and carryout further examination on outstanding accounts receivables.</w:t>
      </w:r>
    </w:p>
    <w:p w14:paraId="61BC5637" w14:textId="77777777" w:rsidR="00655B64" w:rsidRDefault="00655B64" w:rsidP="00655B64">
      <w:pPr>
        <w:pStyle w:val="ListBullet"/>
      </w:pPr>
      <w:r>
        <w:t>Prioritize unpaid claims for calling according to the length of time it has been outstanding.</w:t>
      </w:r>
    </w:p>
    <w:p w14:paraId="1144591F" w14:textId="77777777" w:rsidR="00655B64" w:rsidRDefault="00655B64" w:rsidP="00655B64">
      <w:pPr>
        <w:pStyle w:val="ListBullet"/>
      </w:pPr>
      <w:r>
        <w:t>Check the relevance of insurance information offered by the patient.</w:t>
      </w:r>
    </w:p>
    <w:p w14:paraId="061BA546" w14:textId="77777777" w:rsidR="00655B64" w:rsidRDefault="00655B64" w:rsidP="00655B64">
      <w:pPr>
        <w:pStyle w:val="ListBullet"/>
      </w:pPr>
      <w:r>
        <w:t>Transfer the outstanding balance to the patient of he /she doesn’t have adequate insurance coverage.</w:t>
      </w:r>
    </w:p>
    <w:p w14:paraId="6DA02BF1" w14:textId="77777777" w:rsidR="00655B64" w:rsidRDefault="00655B64" w:rsidP="00655B64">
      <w:pPr>
        <w:pStyle w:val="ListBullet"/>
      </w:pPr>
      <w:r>
        <w:t>Sending out written appeal on denied claims.</w:t>
      </w:r>
    </w:p>
    <w:p w14:paraId="34C2C1A0" w14:textId="7EC96631" w:rsidR="00655B64" w:rsidRDefault="00655B64" w:rsidP="00655B64">
      <w:pPr>
        <w:pStyle w:val="ListBullet"/>
      </w:pPr>
      <w:r>
        <w:t>Sending medical records on denied claims.</w:t>
      </w:r>
    </w:p>
    <w:p w14:paraId="0F62505A" w14:textId="18FF5CB8" w:rsidR="00655B64" w:rsidRDefault="00655B64" w:rsidP="00655B64">
      <w:pPr>
        <w:pStyle w:val="ListBullet"/>
      </w:pPr>
      <w:r>
        <w:t>Tasking client for claims those need client assistance .</w:t>
      </w:r>
    </w:p>
    <w:p w14:paraId="6A5ECAAB" w14:textId="77777777" w:rsidR="00655B64" w:rsidRDefault="00655B64" w:rsidP="00655B64">
      <w:pPr>
        <w:pStyle w:val="Heading1"/>
        <w:tabs>
          <w:tab w:val="left" w:pos="2205"/>
        </w:tabs>
      </w:pPr>
    </w:p>
    <w:p w14:paraId="031FE7A1" w14:textId="77777777" w:rsidR="00655B64" w:rsidRDefault="00655B64" w:rsidP="00655B64">
      <w:pPr>
        <w:pStyle w:val="Heading1"/>
        <w:tabs>
          <w:tab w:val="left" w:pos="2205"/>
        </w:tabs>
      </w:pPr>
    </w:p>
    <w:p w14:paraId="3B52AA54" w14:textId="0491BD2F" w:rsidR="00394A6D" w:rsidRDefault="00B24D65">
      <w:pPr>
        <w:pStyle w:val="Heading2"/>
      </w:pPr>
      <w:r>
        <w:t>AR Caller</w:t>
      </w:r>
      <w:r w:rsidR="007D00B3">
        <w:t> |</w:t>
      </w:r>
      <w:r>
        <w:t xml:space="preserve"> inventurus knowledge solutions (us HEALTHCARE) |</w:t>
      </w:r>
      <w:r w:rsidR="007D00B3">
        <w:t> </w:t>
      </w:r>
      <w:r>
        <w:t>April 2015 – march 2017</w:t>
      </w:r>
    </w:p>
    <w:p w14:paraId="6D5D1EA5" w14:textId="6C4C79E2" w:rsidR="00394A6D" w:rsidRDefault="00B24D65">
      <w:pPr>
        <w:pStyle w:val="ListBullet"/>
      </w:pPr>
      <w:r>
        <w:t>Handling of denied claims.</w:t>
      </w:r>
    </w:p>
    <w:p w14:paraId="07FF682F" w14:textId="6288210D" w:rsidR="00B24D65" w:rsidRDefault="00B24D65">
      <w:pPr>
        <w:pStyle w:val="ListBullet"/>
      </w:pPr>
      <w:r>
        <w:t xml:space="preserve">Calling the insurance associates </w:t>
      </w:r>
      <w:r w:rsidR="002A4873">
        <w:t>on behalf of physicians and carryout further examination on outstanding accounts receivables.</w:t>
      </w:r>
    </w:p>
    <w:p w14:paraId="0A124DE1" w14:textId="5059F01C" w:rsidR="007E605D" w:rsidRDefault="007E605D">
      <w:pPr>
        <w:pStyle w:val="ListBullet"/>
      </w:pPr>
      <w:r>
        <w:t>Prioritize unpaid claims for calling according to the length of time it has been outstanding.</w:t>
      </w:r>
    </w:p>
    <w:p w14:paraId="494946F2" w14:textId="4CB8B6E4" w:rsidR="00797629" w:rsidRDefault="00797629">
      <w:pPr>
        <w:pStyle w:val="ListBullet"/>
      </w:pPr>
      <w:r>
        <w:t>Check</w:t>
      </w:r>
      <w:r w:rsidR="00AC28F0">
        <w:t xml:space="preserve"> the relevance of insurance information offered by the patient</w:t>
      </w:r>
      <w:r w:rsidR="00972478">
        <w:t>.</w:t>
      </w:r>
    </w:p>
    <w:p w14:paraId="03D47AD3" w14:textId="0B51B6B5" w:rsidR="007336D3" w:rsidRDefault="00972478" w:rsidP="0087629C">
      <w:pPr>
        <w:pStyle w:val="ListBullet"/>
      </w:pPr>
      <w:r>
        <w:t xml:space="preserve">Transfer the outstanding balance to the patient </w:t>
      </w:r>
      <w:r w:rsidR="008C046B">
        <w:t>of he /she doesn’t have adequate insurance coverage.</w:t>
      </w:r>
    </w:p>
    <w:p w14:paraId="4B5812C1" w14:textId="22BB6FA6" w:rsidR="00B24D65" w:rsidRDefault="00B24D65">
      <w:pPr>
        <w:pStyle w:val="ListBullet"/>
      </w:pPr>
      <w:r>
        <w:t>Sending out written appeal on denied claims.</w:t>
      </w:r>
    </w:p>
    <w:p w14:paraId="0BB6E73C" w14:textId="1E6DFE50" w:rsidR="00B24D65" w:rsidRDefault="00B24D65">
      <w:pPr>
        <w:pStyle w:val="ListBullet"/>
      </w:pPr>
      <w:r>
        <w:t>Sending medical records on denied claims.</w:t>
      </w:r>
    </w:p>
    <w:p w14:paraId="286DA0BF" w14:textId="1D15B465" w:rsidR="00394A6D" w:rsidRDefault="00734101">
      <w:pPr>
        <w:pStyle w:val="Heading2"/>
      </w:pPr>
      <w:r>
        <w:t>customer support executive</w:t>
      </w:r>
      <w:r w:rsidR="007D00B3">
        <w:t> | </w:t>
      </w:r>
      <w:r>
        <w:t>ismailia credit co-operative society ltd</w:t>
      </w:r>
      <w:r w:rsidR="007D00B3">
        <w:t> | </w:t>
      </w:r>
      <w:r>
        <w:t>nov 2013 – feb 2015</w:t>
      </w:r>
    </w:p>
    <w:p w14:paraId="10BC7C28" w14:textId="3F136C92" w:rsidR="00D56207" w:rsidRDefault="00C86146" w:rsidP="005E5E55">
      <w:pPr>
        <w:pStyle w:val="ListBullet"/>
        <w:numPr>
          <w:ilvl w:val="0"/>
          <w:numId w:val="19"/>
        </w:numPr>
      </w:pPr>
      <w:r>
        <w:t>Handling customer queries related to banking services and products.</w:t>
      </w:r>
    </w:p>
    <w:p w14:paraId="6738E0FF" w14:textId="59D35C02" w:rsidR="00C86146" w:rsidRDefault="00C86146" w:rsidP="005E5E55">
      <w:pPr>
        <w:pStyle w:val="ListBullet"/>
        <w:numPr>
          <w:ilvl w:val="0"/>
          <w:numId w:val="19"/>
        </w:numPr>
      </w:pPr>
      <w:r>
        <w:t>Handling cash counter with cash inwards and cash outwards transactions.</w:t>
      </w:r>
    </w:p>
    <w:p w14:paraId="1C7DA3A7" w14:textId="33346FCB" w:rsidR="00C86146" w:rsidRDefault="00C86146" w:rsidP="005E5E55">
      <w:pPr>
        <w:pStyle w:val="ListBullet"/>
        <w:numPr>
          <w:ilvl w:val="0"/>
          <w:numId w:val="19"/>
        </w:numPr>
      </w:pPr>
      <w:r>
        <w:t>Handling deposit desk inquiries of customers with various kinds of deposits and its renewal policy and various kinds of investments scheme.</w:t>
      </w:r>
    </w:p>
    <w:p w14:paraId="7DB17D15" w14:textId="27D3CDC7" w:rsidR="00C86146" w:rsidRDefault="00C86146" w:rsidP="005E5E55">
      <w:pPr>
        <w:pStyle w:val="ListBullet"/>
        <w:numPr>
          <w:ilvl w:val="0"/>
          <w:numId w:val="19"/>
        </w:numPr>
      </w:pPr>
      <w:r>
        <w:t xml:space="preserve">Working in Loan department with various kind of loans and formalities. </w:t>
      </w:r>
    </w:p>
    <w:p w14:paraId="038A19F9" w14:textId="64130E4B" w:rsidR="00C86146" w:rsidRDefault="00C86146" w:rsidP="00C86146">
      <w:pPr>
        <w:pStyle w:val="ListBullet"/>
        <w:numPr>
          <w:ilvl w:val="0"/>
          <w:numId w:val="0"/>
        </w:numPr>
        <w:ind w:left="360" w:hanging="360"/>
      </w:pPr>
    </w:p>
    <w:p w14:paraId="1C7DD70E" w14:textId="6782B25A" w:rsidR="00C86146" w:rsidRDefault="00C86146" w:rsidP="00C86146">
      <w:pPr>
        <w:pStyle w:val="Heading2"/>
      </w:pPr>
      <w:r>
        <w:t>assistant admin, front office executive | GSS INFOSYS LTD (IT SOLUTION COMPANY) | jun 2012 – jun 2013</w:t>
      </w:r>
    </w:p>
    <w:p w14:paraId="4A182CDC" w14:textId="1974178A" w:rsidR="00C86146" w:rsidRDefault="00C86146" w:rsidP="00ED3AF1">
      <w:pPr>
        <w:pStyle w:val="ListBullet"/>
        <w:numPr>
          <w:ilvl w:val="0"/>
          <w:numId w:val="19"/>
        </w:numPr>
      </w:pPr>
      <w:r>
        <w:t xml:space="preserve">Handling </w:t>
      </w:r>
      <w:r w:rsidR="00ED3AF1">
        <w:t>the outlook email request for new employees.</w:t>
      </w:r>
    </w:p>
    <w:p w14:paraId="15B7B63E" w14:textId="05DC284F" w:rsidR="00ED3AF1" w:rsidRDefault="00ED3AF1" w:rsidP="00ED3AF1">
      <w:pPr>
        <w:pStyle w:val="ListBullet"/>
        <w:numPr>
          <w:ilvl w:val="0"/>
          <w:numId w:val="19"/>
        </w:numPr>
      </w:pPr>
      <w:r>
        <w:t>Making arrangement for client visit.</w:t>
      </w:r>
    </w:p>
    <w:p w14:paraId="09F0C160" w14:textId="7EF8781D" w:rsidR="00ED3AF1" w:rsidRDefault="00ED3AF1" w:rsidP="00ED3AF1">
      <w:pPr>
        <w:pStyle w:val="ListBullet"/>
        <w:numPr>
          <w:ilvl w:val="0"/>
          <w:numId w:val="19"/>
        </w:numPr>
      </w:pPr>
      <w:r>
        <w:t>Tracking and recording of electric equipment, cab arrangement of night shift employees, medicine etc.</w:t>
      </w:r>
    </w:p>
    <w:p w14:paraId="1FC5B689" w14:textId="605BE5F3" w:rsidR="00ED3AF1" w:rsidRDefault="00ED3AF1" w:rsidP="00ED3AF1">
      <w:pPr>
        <w:pStyle w:val="ListBullet"/>
        <w:numPr>
          <w:ilvl w:val="0"/>
          <w:numId w:val="19"/>
        </w:numPr>
      </w:pPr>
      <w:r>
        <w:t>Handling the incoming calls at the reception.</w:t>
      </w:r>
    </w:p>
    <w:p w14:paraId="40917EB5" w14:textId="2FBA35C2" w:rsidR="00ED3AF1" w:rsidRDefault="00ED3AF1" w:rsidP="00ED3AF1">
      <w:pPr>
        <w:pStyle w:val="ListBullet"/>
        <w:numPr>
          <w:ilvl w:val="0"/>
          <w:numId w:val="19"/>
        </w:numPr>
      </w:pPr>
      <w:r>
        <w:t>Co-</w:t>
      </w:r>
      <w:proofErr w:type="spellStart"/>
      <w:r>
        <w:t>ordinating</w:t>
      </w:r>
      <w:proofErr w:type="spellEnd"/>
      <w:r>
        <w:t xml:space="preserve"> with Recruitment Team for conducting interview.</w:t>
      </w:r>
    </w:p>
    <w:p w14:paraId="74BE03C0" w14:textId="023718F2" w:rsidR="00ED3AF1" w:rsidRDefault="00ED3AF1" w:rsidP="00ED3AF1">
      <w:pPr>
        <w:pStyle w:val="Heading2"/>
      </w:pPr>
      <w:r>
        <w:t>front office executive | </w:t>
      </w:r>
      <w:r w:rsidR="002F350D">
        <w:t>TODAY’S HEALTHCARE INDIA PVT LTD</w:t>
      </w:r>
      <w:r>
        <w:t> | </w:t>
      </w:r>
      <w:r w:rsidR="002F350D">
        <w:t>AUG 2011</w:t>
      </w:r>
      <w:r>
        <w:t xml:space="preserve"> – </w:t>
      </w:r>
      <w:r w:rsidR="002F350D">
        <w:t>MAY 2012</w:t>
      </w:r>
    </w:p>
    <w:p w14:paraId="47687242" w14:textId="4B8D600F" w:rsidR="002F350D" w:rsidRDefault="002F350D" w:rsidP="002F350D">
      <w:pPr>
        <w:pStyle w:val="ListBullet"/>
        <w:numPr>
          <w:ilvl w:val="0"/>
          <w:numId w:val="19"/>
        </w:numPr>
      </w:pPr>
      <w:r>
        <w:t xml:space="preserve">Registering new patients and handling appointments. </w:t>
      </w:r>
    </w:p>
    <w:p w14:paraId="09AB0056" w14:textId="5B2F5DA4" w:rsidR="002F350D" w:rsidRDefault="002F350D" w:rsidP="002F350D">
      <w:pPr>
        <w:pStyle w:val="ListBullet"/>
        <w:numPr>
          <w:ilvl w:val="0"/>
          <w:numId w:val="19"/>
        </w:numPr>
      </w:pPr>
      <w:r>
        <w:t xml:space="preserve">Handling bill payments, daily </w:t>
      </w:r>
      <w:r w:rsidR="00121690">
        <w:t>reports,</w:t>
      </w:r>
      <w:r>
        <w:t xml:space="preserve"> and day to day general office expenditure. </w:t>
      </w:r>
    </w:p>
    <w:p w14:paraId="2FD27CD9" w14:textId="1C93E8D3" w:rsidR="002F350D" w:rsidRDefault="002F350D" w:rsidP="002F350D">
      <w:pPr>
        <w:pStyle w:val="Heading2"/>
      </w:pPr>
      <w:r>
        <w:t>front office executive | Global marketing | AUG 2006 – MAr 2010</w:t>
      </w:r>
    </w:p>
    <w:p w14:paraId="6B0563D7" w14:textId="40F67853" w:rsidR="002F350D" w:rsidRDefault="002F350D" w:rsidP="002F350D">
      <w:pPr>
        <w:pStyle w:val="ListBullet"/>
        <w:numPr>
          <w:ilvl w:val="0"/>
          <w:numId w:val="19"/>
        </w:numPr>
      </w:pPr>
      <w:r>
        <w:t>Handled calls, administration, work allocation and workforce management.</w:t>
      </w:r>
    </w:p>
    <w:p w14:paraId="4A72EA4F" w14:textId="3351EFDA" w:rsidR="002F350D" w:rsidRDefault="002F350D" w:rsidP="002F350D">
      <w:pPr>
        <w:pStyle w:val="ListBullet"/>
        <w:numPr>
          <w:ilvl w:val="0"/>
          <w:numId w:val="19"/>
        </w:numPr>
      </w:pPr>
      <w:r>
        <w:t>Maintained company accounts using Tally, ERP Tool.</w:t>
      </w:r>
    </w:p>
    <w:p w14:paraId="7157AC42" w14:textId="27B712C8" w:rsidR="002F350D" w:rsidRDefault="002F350D" w:rsidP="002F350D">
      <w:pPr>
        <w:pStyle w:val="ListBullet"/>
        <w:numPr>
          <w:ilvl w:val="0"/>
          <w:numId w:val="19"/>
        </w:numPr>
      </w:pPr>
      <w:r>
        <w:t xml:space="preserve">Created sale bills, </w:t>
      </w:r>
      <w:r w:rsidR="00121690">
        <w:t>filed</w:t>
      </w:r>
      <w:r>
        <w:t xml:space="preserve"> tenders for other organization, </w:t>
      </w:r>
      <w:r w:rsidR="00121690">
        <w:t xml:space="preserve">filed </w:t>
      </w:r>
      <w:r>
        <w:t>quotations for private firms etc.</w:t>
      </w:r>
    </w:p>
    <w:p w14:paraId="46BBDB22" w14:textId="77777777" w:rsidR="002F350D" w:rsidRDefault="002F350D" w:rsidP="002F350D">
      <w:pPr>
        <w:pStyle w:val="ListBullet"/>
        <w:numPr>
          <w:ilvl w:val="0"/>
          <w:numId w:val="0"/>
        </w:numPr>
        <w:ind w:left="360" w:hanging="360"/>
      </w:pPr>
    </w:p>
    <w:p w14:paraId="5C5B4507" w14:textId="77777777" w:rsidR="00AE4F9A" w:rsidRDefault="00AE4F9A" w:rsidP="002F350D">
      <w:pPr>
        <w:pStyle w:val="ListBullet"/>
        <w:numPr>
          <w:ilvl w:val="0"/>
          <w:numId w:val="0"/>
        </w:numPr>
        <w:ind w:left="360" w:hanging="360"/>
      </w:pPr>
    </w:p>
    <w:p w14:paraId="0991B0E6" w14:textId="575F0FFA" w:rsidR="00EC003A" w:rsidRPr="00EC003A" w:rsidRDefault="00EC003A" w:rsidP="002F350D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8"/>
          <w:u w:val="single"/>
        </w:rPr>
      </w:pPr>
      <w:r>
        <w:t xml:space="preserve"> </w:t>
      </w:r>
      <w:r w:rsidRPr="00EC003A">
        <w:rPr>
          <w:b/>
          <w:sz w:val="28"/>
          <w:szCs w:val="28"/>
          <w:u w:val="single"/>
        </w:rPr>
        <w:t xml:space="preserve"> Personal Details</w:t>
      </w:r>
    </w:p>
    <w:p w14:paraId="2DBD6F2E" w14:textId="77777777" w:rsidR="00EC003A" w:rsidRDefault="00EC003A" w:rsidP="002F350D">
      <w:pPr>
        <w:pStyle w:val="ListBullet"/>
        <w:numPr>
          <w:ilvl w:val="0"/>
          <w:numId w:val="0"/>
        </w:numPr>
        <w:ind w:left="360" w:hanging="360"/>
      </w:pPr>
    </w:p>
    <w:p w14:paraId="34740000" w14:textId="43C7DF3A" w:rsidR="00AE4F9A" w:rsidRDefault="00027066" w:rsidP="002F350D">
      <w:pPr>
        <w:pStyle w:val="ListBullet"/>
        <w:numPr>
          <w:ilvl w:val="0"/>
          <w:numId w:val="0"/>
        </w:numPr>
        <w:ind w:left="360" w:hanging="360"/>
      </w:pPr>
      <w:r w:rsidRPr="00027066">
        <w:rPr>
          <w:b/>
        </w:rPr>
        <w:t>Name</w:t>
      </w:r>
      <w:r>
        <w:t>:</w:t>
      </w:r>
      <w:r w:rsidR="00AE4F9A">
        <w:t xml:space="preserve">   Zohra </w:t>
      </w:r>
      <w:r>
        <w:t>Jiwani</w:t>
      </w:r>
    </w:p>
    <w:p w14:paraId="0E0346ED" w14:textId="77777777" w:rsidR="003325E2" w:rsidRDefault="003325E2" w:rsidP="002F350D">
      <w:pPr>
        <w:pStyle w:val="ListBullet"/>
        <w:numPr>
          <w:ilvl w:val="0"/>
          <w:numId w:val="0"/>
        </w:numPr>
        <w:ind w:left="360" w:hanging="360"/>
      </w:pPr>
    </w:p>
    <w:p w14:paraId="2EC49F6E" w14:textId="7CA038A3" w:rsidR="003325E2" w:rsidRDefault="00BD40C4" w:rsidP="002F350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Husband </w:t>
      </w:r>
      <w:r w:rsidRPr="00027066">
        <w:rPr>
          <w:b/>
        </w:rPr>
        <w:t>Name</w:t>
      </w:r>
      <w:r w:rsidR="00027066">
        <w:t>:</w:t>
      </w:r>
      <w:r w:rsidR="00525AE9">
        <w:t xml:space="preserve">   </w:t>
      </w:r>
      <w:r w:rsidR="00027066">
        <w:t xml:space="preserve">Sairoj jiwani </w:t>
      </w:r>
    </w:p>
    <w:p w14:paraId="71231B72" w14:textId="77777777" w:rsidR="00EC003A" w:rsidRDefault="00EC003A" w:rsidP="002F350D">
      <w:pPr>
        <w:pStyle w:val="ListBullet"/>
        <w:numPr>
          <w:ilvl w:val="0"/>
          <w:numId w:val="0"/>
        </w:numPr>
        <w:ind w:left="360" w:hanging="360"/>
      </w:pPr>
    </w:p>
    <w:p w14:paraId="6AE0C7B1" w14:textId="437FC134" w:rsidR="00EC003A" w:rsidRDefault="00EC003A" w:rsidP="002F350D">
      <w:pPr>
        <w:pStyle w:val="ListBullet"/>
        <w:numPr>
          <w:ilvl w:val="0"/>
          <w:numId w:val="0"/>
        </w:numPr>
        <w:ind w:left="360" w:hanging="360"/>
      </w:pPr>
      <w:r w:rsidRPr="00027066">
        <w:rPr>
          <w:b/>
        </w:rPr>
        <w:t>Date of Birth</w:t>
      </w:r>
      <w:r>
        <w:t xml:space="preserve"> :31/12/1983</w:t>
      </w:r>
    </w:p>
    <w:p w14:paraId="7C7F878A" w14:textId="77777777" w:rsidR="00EC003A" w:rsidRDefault="00EC003A" w:rsidP="002F350D">
      <w:pPr>
        <w:pStyle w:val="ListBullet"/>
        <w:numPr>
          <w:ilvl w:val="0"/>
          <w:numId w:val="0"/>
        </w:numPr>
        <w:ind w:left="360" w:hanging="360"/>
      </w:pPr>
    </w:p>
    <w:p w14:paraId="65362F06" w14:textId="5DC97007" w:rsidR="00A03B4F" w:rsidRDefault="00A03B4F" w:rsidP="002F350D">
      <w:pPr>
        <w:pStyle w:val="ListBullet"/>
        <w:numPr>
          <w:ilvl w:val="0"/>
          <w:numId w:val="0"/>
        </w:numPr>
        <w:ind w:left="360" w:hanging="360"/>
      </w:pPr>
      <w:r w:rsidRPr="00027066">
        <w:rPr>
          <w:b/>
        </w:rPr>
        <w:t xml:space="preserve">Marital </w:t>
      </w:r>
      <w:r w:rsidR="00027066" w:rsidRPr="00027066">
        <w:rPr>
          <w:b/>
        </w:rPr>
        <w:t>Status</w:t>
      </w:r>
      <w:r w:rsidR="00027066">
        <w:t>:</w:t>
      </w:r>
      <w:r>
        <w:t xml:space="preserve"> Married</w:t>
      </w:r>
    </w:p>
    <w:p w14:paraId="2086C7DD" w14:textId="1EA8B0F6" w:rsidR="008E6737" w:rsidRDefault="008E6737" w:rsidP="002F350D">
      <w:pPr>
        <w:pStyle w:val="ListBullet"/>
        <w:numPr>
          <w:ilvl w:val="0"/>
          <w:numId w:val="0"/>
        </w:numPr>
        <w:ind w:left="360" w:hanging="360"/>
      </w:pPr>
    </w:p>
    <w:p w14:paraId="48998BB5" w14:textId="7D7223D1" w:rsidR="008E6737" w:rsidRDefault="008E6737" w:rsidP="002F350D">
      <w:pPr>
        <w:pStyle w:val="ListBullet"/>
        <w:numPr>
          <w:ilvl w:val="0"/>
          <w:numId w:val="0"/>
        </w:numPr>
        <w:ind w:left="360" w:hanging="360"/>
      </w:pPr>
      <w:r w:rsidRPr="00027066">
        <w:rPr>
          <w:b/>
        </w:rPr>
        <w:t xml:space="preserve">Languages </w:t>
      </w:r>
      <w:r w:rsidR="00027066" w:rsidRPr="00027066">
        <w:rPr>
          <w:b/>
        </w:rPr>
        <w:t>Known:</w:t>
      </w:r>
      <w:r w:rsidRPr="008E6737">
        <w:t xml:space="preserve"> English, Hindi, Telugu, Gujarati</w:t>
      </w:r>
      <w:bookmarkStart w:id="0" w:name="_GoBack"/>
      <w:bookmarkEnd w:id="0"/>
    </w:p>
    <w:p w14:paraId="756F8B3F" w14:textId="77777777" w:rsidR="00C97ABE" w:rsidRDefault="00C97ABE" w:rsidP="002F350D">
      <w:pPr>
        <w:pStyle w:val="ListBullet"/>
        <w:numPr>
          <w:ilvl w:val="0"/>
          <w:numId w:val="0"/>
        </w:numPr>
        <w:ind w:left="360" w:hanging="360"/>
      </w:pPr>
    </w:p>
    <w:p w14:paraId="533DF436" w14:textId="6A5364E1" w:rsidR="00C97ABE" w:rsidRDefault="00027066" w:rsidP="002F350D">
      <w:pPr>
        <w:pStyle w:val="ListBullet"/>
        <w:numPr>
          <w:ilvl w:val="0"/>
          <w:numId w:val="0"/>
        </w:numPr>
        <w:ind w:left="360" w:hanging="360"/>
      </w:pPr>
      <w:r w:rsidRPr="00027066">
        <w:rPr>
          <w:b/>
        </w:rPr>
        <w:t>Address:</w:t>
      </w:r>
      <w:r w:rsidR="00DA53D1">
        <w:t xml:space="preserve"> </w:t>
      </w:r>
      <w:r w:rsidR="00FC1FAE">
        <w:t xml:space="preserve">Flat no </w:t>
      </w:r>
      <w:r>
        <w:t>401, Rainbow</w:t>
      </w:r>
      <w:r w:rsidR="00FC1FAE">
        <w:t xml:space="preserve"> </w:t>
      </w:r>
      <w:r>
        <w:t>Apartment, Patel</w:t>
      </w:r>
      <w:r w:rsidR="0062499D">
        <w:t xml:space="preserve"> Nagar, </w:t>
      </w:r>
      <w:proofErr w:type="spellStart"/>
      <w:r w:rsidR="0062499D">
        <w:t>Nampally</w:t>
      </w:r>
      <w:proofErr w:type="spellEnd"/>
      <w:r w:rsidR="0062499D">
        <w:t>,</w:t>
      </w:r>
      <w:r w:rsidR="00DA53D1">
        <w:t xml:space="preserve"> </w:t>
      </w:r>
      <w:r w:rsidR="0062499D">
        <w:t>Hyderabad.</w:t>
      </w:r>
    </w:p>
    <w:p w14:paraId="0659F396" w14:textId="4F13210C" w:rsidR="009E0C19" w:rsidRDefault="009E0C19" w:rsidP="002F350D">
      <w:pPr>
        <w:pStyle w:val="ListBullet"/>
        <w:numPr>
          <w:ilvl w:val="0"/>
          <w:numId w:val="0"/>
        </w:numPr>
        <w:ind w:left="360" w:hanging="360"/>
      </w:pPr>
    </w:p>
    <w:p w14:paraId="53EEF292" w14:textId="77777777" w:rsidR="009E0C19" w:rsidRPr="00027066" w:rsidRDefault="009E0C19" w:rsidP="009E0C19">
      <w:pPr>
        <w:pStyle w:val="ListBullet"/>
        <w:numPr>
          <w:ilvl w:val="0"/>
          <w:numId w:val="0"/>
        </w:numPr>
        <w:rPr>
          <w:b/>
        </w:rPr>
      </w:pPr>
      <w:r w:rsidRPr="00027066">
        <w:rPr>
          <w:b/>
        </w:rPr>
        <w:t>Declaration:</w:t>
      </w:r>
    </w:p>
    <w:p w14:paraId="10DCAFD2" w14:textId="77777777" w:rsidR="009E0C19" w:rsidRDefault="009E0C19" w:rsidP="009E0C19">
      <w:pPr>
        <w:pStyle w:val="ListBullet"/>
        <w:numPr>
          <w:ilvl w:val="0"/>
          <w:numId w:val="0"/>
        </w:numPr>
      </w:pPr>
      <w:r>
        <w:t xml:space="preserve">I hereby declare that the information furnished above is true to the best of </w:t>
      </w:r>
      <w:proofErr w:type="gramStart"/>
      <w:r>
        <w:t>my</w:t>
      </w:r>
      <w:proofErr w:type="gramEnd"/>
    </w:p>
    <w:p w14:paraId="7D51CA86" w14:textId="77777777" w:rsidR="009E0C19" w:rsidRDefault="009E0C19" w:rsidP="009E0C19">
      <w:pPr>
        <w:pStyle w:val="ListBullet"/>
        <w:numPr>
          <w:ilvl w:val="0"/>
          <w:numId w:val="0"/>
        </w:numPr>
      </w:pPr>
      <w:r>
        <w:t>knowledge.</w:t>
      </w:r>
    </w:p>
    <w:p w14:paraId="45D38292" w14:textId="77777777" w:rsidR="009E0C19" w:rsidRDefault="009E0C19" w:rsidP="009E0C19">
      <w:pPr>
        <w:pStyle w:val="ListBullet"/>
        <w:numPr>
          <w:ilvl w:val="0"/>
          <w:numId w:val="0"/>
        </w:numPr>
      </w:pPr>
    </w:p>
    <w:p w14:paraId="5B87BF73" w14:textId="77777777" w:rsidR="008E6737" w:rsidRDefault="008E6737" w:rsidP="009E0C19">
      <w:pPr>
        <w:pStyle w:val="ListBullet"/>
        <w:numPr>
          <w:ilvl w:val="0"/>
          <w:numId w:val="0"/>
        </w:numPr>
      </w:pPr>
      <w:r>
        <w:t xml:space="preserve">                                                                                                                                                          </w:t>
      </w:r>
    </w:p>
    <w:p w14:paraId="5E44F9AC" w14:textId="0C9AF59B" w:rsidR="009E0C19" w:rsidRPr="00027066" w:rsidRDefault="008E6737" w:rsidP="009E0C19">
      <w:pPr>
        <w:pStyle w:val="ListBullet"/>
        <w:numPr>
          <w:ilvl w:val="0"/>
          <w:numId w:val="0"/>
        </w:numPr>
        <w:rPr>
          <w:b/>
        </w:rPr>
      </w:pPr>
      <w:r>
        <w:t xml:space="preserve">                                                                                                                                                             </w:t>
      </w:r>
      <w:r w:rsidR="009E0C19" w:rsidRPr="00027066">
        <w:rPr>
          <w:b/>
        </w:rPr>
        <w:t xml:space="preserve">Zohra </w:t>
      </w:r>
      <w:r w:rsidR="007B3F61">
        <w:rPr>
          <w:b/>
        </w:rPr>
        <w:t>Jiwani</w:t>
      </w:r>
    </w:p>
    <w:p w14:paraId="2BE79856" w14:textId="0E791BA5" w:rsidR="009E0C19" w:rsidRDefault="008E6737" w:rsidP="009E0C19">
      <w:pPr>
        <w:pStyle w:val="ListBullet"/>
        <w:numPr>
          <w:ilvl w:val="0"/>
          <w:numId w:val="0"/>
        </w:numPr>
        <w:ind w:left="360" w:hanging="360"/>
      </w:pPr>
      <w:r w:rsidRPr="00027066">
        <w:rPr>
          <w:b/>
        </w:rPr>
        <w:t xml:space="preserve">                                                                                                                                                              </w:t>
      </w:r>
      <w:r w:rsidR="009E0C19" w:rsidRPr="00027066">
        <w:rPr>
          <w:b/>
        </w:rPr>
        <w:t>Hyderabad</w:t>
      </w:r>
    </w:p>
    <w:p w14:paraId="6A4B9A5A" w14:textId="1B0FCAF3" w:rsidR="009E0C19" w:rsidRDefault="009E0C19" w:rsidP="002F350D">
      <w:pPr>
        <w:pStyle w:val="ListBullet"/>
        <w:numPr>
          <w:ilvl w:val="0"/>
          <w:numId w:val="0"/>
        </w:numPr>
        <w:ind w:left="360" w:hanging="360"/>
      </w:pPr>
    </w:p>
    <w:p w14:paraId="47E990E9" w14:textId="77777777" w:rsidR="009E0C19" w:rsidRDefault="009E0C19" w:rsidP="002F350D">
      <w:pPr>
        <w:pStyle w:val="ListBullet"/>
        <w:numPr>
          <w:ilvl w:val="0"/>
          <w:numId w:val="0"/>
        </w:numPr>
        <w:ind w:left="360" w:hanging="360"/>
      </w:pPr>
    </w:p>
    <w:p w14:paraId="4F5DB88A" w14:textId="77777777" w:rsidR="00525AE9" w:rsidRDefault="00525AE9" w:rsidP="002F350D">
      <w:pPr>
        <w:pStyle w:val="ListBullet"/>
        <w:numPr>
          <w:ilvl w:val="0"/>
          <w:numId w:val="0"/>
        </w:numPr>
        <w:ind w:left="360" w:hanging="360"/>
      </w:pPr>
    </w:p>
    <w:p w14:paraId="38E07040" w14:textId="4D77D776" w:rsidR="00525AE9" w:rsidRDefault="00525AE9" w:rsidP="00EC003A">
      <w:pPr>
        <w:pStyle w:val="ListBullet"/>
        <w:numPr>
          <w:ilvl w:val="0"/>
          <w:numId w:val="0"/>
        </w:numPr>
      </w:pPr>
    </w:p>
    <w:p w14:paraId="2DB49F41" w14:textId="054E52E3" w:rsidR="002F350D" w:rsidRDefault="002F350D" w:rsidP="002F350D">
      <w:pPr>
        <w:pStyle w:val="ListBullet"/>
        <w:numPr>
          <w:ilvl w:val="0"/>
          <w:numId w:val="0"/>
        </w:numPr>
        <w:ind w:left="360" w:hanging="360"/>
      </w:pPr>
    </w:p>
    <w:p w14:paraId="28CE92E0" w14:textId="77777777" w:rsidR="002F350D" w:rsidRDefault="002F350D" w:rsidP="002F350D">
      <w:pPr>
        <w:pStyle w:val="ListBullet"/>
        <w:numPr>
          <w:ilvl w:val="0"/>
          <w:numId w:val="0"/>
        </w:numPr>
        <w:ind w:left="360" w:hanging="360"/>
      </w:pPr>
    </w:p>
    <w:p w14:paraId="512C0B4E" w14:textId="77777777" w:rsidR="00D573BD" w:rsidRDefault="00D573BD" w:rsidP="00ED3AF1">
      <w:pPr>
        <w:pStyle w:val="Heading2"/>
      </w:pPr>
    </w:p>
    <w:p w14:paraId="1291D2A6" w14:textId="77777777" w:rsidR="00ED3AF1" w:rsidRDefault="00ED3AF1" w:rsidP="00ED3AF1">
      <w:pPr>
        <w:pStyle w:val="ListBullet"/>
        <w:numPr>
          <w:ilvl w:val="0"/>
          <w:numId w:val="0"/>
        </w:numPr>
        <w:ind w:left="360" w:hanging="360"/>
      </w:pPr>
    </w:p>
    <w:p w14:paraId="723DB16D" w14:textId="77777777" w:rsidR="00C86146" w:rsidRDefault="00C86146" w:rsidP="00C86146">
      <w:pPr>
        <w:pStyle w:val="ListBullet"/>
        <w:numPr>
          <w:ilvl w:val="0"/>
          <w:numId w:val="0"/>
        </w:numPr>
        <w:ind w:left="360"/>
      </w:pPr>
    </w:p>
    <w:sectPr w:rsidR="00C86146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757FB" w14:textId="77777777" w:rsidR="00036095" w:rsidRDefault="00036095">
      <w:pPr>
        <w:spacing w:after="0"/>
      </w:pPr>
      <w:r>
        <w:separator/>
      </w:r>
    </w:p>
  </w:endnote>
  <w:endnote w:type="continuationSeparator" w:id="0">
    <w:p w14:paraId="5F480AF6" w14:textId="77777777" w:rsidR="00036095" w:rsidRDefault="000360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29497" w14:textId="633B9514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0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00551" w14:textId="77777777" w:rsidR="00036095" w:rsidRDefault="00036095">
      <w:pPr>
        <w:spacing w:after="0"/>
      </w:pPr>
      <w:r>
        <w:separator/>
      </w:r>
    </w:p>
  </w:footnote>
  <w:footnote w:type="continuationSeparator" w:id="0">
    <w:p w14:paraId="0958591A" w14:textId="77777777" w:rsidR="00036095" w:rsidRDefault="000360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D6C6B01"/>
    <w:multiLevelType w:val="hybridMultilevel"/>
    <w:tmpl w:val="AF9C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65"/>
    <w:rsid w:val="00027066"/>
    <w:rsid w:val="00036095"/>
    <w:rsid w:val="00043E2A"/>
    <w:rsid w:val="000D4A43"/>
    <w:rsid w:val="00121690"/>
    <w:rsid w:val="00170589"/>
    <w:rsid w:val="00247540"/>
    <w:rsid w:val="002849E7"/>
    <w:rsid w:val="002A4873"/>
    <w:rsid w:val="002C4174"/>
    <w:rsid w:val="002F350D"/>
    <w:rsid w:val="003325E2"/>
    <w:rsid w:val="0037287C"/>
    <w:rsid w:val="00374627"/>
    <w:rsid w:val="00394A6D"/>
    <w:rsid w:val="003F19B9"/>
    <w:rsid w:val="004476A1"/>
    <w:rsid w:val="005114E7"/>
    <w:rsid w:val="00525AE9"/>
    <w:rsid w:val="005E5E55"/>
    <w:rsid w:val="00616068"/>
    <w:rsid w:val="0062499D"/>
    <w:rsid w:val="0063247A"/>
    <w:rsid w:val="00655B64"/>
    <w:rsid w:val="006E401C"/>
    <w:rsid w:val="007336D3"/>
    <w:rsid w:val="00734101"/>
    <w:rsid w:val="0077621B"/>
    <w:rsid w:val="007963CE"/>
    <w:rsid w:val="00797629"/>
    <w:rsid w:val="007B3F61"/>
    <w:rsid w:val="007D00B3"/>
    <w:rsid w:val="007E605D"/>
    <w:rsid w:val="00864459"/>
    <w:rsid w:val="0087629C"/>
    <w:rsid w:val="008916B6"/>
    <w:rsid w:val="008C046B"/>
    <w:rsid w:val="008E10EB"/>
    <w:rsid w:val="008E6737"/>
    <w:rsid w:val="008F574F"/>
    <w:rsid w:val="00972478"/>
    <w:rsid w:val="009763C8"/>
    <w:rsid w:val="009B33F5"/>
    <w:rsid w:val="009E0C19"/>
    <w:rsid w:val="009E7D5B"/>
    <w:rsid w:val="009F03B5"/>
    <w:rsid w:val="00A03B4F"/>
    <w:rsid w:val="00A8131A"/>
    <w:rsid w:val="00AC28F0"/>
    <w:rsid w:val="00AE4F9A"/>
    <w:rsid w:val="00B24D65"/>
    <w:rsid w:val="00B769EE"/>
    <w:rsid w:val="00BC3480"/>
    <w:rsid w:val="00BD40C4"/>
    <w:rsid w:val="00C57E43"/>
    <w:rsid w:val="00C72B59"/>
    <w:rsid w:val="00C86146"/>
    <w:rsid w:val="00C97ABE"/>
    <w:rsid w:val="00CC75DB"/>
    <w:rsid w:val="00CD2BD2"/>
    <w:rsid w:val="00CE48E1"/>
    <w:rsid w:val="00D33143"/>
    <w:rsid w:val="00D56207"/>
    <w:rsid w:val="00D573BD"/>
    <w:rsid w:val="00D765AF"/>
    <w:rsid w:val="00DA53D1"/>
    <w:rsid w:val="00DD4208"/>
    <w:rsid w:val="00E36C45"/>
    <w:rsid w:val="00EA2B92"/>
    <w:rsid w:val="00EC003A"/>
    <w:rsid w:val="00ED3AF1"/>
    <w:rsid w:val="00FC1FAE"/>
    <w:rsid w:val="00FE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B3ED9"/>
  <w15:chartTrackingRefBased/>
  <w15:docId w15:val="{39DF9349-251F-4D1F-9BA3-143FAB9B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maDharani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46098EF6154EEBAB0FE130D31C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7B7AD-A96A-4C85-8A7E-DBCB6FF6C00A}"/>
      </w:docPartPr>
      <w:docPartBody>
        <w:p w:rsidR="00C07A86" w:rsidRDefault="00811E6C">
          <w:pPr>
            <w:pStyle w:val="3546098EF6154EEBAB0FE130D31CD777"/>
          </w:pPr>
          <w:r>
            <w:t>Your Name</w:t>
          </w:r>
        </w:p>
      </w:docPartBody>
    </w:docPart>
    <w:docPart>
      <w:docPartPr>
        <w:name w:val="846D3967D2364215B5DA4DFB35BD7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FBFFF-2277-470D-8D30-F8187344758E}"/>
      </w:docPartPr>
      <w:docPartBody>
        <w:p w:rsidR="00C07A86" w:rsidRDefault="00811E6C">
          <w:pPr>
            <w:pStyle w:val="846D3967D2364215B5DA4DFB35BD7833"/>
          </w:pPr>
          <w:r>
            <w:t>Objective</w:t>
          </w:r>
        </w:p>
      </w:docPartBody>
    </w:docPart>
    <w:docPart>
      <w:docPartPr>
        <w:name w:val="79F0AC7935FC40B3B81154055847C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467E9-8246-4CBA-853D-EA4B69DA7646}"/>
      </w:docPartPr>
      <w:docPartBody>
        <w:p w:rsidR="00C07A86" w:rsidRDefault="00811E6C">
          <w:pPr>
            <w:pStyle w:val="79F0AC7935FC40B3B81154055847CA04"/>
          </w:pPr>
          <w:r>
            <w:t>Education</w:t>
          </w:r>
        </w:p>
      </w:docPartBody>
    </w:docPart>
    <w:docPart>
      <w:docPartPr>
        <w:name w:val="86281C11F8A142FF8627F3712659E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1F3CE-672E-48E7-83C3-250EA8F00314}"/>
      </w:docPartPr>
      <w:docPartBody>
        <w:p w:rsidR="00C07A86" w:rsidRDefault="00811E6C">
          <w:pPr>
            <w:pStyle w:val="86281C11F8A142FF8627F3712659E992"/>
          </w:pPr>
          <w:r>
            <w:t>Skills &amp; Abilities</w:t>
          </w:r>
        </w:p>
      </w:docPartBody>
    </w:docPart>
    <w:docPart>
      <w:docPartPr>
        <w:name w:val="435DB8C350DC4E58A30843E21EF78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15D16-8777-47C8-83AA-A9A9E4CF1C65}"/>
      </w:docPartPr>
      <w:docPartBody>
        <w:p w:rsidR="00C07A86" w:rsidRDefault="00811E6C">
          <w:pPr>
            <w:pStyle w:val="435DB8C350DC4E58A30843E21EF789E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6C"/>
    <w:rsid w:val="00322BD5"/>
    <w:rsid w:val="003670F6"/>
    <w:rsid w:val="005E46C3"/>
    <w:rsid w:val="00811E6C"/>
    <w:rsid w:val="00C07A86"/>
    <w:rsid w:val="00D56507"/>
    <w:rsid w:val="00D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6098EF6154EEBAB0FE130D31CD777">
    <w:name w:val="3546098EF6154EEBAB0FE130D31CD777"/>
  </w:style>
  <w:style w:type="paragraph" w:customStyle="1" w:styleId="846D3967D2364215B5DA4DFB35BD7833">
    <w:name w:val="846D3967D2364215B5DA4DFB35BD7833"/>
  </w:style>
  <w:style w:type="paragraph" w:customStyle="1" w:styleId="79F0AC7935FC40B3B81154055847CA04">
    <w:name w:val="79F0AC7935FC40B3B81154055847CA04"/>
  </w:style>
  <w:style w:type="paragraph" w:customStyle="1" w:styleId="86281C11F8A142FF8627F3712659E992">
    <w:name w:val="86281C11F8A142FF8627F3712659E992"/>
  </w:style>
  <w:style w:type="paragraph" w:customStyle="1" w:styleId="435DB8C350DC4E58A30843E21EF789E3">
    <w:name w:val="435DB8C350DC4E58A30843E21EF78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25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Karima Dharani</dc:creator>
  <cp:keywords/>
  <dc:description>Zohra Jiwani</dc:description>
  <cp:lastModifiedBy>lenovo</cp:lastModifiedBy>
  <cp:revision>11</cp:revision>
  <dcterms:created xsi:type="dcterms:W3CDTF">2021-06-19T12:09:00Z</dcterms:created>
  <dcterms:modified xsi:type="dcterms:W3CDTF">2021-12-21T14:48:00Z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