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5BD1" w:rsidRPr="00F115DD" w:rsidRDefault="005B5BD1" w:rsidP="004F54CE">
      <w:pPr>
        <w:rPr>
          <w:b/>
          <w:bCs/>
          <w:sz w:val="36"/>
          <w:szCs w:val="36"/>
          <w:u w:val="single"/>
        </w:rPr>
      </w:pPr>
      <w:r>
        <w:t xml:space="preserve">          </w:t>
      </w:r>
      <w:r w:rsidR="00D45FB4">
        <w:t xml:space="preserve">                                         </w:t>
      </w:r>
      <w:r w:rsidR="004F54CE">
        <w:t xml:space="preserve">       </w:t>
      </w:r>
      <w:r w:rsidR="0085155C" w:rsidRPr="00F115DD">
        <w:rPr>
          <w:b/>
          <w:bCs/>
          <w:sz w:val="36"/>
          <w:szCs w:val="36"/>
          <w:u w:val="single"/>
        </w:rPr>
        <w:t>RESUME</w:t>
      </w:r>
    </w:p>
    <w:p w:rsidR="004F54CE" w:rsidRPr="004F54CE" w:rsidRDefault="004F54CE" w:rsidP="004F54CE">
      <w:pPr>
        <w:rPr>
          <w:b/>
          <w:bCs/>
          <w:u w:val="single"/>
        </w:rPr>
      </w:pPr>
    </w:p>
    <w:p w:rsidR="00D72EB0" w:rsidRDefault="00C502E0">
      <w:pPr>
        <w:pStyle w:val="Name"/>
      </w:pPr>
      <w:r>
        <w:t xml:space="preserve">Chetan Singh </w:t>
      </w:r>
    </w:p>
    <w:p w:rsidR="00317F1D" w:rsidRDefault="00C502E0">
      <w:pPr>
        <w:pStyle w:val="ContactInfo"/>
      </w:pPr>
      <w:r w:rsidRPr="0090123B">
        <w:rPr>
          <w:b/>
          <w:bCs/>
        </w:rPr>
        <w:t xml:space="preserve">Address </w:t>
      </w:r>
      <w:r w:rsidR="005D3378" w:rsidRPr="0090123B">
        <w:rPr>
          <w:b/>
          <w:bCs/>
        </w:rPr>
        <w:t xml:space="preserve">: </w:t>
      </w:r>
      <w:r w:rsidR="00F85203">
        <w:t xml:space="preserve">Line No. 2 </w:t>
      </w:r>
      <w:proofErr w:type="spellStart"/>
      <w:r w:rsidR="00F85203">
        <w:t>Mamura</w:t>
      </w:r>
      <w:proofErr w:type="spellEnd"/>
      <w:r w:rsidR="00F85203">
        <w:t xml:space="preserve"> sector 66, Noida </w:t>
      </w:r>
      <w:r w:rsidR="00CD0ABC">
        <w:t xml:space="preserve">U. P. </w:t>
      </w:r>
    </w:p>
    <w:p w:rsidR="00B27D59" w:rsidRDefault="007839AE">
      <w:pPr>
        <w:pStyle w:val="ContactInfo"/>
      </w:pPr>
      <w:r w:rsidRPr="00101765">
        <w:rPr>
          <w:b/>
          <w:bCs/>
        </w:rPr>
        <w:t>Contact Number :</w:t>
      </w:r>
      <w:r w:rsidR="008F2ABA">
        <w:t xml:space="preserve"> </w:t>
      </w:r>
      <w:r w:rsidR="00897380">
        <w:t xml:space="preserve">+91 9891977170 </w:t>
      </w:r>
    </w:p>
    <w:p w:rsidR="00066D73" w:rsidRPr="008C06C8" w:rsidRDefault="00066D73">
      <w:pPr>
        <w:pStyle w:val="ContactInfo"/>
        <w:rPr>
          <w:color w:val="53C3C7" w:themeColor="accent4"/>
        </w:rPr>
      </w:pPr>
      <w:r w:rsidRPr="008D63B9">
        <w:rPr>
          <w:b/>
          <w:bCs/>
        </w:rPr>
        <w:t xml:space="preserve">Email Id </w:t>
      </w:r>
      <w:r w:rsidR="00E213A3">
        <w:rPr>
          <w:b/>
          <w:bCs/>
        </w:rPr>
        <w:t xml:space="preserve">: </w:t>
      </w:r>
      <w:r w:rsidR="00E213A3" w:rsidRPr="008C06C8">
        <w:rPr>
          <w:b/>
          <w:bCs/>
          <w:color w:val="53C3C7" w:themeColor="accent4"/>
        </w:rPr>
        <w:t>singhchetan2022@gmail.com</w:t>
      </w:r>
    </w:p>
    <w:p w:rsidR="00F62718" w:rsidRPr="00CC2E6E" w:rsidRDefault="00F62718">
      <w:pPr>
        <w:pStyle w:val="ContactInfo"/>
      </w:pPr>
      <w:r w:rsidRPr="00DE03CB">
        <w:rPr>
          <w:b/>
          <w:bCs/>
        </w:rPr>
        <w:t xml:space="preserve">Passport </w:t>
      </w:r>
      <w:r w:rsidR="00DE03CB" w:rsidRPr="00DE03CB">
        <w:rPr>
          <w:b/>
          <w:bCs/>
        </w:rPr>
        <w:t xml:space="preserve">No. </w:t>
      </w:r>
      <w:r w:rsidR="00CC2E6E">
        <w:rPr>
          <w:b/>
          <w:bCs/>
        </w:rPr>
        <w:t xml:space="preserve">: </w:t>
      </w:r>
      <w:r w:rsidR="00CC2E6E">
        <w:t>U1261184</w:t>
      </w:r>
    </w:p>
    <w:sdt>
      <w:sdtPr>
        <w:id w:val="-1179423465"/>
        <w:placeholder>
          <w:docPart w:val="97C3AEDC2B8CDB48A651253795A58C24"/>
        </w:placeholder>
        <w:temporary/>
        <w:showingPlcHdr/>
        <w15:appearance w15:val="hidden"/>
      </w:sdtPr>
      <w:sdtEndPr/>
      <w:sdtContent>
        <w:p w:rsidR="00D72EB0" w:rsidRDefault="0011684A">
          <w:pPr>
            <w:pStyle w:val="Heading1"/>
          </w:pPr>
          <w:r>
            <w:t>Objective</w:t>
          </w:r>
        </w:p>
      </w:sdtContent>
    </w:sdt>
    <w:p w:rsidR="008279AA" w:rsidRDefault="00655EA9" w:rsidP="00601C43">
      <w:pPr>
        <w:rPr>
          <w:color w:val="FFFFFF" w:themeColor="background1"/>
        </w:rPr>
      </w:pPr>
      <w:r>
        <w:t xml:space="preserve">I am looking for a </w:t>
      </w:r>
      <w:r w:rsidR="007D6D86">
        <w:t xml:space="preserve">challenging job where I can utilise my talent and knowledge. I want to </w:t>
      </w:r>
      <w:r w:rsidR="00A2558F">
        <w:t xml:space="preserve">learn from the organization and growth with organization. </w:t>
      </w:r>
    </w:p>
    <w:p w:rsidR="00601C43" w:rsidRDefault="00B65E63" w:rsidP="006300E9">
      <w:pPr>
        <w:pStyle w:val="Heading1"/>
      </w:pPr>
      <w:r>
        <w:t>Academic info</w:t>
      </w:r>
    </w:p>
    <w:p w:rsidR="00B65E63" w:rsidRDefault="00DC1D5E" w:rsidP="008C2F60">
      <w:pPr>
        <w:pStyle w:val="ListParagraph"/>
        <w:numPr>
          <w:ilvl w:val="0"/>
          <w:numId w:val="17"/>
        </w:numPr>
      </w:pPr>
      <w:r>
        <w:t>High school passed from UP Board</w:t>
      </w:r>
      <w:r w:rsidR="00106A10">
        <w:t xml:space="preserve"> in 2013.</w:t>
      </w:r>
    </w:p>
    <w:p w:rsidR="00B75BE3" w:rsidRDefault="00B75BE3" w:rsidP="008C2F60">
      <w:pPr>
        <w:pStyle w:val="ListParagraph"/>
        <w:numPr>
          <w:ilvl w:val="0"/>
          <w:numId w:val="17"/>
        </w:numPr>
      </w:pPr>
      <w:r>
        <w:t>Intermediate passed from UP Board</w:t>
      </w:r>
      <w:r w:rsidR="00106A10">
        <w:t xml:space="preserve"> in 2015.</w:t>
      </w:r>
    </w:p>
    <w:p w:rsidR="00B65E63" w:rsidRDefault="008C2F60" w:rsidP="00B65E63">
      <w:pPr>
        <w:pStyle w:val="ListParagraph"/>
        <w:numPr>
          <w:ilvl w:val="0"/>
          <w:numId w:val="17"/>
        </w:numPr>
      </w:pPr>
      <w:r>
        <w:t xml:space="preserve">B. Sc. Passed from </w:t>
      </w:r>
      <w:r w:rsidR="00AE36B7">
        <w:t>MJPRU Bareilly</w:t>
      </w:r>
      <w:r w:rsidR="00106A10">
        <w:t xml:space="preserve"> in 2019.</w:t>
      </w:r>
    </w:p>
    <w:p w:rsidR="00432739" w:rsidRDefault="00E26803" w:rsidP="00E26803">
      <w:pPr>
        <w:pStyle w:val="Heading1"/>
      </w:pPr>
      <w:r>
        <w:t xml:space="preserve">OTHER </w:t>
      </w:r>
      <w:r w:rsidR="00E96889">
        <w:t>SKILLS</w:t>
      </w:r>
    </w:p>
    <w:p w:rsidR="0033417B" w:rsidRDefault="002011F9" w:rsidP="00A37870">
      <w:pPr>
        <w:pStyle w:val="ListParagraph"/>
        <w:numPr>
          <w:ilvl w:val="0"/>
          <w:numId w:val="25"/>
        </w:numPr>
      </w:pPr>
      <w:r>
        <w:t>Basic knowledge of computer</w:t>
      </w:r>
      <w:r w:rsidR="007F4180">
        <w:t>.</w:t>
      </w:r>
    </w:p>
    <w:p w:rsidR="009E66F8" w:rsidRDefault="009E66F8" w:rsidP="007F4180">
      <w:pPr>
        <w:pStyle w:val="ListParagraph"/>
        <w:numPr>
          <w:ilvl w:val="0"/>
          <w:numId w:val="25"/>
        </w:numPr>
      </w:pPr>
      <w:r>
        <w:t>Claims Adjuster experience.</w:t>
      </w:r>
    </w:p>
    <w:p w:rsidR="009E66F8" w:rsidRDefault="009E66F8" w:rsidP="00165C7A">
      <w:pPr>
        <w:pStyle w:val="ListParagraph"/>
        <w:numPr>
          <w:ilvl w:val="0"/>
          <w:numId w:val="25"/>
        </w:numPr>
      </w:pPr>
      <w:r>
        <w:t>Communication Skills.</w:t>
      </w:r>
    </w:p>
    <w:p w:rsidR="009E66F8" w:rsidRDefault="009E66F8" w:rsidP="00165C7A">
      <w:pPr>
        <w:pStyle w:val="ListParagraph"/>
        <w:numPr>
          <w:ilvl w:val="0"/>
          <w:numId w:val="25"/>
        </w:numPr>
      </w:pPr>
      <w:r>
        <w:t>Customer Service.</w:t>
      </w:r>
    </w:p>
    <w:p w:rsidR="009E66F8" w:rsidRDefault="009E66F8" w:rsidP="00165C7A">
      <w:pPr>
        <w:pStyle w:val="ListParagraph"/>
        <w:numPr>
          <w:ilvl w:val="0"/>
          <w:numId w:val="25"/>
        </w:numPr>
      </w:pPr>
      <w:r>
        <w:t>Written Communication.</w:t>
      </w:r>
    </w:p>
    <w:p w:rsidR="009E66F8" w:rsidRDefault="009E66F8" w:rsidP="00165C7A">
      <w:pPr>
        <w:pStyle w:val="ListParagraph"/>
        <w:numPr>
          <w:ilvl w:val="0"/>
          <w:numId w:val="25"/>
        </w:numPr>
      </w:pPr>
      <w:r>
        <w:t>Claim Handling.</w:t>
      </w:r>
    </w:p>
    <w:p w:rsidR="00D948C6" w:rsidRDefault="00D948C6" w:rsidP="00165C7A">
      <w:pPr>
        <w:pStyle w:val="ListParagraph"/>
        <w:numPr>
          <w:ilvl w:val="0"/>
          <w:numId w:val="25"/>
        </w:numPr>
      </w:pPr>
      <w:r>
        <w:t xml:space="preserve">Time Management. </w:t>
      </w:r>
    </w:p>
    <w:p w:rsidR="00875759" w:rsidRPr="00E26803" w:rsidRDefault="00024475" w:rsidP="00B55EAA">
      <w:pPr>
        <w:pStyle w:val="ListParagraph"/>
        <w:numPr>
          <w:ilvl w:val="0"/>
          <w:numId w:val="25"/>
        </w:numPr>
      </w:pPr>
      <w:r>
        <w:t>Denial</w:t>
      </w:r>
      <w:r w:rsidR="00875759">
        <w:t xml:space="preserve"> </w:t>
      </w:r>
      <w:proofErr w:type="spellStart"/>
      <w:r>
        <w:t>manegmant</w:t>
      </w:r>
      <w:proofErr w:type="spellEnd"/>
      <w:r>
        <w:t xml:space="preserve"> </w:t>
      </w:r>
    </w:p>
    <w:sdt>
      <w:sdtPr>
        <w:id w:val="1728489637"/>
        <w:placeholder>
          <w:docPart w:val="C772AA01EF819E489F281683E1CE2973"/>
        </w:placeholder>
        <w:temporary/>
        <w:showingPlcHdr/>
        <w15:appearance w15:val="hidden"/>
      </w:sdtPr>
      <w:sdtEndPr/>
      <w:sdtContent>
        <w:p w:rsidR="00D72EB0" w:rsidRDefault="0011684A">
          <w:pPr>
            <w:pStyle w:val="Heading1"/>
          </w:pPr>
          <w:r>
            <w:t>Experience</w:t>
          </w:r>
        </w:p>
      </w:sdtContent>
    </w:sdt>
    <w:p w:rsidR="009F0FAB" w:rsidRDefault="00F91029" w:rsidP="00836ECE">
      <w:pPr>
        <w:pStyle w:val="ListParagraph"/>
        <w:numPr>
          <w:ilvl w:val="0"/>
          <w:numId w:val="26"/>
        </w:numPr>
      </w:pPr>
      <w:r>
        <w:t>I worked</w:t>
      </w:r>
      <w:r w:rsidR="00B86C93">
        <w:t xml:space="preserve"> </w:t>
      </w:r>
      <w:r>
        <w:t xml:space="preserve">in </w:t>
      </w:r>
      <w:proofErr w:type="spellStart"/>
      <w:r w:rsidR="00AD2B4F">
        <w:t>Optum</w:t>
      </w:r>
      <w:proofErr w:type="spellEnd"/>
      <w:r w:rsidR="00AD2B4F">
        <w:t xml:space="preserve"> Global Solutions as a AR-follow up</w:t>
      </w:r>
      <w:r w:rsidR="00347FB8">
        <w:t xml:space="preserve">. </w:t>
      </w:r>
    </w:p>
    <w:p w:rsidR="00347FB8" w:rsidRDefault="00836ECE" w:rsidP="00492BBC">
      <w:r>
        <w:t xml:space="preserve">        </w:t>
      </w:r>
      <w:r w:rsidR="00347FB8">
        <w:t xml:space="preserve">  From </w:t>
      </w:r>
      <w:r w:rsidR="00F6150F">
        <w:t>13-Jan-2021</w:t>
      </w:r>
      <w:r w:rsidR="00347FB8">
        <w:t xml:space="preserve"> to </w:t>
      </w:r>
      <w:r w:rsidR="00F6150F">
        <w:t>15-March-2022</w:t>
      </w:r>
    </w:p>
    <w:p w:rsidR="00836ECE" w:rsidRDefault="00836ECE" w:rsidP="00836ECE">
      <w:pPr>
        <w:pStyle w:val="ListParagraph"/>
        <w:numPr>
          <w:ilvl w:val="0"/>
          <w:numId w:val="26"/>
        </w:numPr>
      </w:pPr>
      <w:r>
        <w:t xml:space="preserve">I am working in </w:t>
      </w:r>
      <w:r w:rsidR="00970562">
        <w:t xml:space="preserve">Pacific Global Inc. As a Senior </w:t>
      </w:r>
      <w:r w:rsidR="005A2D9D">
        <w:t xml:space="preserve">AR – follow up. </w:t>
      </w:r>
    </w:p>
    <w:p w:rsidR="005A2D9D" w:rsidRDefault="005A2D9D" w:rsidP="005A2D9D">
      <w:pPr>
        <w:pStyle w:val="ListParagraph"/>
        <w:ind w:left="848"/>
      </w:pPr>
      <w:r>
        <w:t xml:space="preserve">From </w:t>
      </w:r>
      <w:r w:rsidR="00566D62">
        <w:t xml:space="preserve">16-March-2022 to working </w:t>
      </w:r>
    </w:p>
    <w:p w:rsidR="007F65C6" w:rsidRPr="007F65C6" w:rsidRDefault="007F65C6" w:rsidP="00EF4EDB"/>
    <w:p w:rsidR="00D72EB0" w:rsidRDefault="00EB18DB" w:rsidP="00EB18DB">
      <w:pPr>
        <w:pStyle w:val="Heading1"/>
      </w:pPr>
      <w:r>
        <w:tab/>
      </w:r>
      <w:r w:rsidR="00B17463">
        <w:t xml:space="preserve">strength </w:t>
      </w:r>
    </w:p>
    <w:p w:rsidR="004B5D87" w:rsidRDefault="004B5D87" w:rsidP="00EF2F73">
      <w:pPr>
        <w:pStyle w:val="ListParagraph"/>
        <w:numPr>
          <w:ilvl w:val="0"/>
          <w:numId w:val="19"/>
        </w:numPr>
      </w:pPr>
      <w:r>
        <w:t xml:space="preserve">Good communication skill. </w:t>
      </w:r>
    </w:p>
    <w:p w:rsidR="00EF2F73" w:rsidRDefault="007A6AA7" w:rsidP="00EF2F73">
      <w:pPr>
        <w:pStyle w:val="ListParagraph"/>
        <w:numPr>
          <w:ilvl w:val="0"/>
          <w:numId w:val="19"/>
        </w:numPr>
      </w:pPr>
      <w:r>
        <w:t xml:space="preserve">Smart working. </w:t>
      </w:r>
    </w:p>
    <w:p w:rsidR="00AE64E3" w:rsidRDefault="00AE64E3" w:rsidP="00EF2F73">
      <w:pPr>
        <w:pStyle w:val="ListParagraph"/>
        <w:numPr>
          <w:ilvl w:val="0"/>
          <w:numId w:val="19"/>
        </w:numPr>
      </w:pPr>
      <w:r>
        <w:t xml:space="preserve">Positive attitude. </w:t>
      </w:r>
    </w:p>
    <w:p w:rsidR="007A6AA7" w:rsidRDefault="00FE64BE" w:rsidP="00AE64E3">
      <w:pPr>
        <w:pStyle w:val="Heading1"/>
      </w:pPr>
      <w:r>
        <w:t xml:space="preserve">Personal details </w:t>
      </w:r>
    </w:p>
    <w:p w:rsidR="00D72B4D" w:rsidRDefault="00D72B4D" w:rsidP="00D72B4D">
      <w:r>
        <w:t xml:space="preserve">Date of </w:t>
      </w:r>
      <w:r w:rsidR="003B786D">
        <w:t>Birth</w:t>
      </w:r>
      <w:r>
        <w:t xml:space="preserve"> </w:t>
      </w:r>
      <w:r w:rsidR="00E23C86">
        <w:t xml:space="preserve">    </w:t>
      </w:r>
      <w:r w:rsidR="00DB27DA">
        <w:t xml:space="preserve"> </w:t>
      </w:r>
      <w:r w:rsidR="00E23C86">
        <w:t xml:space="preserve">    :</w:t>
      </w:r>
      <w:r w:rsidR="00DB27DA">
        <w:t xml:space="preserve">   </w:t>
      </w:r>
      <w:r w:rsidR="004B4671">
        <w:t xml:space="preserve"> </w:t>
      </w:r>
      <w:r w:rsidR="00DB27DA">
        <w:t xml:space="preserve"> </w:t>
      </w:r>
      <w:r w:rsidR="00D24777">
        <w:t>10-03-1998</w:t>
      </w:r>
    </w:p>
    <w:p w:rsidR="00D72B4D" w:rsidRDefault="00D72B4D" w:rsidP="00D72B4D">
      <w:r>
        <w:t>Fathers</w:t>
      </w:r>
      <w:r w:rsidR="002C7B5F">
        <w:t xml:space="preserve">’ </w:t>
      </w:r>
      <w:r w:rsidR="003B786D">
        <w:t>Name</w:t>
      </w:r>
      <w:r w:rsidR="00E23C86">
        <w:t xml:space="preserve">  </w:t>
      </w:r>
      <w:r w:rsidR="00DB27DA">
        <w:t xml:space="preserve"> </w:t>
      </w:r>
      <w:r w:rsidR="00E23C86">
        <w:t xml:space="preserve">     :</w:t>
      </w:r>
      <w:r w:rsidR="00D24777">
        <w:t xml:space="preserve">     Mr. </w:t>
      </w:r>
      <w:proofErr w:type="spellStart"/>
      <w:r w:rsidR="001F03F1">
        <w:t>Mahendra</w:t>
      </w:r>
      <w:proofErr w:type="spellEnd"/>
      <w:r w:rsidR="001F03F1">
        <w:t xml:space="preserve"> Singh</w:t>
      </w:r>
    </w:p>
    <w:p w:rsidR="003B786D" w:rsidRDefault="003B786D" w:rsidP="00D72B4D">
      <w:r>
        <w:t xml:space="preserve">Gender </w:t>
      </w:r>
      <w:r w:rsidR="00E23C86">
        <w:t xml:space="preserve">                 :</w:t>
      </w:r>
      <w:r w:rsidR="001F03F1">
        <w:t xml:space="preserve">     Male</w:t>
      </w:r>
    </w:p>
    <w:p w:rsidR="003B786D" w:rsidRDefault="00007E34" w:rsidP="00D72B4D">
      <w:r>
        <w:t xml:space="preserve">Material Status </w:t>
      </w:r>
      <w:r w:rsidR="00E23C86">
        <w:t xml:space="preserve">      </w:t>
      </w:r>
      <w:r w:rsidR="00557E82">
        <w:t>:</w:t>
      </w:r>
      <w:r w:rsidR="001F03F1">
        <w:t xml:space="preserve">     Unmarried </w:t>
      </w:r>
    </w:p>
    <w:p w:rsidR="00256CF8" w:rsidRDefault="00487FBE" w:rsidP="00D72B4D">
      <w:r>
        <w:t xml:space="preserve">Nationality </w:t>
      </w:r>
      <w:r w:rsidR="00557E82">
        <w:t xml:space="preserve">            :</w:t>
      </w:r>
      <w:r w:rsidR="00F60682">
        <w:t xml:space="preserve">     Indian </w:t>
      </w:r>
    </w:p>
    <w:p w:rsidR="004B4671" w:rsidRDefault="00EE5C49" w:rsidP="004B4671">
      <w:r>
        <w:t xml:space="preserve">Religion </w:t>
      </w:r>
      <w:r w:rsidR="00557E82">
        <w:t xml:space="preserve">                :</w:t>
      </w:r>
      <w:r w:rsidR="00F60682">
        <w:t xml:space="preserve">     Hindu</w:t>
      </w:r>
    </w:p>
    <w:p w:rsidR="00EE5C49" w:rsidRDefault="00EE5C49" w:rsidP="00DA0BA5">
      <w:r>
        <w:t xml:space="preserve">Languages Know </w:t>
      </w:r>
      <w:r w:rsidR="00557E82">
        <w:t xml:space="preserve">   :</w:t>
      </w:r>
      <w:r w:rsidR="00F60682">
        <w:t xml:space="preserve">     Hindi</w:t>
      </w:r>
      <w:r w:rsidR="00440610">
        <w:t xml:space="preserve">, English </w:t>
      </w:r>
    </w:p>
    <w:p w:rsidR="00DA0BA5" w:rsidRDefault="00751D32" w:rsidP="00DA0BA5">
      <w:pPr>
        <w:pStyle w:val="Heading1"/>
      </w:pPr>
      <w:r>
        <w:t xml:space="preserve">Declaration </w:t>
      </w:r>
    </w:p>
    <w:p w:rsidR="00CF7678" w:rsidRDefault="00CF7678" w:rsidP="00CF7678">
      <w:r>
        <w:t xml:space="preserve">I hereby declare that the above </w:t>
      </w:r>
      <w:r w:rsidR="002B76CD">
        <w:t xml:space="preserve">given particulars are true to the best </w:t>
      </w:r>
      <w:r w:rsidR="00FA63A1">
        <w:t xml:space="preserve">of my knowledge and beliefs. </w:t>
      </w:r>
    </w:p>
    <w:p w:rsidR="00084CDE" w:rsidRDefault="00084CDE" w:rsidP="00CF7678"/>
    <w:p w:rsidR="00FA63A1" w:rsidRDefault="00FA63A1" w:rsidP="00CF767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Date:</w:t>
      </w:r>
    </w:p>
    <w:p w:rsidR="00A2287F" w:rsidRPr="00FA63A1" w:rsidRDefault="00A2287F" w:rsidP="00CF767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Place:                                                                          </w:t>
      </w:r>
      <w:r w:rsidR="006A475E">
        <w:rPr>
          <w:b/>
          <w:bCs/>
          <w:color w:val="000000" w:themeColor="text1"/>
        </w:rPr>
        <w:t xml:space="preserve">                                                                                     </w:t>
      </w:r>
      <w:r>
        <w:rPr>
          <w:b/>
          <w:bCs/>
          <w:color w:val="000000" w:themeColor="text1"/>
        </w:rPr>
        <w:t xml:space="preserve">  </w:t>
      </w:r>
      <w:r w:rsidR="000E4C68">
        <w:rPr>
          <w:b/>
          <w:bCs/>
          <w:color w:val="000000" w:themeColor="text1"/>
        </w:rPr>
        <w:t xml:space="preserve">(CHETAN SINGH) </w:t>
      </w:r>
    </w:p>
    <w:p w:rsidR="00BA3BA7" w:rsidRDefault="00BA3BA7" w:rsidP="00D72B4D"/>
    <w:p w:rsidR="00007E34" w:rsidRPr="00D72B4D" w:rsidRDefault="00007E34" w:rsidP="00D72B4D"/>
    <w:p w:rsidR="00D72EB0" w:rsidRPr="008918FC" w:rsidRDefault="00D72EB0" w:rsidP="008918FC">
      <w:pPr>
        <w:pStyle w:val="ListBullet"/>
        <w:numPr>
          <w:ilvl w:val="0"/>
          <w:numId w:val="0"/>
        </w:numPr>
        <w:rPr>
          <w:b/>
          <w:bCs/>
        </w:rPr>
      </w:pPr>
    </w:p>
    <w:sectPr w:rsidR="00D72EB0" w:rsidRPr="008918FC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689D" w:rsidRDefault="0027689D">
      <w:r>
        <w:separator/>
      </w:r>
    </w:p>
  </w:endnote>
  <w:endnote w:type="continuationSeparator" w:id="0">
    <w:p w:rsidR="0027689D" w:rsidRDefault="00276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2EB0" w:rsidRDefault="0011684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689D" w:rsidRDefault="0027689D">
      <w:r>
        <w:separator/>
      </w:r>
    </w:p>
  </w:footnote>
  <w:footnote w:type="continuationSeparator" w:id="0">
    <w:p w:rsidR="0027689D" w:rsidRDefault="00276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2EB0" w:rsidRDefault="0011684A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46590CE6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2EB0" w:rsidRDefault="0011684A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2EB0" w:rsidRDefault="00D72EB0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D72EB0" w:rsidRDefault="00D72EB0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F42F4D"/>
    <w:multiLevelType w:val="hybridMultilevel"/>
    <w:tmpl w:val="A7B68880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75E3055"/>
    <w:multiLevelType w:val="hybridMultilevel"/>
    <w:tmpl w:val="C11C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9C58DE"/>
    <w:multiLevelType w:val="hybridMultilevel"/>
    <w:tmpl w:val="0CCA1C56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4" w15:restartNumberingAfterBreak="0">
    <w:nsid w:val="25CA68FE"/>
    <w:multiLevelType w:val="hybridMultilevel"/>
    <w:tmpl w:val="5A1E90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63201"/>
    <w:multiLevelType w:val="hybridMultilevel"/>
    <w:tmpl w:val="97E25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0C2290"/>
    <w:multiLevelType w:val="hybridMultilevel"/>
    <w:tmpl w:val="9AAE9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036A79"/>
    <w:multiLevelType w:val="hybridMultilevel"/>
    <w:tmpl w:val="F282221C"/>
    <w:lvl w:ilvl="0" w:tplc="0409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18" w15:restartNumberingAfterBreak="0">
    <w:nsid w:val="454416C3"/>
    <w:multiLevelType w:val="hybridMultilevel"/>
    <w:tmpl w:val="40C8824C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A55304"/>
    <w:multiLevelType w:val="hybridMultilevel"/>
    <w:tmpl w:val="0356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5E65F3"/>
    <w:multiLevelType w:val="hybridMultilevel"/>
    <w:tmpl w:val="D99E0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793684"/>
    <w:multiLevelType w:val="hybridMultilevel"/>
    <w:tmpl w:val="5900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1D4083"/>
    <w:multiLevelType w:val="hybridMultilevel"/>
    <w:tmpl w:val="45347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26778C"/>
    <w:multiLevelType w:val="hybridMultilevel"/>
    <w:tmpl w:val="059A6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7461AA"/>
    <w:multiLevelType w:val="hybridMultilevel"/>
    <w:tmpl w:val="F06E2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4"/>
  </w:num>
  <w:num w:numId="14">
    <w:abstractNumId w:val="23"/>
  </w:num>
  <w:num w:numId="15">
    <w:abstractNumId w:val="25"/>
  </w:num>
  <w:num w:numId="16">
    <w:abstractNumId w:val="15"/>
  </w:num>
  <w:num w:numId="17">
    <w:abstractNumId w:val="16"/>
  </w:num>
  <w:num w:numId="18">
    <w:abstractNumId w:val="20"/>
  </w:num>
  <w:num w:numId="19">
    <w:abstractNumId w:val="12"/>
  </w:num>
  <w:num w:numId="20">
    <w:abstractNumId w:val="19"/>
  </w:num>
  <w:num w:numId="21">
    <w:abstractNumId w:val="10"/>
  </w:num>
  <w:num w:numId="22">
    <w:abstractNumId w:val="14"/>
  </w:num>
  <w:num w:numId="23">
    <w:abstractNumId w:val="22"/>
  </w:num>
  <w:num w:numId="24">
    <w:abstractNumId w:val="13"/>
  </w:num>
  <w:num w:numId="25">
    <w:abstractNumId w:val="21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attachedTemplate r:id="rId1"/>
  <w:revisionView w:inkAnnotations="0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E0"/>
    <w:rsid w:val="00007E34"/>
    <w:rsid w:val="00024475"/>
    <w:rsid w:val="00066D73"/>
    <w:rsid w:val="00084CDE"/>
    <w:rsid w:val="000A3C21"/>
    <w:rsid w:val="000C2CF6"/>
    <w:rsid w:val="000E4C68"/>
    <w:rsid w:val="00101765"/>
    <w:rsid w:val="00106A10"/>
    <w:rsid w:val="0011684A"/>
    <w:rsid w:val="00121507"/>
    <w:rsid w:val="0013689C"/>
    <w:rsid w:val="00165C7A"/>
    <w:rsid w:val="001C38CD"/>
    <w:rsid w:val="001F03F1"/>
    <w:rsid w:val="002011F9"/>
    <w:rsid w:val="00232C73"/>
    <w:rsid w:val="0024493F"/>
    <w:rsid w:val="002544C1"/>
    <w:rsid w:val="0025554F"/>
    <w:rsid w:val="00256CF8"/>
    <w:rsid w:val="0027689D"/>
    <w:rsid w:val="002873BB"/>
    <w:rsid w:val="002A4D62"/>
    <w:rsid w:val="002B3C57"/>
    <w:rsid w:val="002B76CD"/>
    <w:rsid w:val="002C7B5F"/>
    <w:rsid w:val="002E16E5"/>
    <w:rsid w:val="002E4C5E"/>
    <w:rsid w:val="0031022D"/>
    <w:rsid w:val="00314201"/>
    <w:rsid w:val="00317F1D"/>
    <w:rsid w:val="0033417B"/>
    <w:rsid w:val="00335785"/>
    <w:rsid w:val="00347FB8"/>
    <w:rsid w:val="00353F82"/>
    <w:rsid w:val="003B786D"/>
    <w:rsid w:val="003C618D"/>
    <w:rsid w:val="003F74BA"/>
    <w:rsid w:val="00427EDD"/>
    <w:rsid w:val="00432739"/>
    <w:rsid w:val="0043293F"/>
    <w:rsid w:val="00440610"/>
    <w:rsid w:val="0044085D"/>
    <w:rsid w:val="00487FBE"/>
    <w:rsid w:val="00492BBC"/>
    <w:rsid w:val="0049730E"/>
    <w:rsid w:val="004A2064"/>
    <w:rsid w:val="004A7009"/>
    <w:rsid w:val="004B4671"/>
    <w:rsid w:val="004B5D87"/>
    <w:rsid w:val="004E008A"/>
    <w:rsid w:val="004F54CE"/>
    <w:rsid w:val="00515F7E"/>
    <w:rsid w:val="005568C8"/>
    <w:rsid w:val="00557E82"/>
    <w:rsid w:val="00566D62"/>
    <w:rsid w:val="005A2D9D"/>
    <w:rsid w:val="005A6F23"/>
    <w:rsid w:val="005B50EC"/>
    <w:rsid w:val="005B5BD1"/>
    <w:rsid w:val="005D27DE"/>
    <w:rsid w:val="005D3378"/>
    <w:rsid w:val="005D4DC2"/>
    <w:rsid w:val="005F1E95"/>
    <w:rsid w:val="00601C43"/>
    <w:rsid w:val="00614429"/>
    <w:rsid w:val="006300E9"/>
    <w:rsid w:val="006468DE"/>
    <w:rsid w:val="00655EA9"/>
    <w:rsid w:val="006A475E"/>
    <w:rsid w:val="00751D32"/>
    <w:rsid w:val="0076140F"/>
    <w:rsid w:val="00766C85"/>
    <w:rsid w:val="007839AE"/>
    <w:rsid w:val="007A6AA7"/>
    <w:rsid w:val="007D6D86"/>
    <w:rsid w:val="007F3ECB"/>
    <w:rsid w:val="007F4180"/>
    <w:rsid w:val="007F65C6"/>
    <w:rsid w:val="00820C16"/>
    <w:rsid w:val="008279AA"/>
    <w:rsid w:val="00836ECE"/>
    <w:rsid w:val="0085155C"/>
    <w:rsid w:val="00875759"/>
    <w:rsid w:val="008918FC"/>
    <w:rsid w:val="00897380"/>
    <w:rsid w:val="008A1D45"/>
    <w:rsid w:val="008A2487"/>
    <w:rsid w:val="008C06C8"/>
    <w:rsid w:val="008C2F60"/>
    <w:rsid w:val="008D63B9"/>
    <w:rsid w:val="008F2ABA"/>
    <w:rsid w:val="00901173"/>
    <w:rsid w:val="0090123B"/>
    <w:rsid w:val="009064DA"/>
    <w:rsid w:val="0091511A"/>
    <w:rsid w:val="00933849"/>
    <w:rsid w:val="0095207D"/>
    <w:rsid w:val="00970562"/>
    <w:rsid w:val="00994B0D"/>
    <w:rsid w:val="009E66F8"/>
    <w:rsid w:val="009F0FAB"/>
    <w:rsid w:val="00A2287F"/>
    <w:rsid w:val="00A22AE1"/>
    <w:rsid w:val="00A2558F"/>
    <w:rsid w:val="00A31991"/>
    <w:rsid w:val="00A37870"/>
    <w:rsid w:val="00A629C5"/>
    <w:rsid w:val="00A952FA"/>
    <w:rsid w:val="00AA10F3"/>
    <w:rsid w:val="00AD0B73"/>
    <w:rsid w:val="00AD2B4F"/>
    <w:rsid w:val="00AE36B7"/>
    <w:rsid w:val="00AE64E3"/>
    <w:rsid w:val="00AF699B"/>
    <w:rsid w:val="00B04404"/>
    <w:rsid w:val="00B17463"/>
    <w:rsid w:val="00B27D59"/>
    <w:rsid w:val="00B55EAA"/>
    <w:rsid w:val="00B65E63"/>
    <w:rsid w:val="00B75BE3"/>
    <w:rsid w:val="00B86C93"/>
    <w:rsid w:val="00BA3BA7"/>
    <w:rsid w:val="00BC76B1"/>
    <w:rsid w:val="00BE0852"/>
    <w:rsid w:val="00BF50ED"/>
    <w:rsid w:val="00BF7710"/>
    <w:rsid w:val="00C16009"/>
    <w:rsid w:val="00C326F2"/>
    <w:rsid w:val="00C444E1"/>
    <w:rsid w:val="00C47236"/>
    <w:rsid w:val="00C502E0"/>
    <w:rsid w:val="00CC2E6E"/>
    <w:rsid w:val="00CD0ABC"/>
    <w:rsid w:val="00CD3BCE"/>
    <w:rsid w:val="00CE058B"/>
    <w:rsid w:val="00CF7678"/>
    <w:rsid w:val="00D24777"/>
    <w:rsid w:val="00D32B3A"/>
    <w:rsid w:val="00D40959"/>
    <w:rsid w:val="00D45FB4"/>
    <w:rsid w:val="00D72B4D"/>
    <w:rsid w:val="00D72EB0"/>
    <w:rsid w:val="00D948C6"/>
    <w:rsid w:val="00D97ECE"/>
    <w:rsid w:val="00DA0BA5"/>
    <w:rsid w:val="00DB27DA"/>
    <w:rsid w:val="00DB43D4"/>
    <w:rsid w:val="00DC1D5E"/>
    <w:rsid w:val="00DE03CB"/>
    <w:rsid w:val="00E213A3"/>
    <w:rsid w:val="00E23C86"/>
    <w:rsid w:val="00E26803"/>
    <w:rsid w:val="00E4046E"/>
    <w:rsid w:val="00E4661A"/>
    <w:rsid w:val="00E55F92"/>
    <w:rsid w:val="00E96889"/>
    <w:rsid w:val="00EA5BA9"/>
    <w:rsid w:val="00EB18DB"/>
    <w:rsid w:val="00EC6B3B"/>
    <w:rsid w:val="00EE5C49"/>
    <w:rsid w:val="00EF159E"/>
    <w:rsid w:val="00EF2F73"/>
    <w:rsid w:val="00EF4EDB"/>
    <w:rsid w:val="00F115DD"/>
    <w:rsid w:val="00F26596"/>
    <w:rsid w:val="00F322FC"/>
    <w:rsid w:val="00F60682"/>
    <w:rsid w:val="00F6150F"/>
    <w:rsid w:val="00F62718"/>
    <w:rsid w:val="00F67CCE"/>
    <w:rsid w:val="00F85203"/>
    <w:rsid w:val="00F91029"/>
    <w:rsid w:val="00FA63A1"/>
    <w:rsid w:val="00FE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17E5D8A-8E24-1A48-A109-13A2A122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066D73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D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2366A8D3-6D9A-FF41-8548-F4F40E49274F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C3AEDC2B8CDB48A651253795A58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DC8ED-1144-874B-8A35-F81652A8DA11}"/>
      </w:docPartPr>
      <w:docPartBody>
        <w:p w:rsidR="008B4364" w:rsidRDefault="00B12E94">
          <w:pPr>
            <w:pStyle w:val="97C3AEDC2B8CDB48A651253795A58C24"/>
          </w:pPr>
          <w:r>
            <w:t>Objective</w:t>
          </w:r>
        </w:p>
      </w:docPartBody>
    </w:docPart>
    <w:docPart>
      <w:docPartPr>
        <w:name w:val="C772AA01EF819E489F281683E1CE2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07607-52A8-7C44-AC17-C15562F7A94E}"/>
      </w:docPartPr>
      <w:docPartBody>
        <w:p w:rsidR="008B4364" w:rsidRDefault="00B12E94">
          <w:pPr>
            <w:pStyle w:val="C772AA01EF819E489F281683E1CE2973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94"/>
    <w:rsid w:val="00015E14"/>
    <w:rsid w:val="0020159F"/>
    <w:rsid w:val="002E72B4"/>
    <w:rsid w:val="003426DE"/>
    <w:rsid w:val="003901AA"/>
    <w:rsid w:val="005D7B22"/>
    <w:rsid w:val="008B4364"/>
    <w:rsid w:val="008B749C"/>
    <w:rsid w:val="0090787C"/>
    <w:rsid w:val="00AE158B"/>
    <w:rsid w:val="00B12E94"/>
    <w:rsid w:val="00BF65E4"/>
    <w:rsid w:val="00C33703"/>
    <w:rsid w:val="00CF3A94"/>
    <w:rsid w:val="00E26BAF"/>
    <w:rsid w:val="00FD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C3AEDC2B8CDB48A651253795A58C24">
    <w:name w:val="97C3AEDC2B8CDB48A651253795A58C24"/>
  </w:style>
  <w:style w:type="paragraph" w:customStyle="1" w:styleId="C772AA01EF819E489F281683E1CE2973">
    <w:name w:val="C772AA01EF819E489F281683E1CE2973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3049D-B675-42B7-9701-8F57847BD7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%7b2366A8D3-6D9A-FF41-8548-F4F40E49274F%7dtf50002018.dotx</Template>
  <TotalTime>1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chopraaaditya0@gmail.com</dc:creator>
  <cp:keywords/>
  <dc:description/>
  <cp:lastModifiedBy>Chetan Singh</cp:lastModifiedBy>
  <cp:revision>2</cp:revision>
  <dcterms:created xsi:type="dcterms:W3CDTF">2022-04-18T09:51:00Z</dcterms:created>
  <dcterms:modified xsi:type="dcterms:W3CDTF">2022-04-18T09:51:00Z</dcterms:modified>
</cp:coreProperties>
</file>