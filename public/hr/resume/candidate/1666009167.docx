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2ACD" w14:textId="2BAC79A9" w:rsidR="00596AB2" w:rsidRDefault="009C1CFE" w:rsidP="009F0C82">
      <w:pPr>
        <w:pStyle w:val="Name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E6D74BB" wp14:editId="0CD7BA18">
                <wp:simplePos x="0" y="0"/>
                <wp:positionH relativeFrom="column">
                  <wp:posOffset>23495</wp:posOffset>
                </wp:positionH>
                <wp:positionV relativeFrom="paragraph">
                  <wp:posOffset>3810</wp:posOffset>
                </wp:positionV>
                <wp:extent cx="4473575" cy="1712595"/>
                <wp:effectExtent l="0" t="0" r="22225" b="209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1712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BA51A" w14:textId="0FB8522A" w:rsidR="00144941" w:rsidRPr="00991251" w:rsidRDefault="00EE515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9125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Ujjwal Goyal</w:t>
                            </w:r>
                          </w:p>
                          <w:p w14:paraId="2D34E1B0" w14:textId="054BBBCC" w:rsidR="003D36E3" w:rsidRPr="003034A1" w:rsidRDefault="003D36E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912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Address</w:t>
                            </w:r>
                            <w:r w:rsidR="000E63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  <w:r w:rsidR="00E74F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E63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 w:rsidRPr="009912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E63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 w:rsidR="00E74F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3034A1">
                              <w:rPr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Hukumat Nagar Colony Bilari, Moradabad (U.P.)</w:t>
                            </w:r>
                          </w:p>
                          <w:p w14:paraId="1165E3E7" w14:textId="642A14AB" w:rsidR="00824389" w:rsidRPr="003034A1" w:rsidRDefault="0082438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912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Contact No.</w:t>
                            </w:r>
                            <w:r w:rsidR="00EA48D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E63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E74F0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BF2673" w:rsidRPr="003034A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8936910051</w:t>
                            </w:r>
                          </w:p>
                          <w:p w14:paraId="75B8F721" w14:textId="1193A8F3" w:rsidR="00BF2673" w:rsidRPr="008226FA" w:rsidRDefault="0066416B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E7E0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E-mail Id. </w:t>
                            </w:r>
                            <w:r w:rsidR="00EA48D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="009D6F7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Pr="008226F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ujjwalgoyal9149@gmail.com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D74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85pt;margin-top:.3pt;width:352.25pt;height:13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" strokeweight=".5pt">
                <v:textbox>
                  <w:txbxContent>
                    <w:p w14:paraId="347BA51A" w14:textId="0FB8522A" w:rsidR="00144941" w:rsidRPr="00991251" w:rsidRDefault="00EE515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99125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Ujjwal Goyal</w:t>
                      </w:r>
                    </w:p>
                    <w:p w14:paraId="2D34E1B0" w14:textId="054BBBCC" w:rsidR="003D36E3" w:rsidRPr="003034A1" w:rsidRDefault="003D36E3">
                      <w:pPr>
                        <w:rPr>
                          <w:color w:val="000000" w:themeColor="text1"/>
                          <w:sz w:val="22"/>
                          <w:szCs w:val="22"/>
                          <w:lang w:val="en-GB"/>
                        </w:rPr>
                      </w:pPr>
                      <w:r w:rsidRPr="009912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Address</w:t>
                      </w:r>
                      <w:r w:rsidR="000E63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  <w:r w:rsidR="00E74F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0E63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</w:t>
                      </w:r>
                      <w:r w:rsidRPr="009912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0E63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:</w:t>
                      </w:r>
                      <w:r w:rsidR="00E74F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3034A1">
                        <w:rPr>
                          <w:color w:val="000000" w:themeColor="text1"/>
                          <w:sz w:val="22"/>
                          <w:szCs w:val="22"/>
                          <w:lang w:val="en-GB"/>
                        </w:rPr>
                        <w:t>Hukumat Nagar Colony Bilari, Moradabad (U.P.)</w:t>
                      </w:r>
                    </w:p>
                    <w:p w14:paraId="1165E3E7" w14:textId="642A14AB" w:rsidR="00824389" w:rsidRPr="003034A1" w:rsidRDefault="0082438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912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Contact No.</w:t>
                      </w:r>
                      <w:r w:rsidR="00EA48D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0E63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E74F01"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BF2673" w:rsidRPr="003034A1">
                        <w:rPr>
                          <w:color w:val="000000" w:themeColor="text1"/>
                          <w:sz w:val="22"/>
                          <w:szCs w:val="22"/>
                        </w:rPr>
                        <w:t>8936910051</w:t>
                      </w:r>
                    </w:p>
                    <w:p w14:paraId="75B8F721" w14:textId="1193A8F3" w:rsidR="00BF2673" w:rsidRPr="008226FA" w:rsidRDefault="0066416B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FE7E0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E-mail Id. </w:t>
                      </w:r>
                      <w:r w:rsidR="00EA48D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:</w:t>
                      </w:r>
                      <w:r w:rsidR="009D6F7B"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Pr="008226FA">
                        <w:rPr>
                          <w:color w:val="000000" w:themeColor="text1"/>
                          <w:sz w:val="22"/>
                          <w:szCs w:val="22"/>
                        </w:rPr>
                        <w:t>ujjwalgoyal9149@gmail.com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C29">
        <w:rPr>
          <w:noProof/>
        </w:rPr>
        <w:drawing>
          <wp:anchor distT="0" distB="0" distL="114300" distR="114300" simplePos="0" relativeHeight="251659264" behindDoc="0" locked="0" layoutInCell="1" allowOverlap="1" wp14:anchorId="38438529" wp14:editId="12C40145">
            <wp:simplePos x="0" y="0"/>
            <wp:positionH relativeFrom="column">
              <wp:posOffset>4758690</wp:posOffset>
            </wp:positionH>
            <wp:positionV relativeFrom="paragraph">
              <wp:posOffset>3810</wp:posOffset>
            </wp:positionV>
            <wp:extent cx="1436370" cy="17125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A47B1" w14:textId="5D83A85E" w:rsidR="00547927" w:rsidRPr="008226FA" w:rsidRDefault="002A3BC5">
      <w:pPr>
        <w:pStyle w:val="Heading1"/>
        <w:rPr>
          <w:szCs w:val="24"/>
        </w:rPr>
      </w:pPr>
      <w:r w:rsidRPr="008226FA">
        <w:rPr>
          <w:szCs w:val="24"/>
        </w:rPr>
        <w:t>Career objective</w:t>
      </w:r>
    </w:p>
    <w:p w14:paraId="738D4B22" w14:textId="50F2D715" w:rsidR="00547927" w:rsidRPr="00035111" w:rsidRDefault="002A3BC5">
      <w:pPr>
        <w:rPr>
          <w:color w:val="000000" w:themeColor="text1"/>
          <w:sz w:val="22"/>
          <w:szCs w:val="22"/>
        </w:rPr>
      </w:pPr>
      <w:r w:rsidRPr="00035111">
        <w:rPr>
          <w:color w:val="000000" w:themeColor="text1"/>
          <w:sz w:val="22"/>
          <w:szCs w:val="22"/>
        </w:rPr>
        <w:t xml:space="preserve">I am a fresher so </w:t>
      </w:r>
      <w:r w:rsidR="006926EF" w:rsidRPr="00035111">
        <w:rPr>
          <w:color w:val="000000" w:themeColor="text1"/>
          <w:sz w:val="22"/>
          <w:szCs w:val="22"/>
        </w:rPr>
        <w:t>I</w:t>
      </w:r>
      <w:r w:rsidRPr="00035111">
        <w:rPr>
          <w:color w:val="000000" w:themeColor="text1"/>
          <w:sz w:val="22"/>
          <w:szCs w:val="22"/>
        </w:rPr>
        <w:t xml:space="preserve"> want to</w:t>
      </w:r>
      <w:r w:rsidR="004606AF" w:rsidRPr="00035111">
        <w:rPr>
          <w:color w:val="000000" w:themeColor="text1"/>
          <w:sz w:val="22"/>
          <w:szCs w:val="22"/>
        </w:rPr>
        <w:t xml:space="preserve"> increase my skill and knowledge so that </w:t>
      </w:r>
      <w:r w:rsidR="00F10C21" w:rsidRPr="00035111">
        <w:rPr>
          <w:color w:val="000000" w:themeColor="text1"/>
          <w:sz w:val="22"/>
          <w:szCs w:val="22"/>
        </w:rPr>
        <w:t>I can do good work in future.</w:t>
      </w:r>
    </w:p>
    <w:p w14:paraId="470D08B2" w14:textId="26933806" w:rsidR="009D03BC" w:rsidRPr="009D2BE5" w:rsidRDefault="00454EA3" w:rsidP="009E78A8">
      <w:pPr>
        <w:pStyle w:val="Heading1"/>
        <w:rPr>
          <w:szCs w:val="24"/>
        </w:rPr>
      </w:pPr>
      <w:r w:rsidRPr="009D2BE5">
        <w:rPr>
          <w:szCs w:val="24"/>
        </w:rPr>
        <w:t>Academic qualification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694"/>
        <w:gridCol w:w="1275"/>
        <w:gridCol w:w="1843"/>
        <w:gridCol w:w="985"/>
      </w:tblGrid>
      <w:tr w:rsidR="001C62DB" w:rsidRPr="009D2BE5" w14:paraId="2BC64118" w14:textId="19A80DCF" w:rsidTr="001A6D4C">
        <w:trPr>
          <w:trHeight w:val="453"/>
        </w:trPr>
        <w:tc>
          <w:tcPr>
            <w:tcW w:w="1413" w:type="dxa"/>
          </w:tcPr>
          <w:p w14:paraId="14ED8FB7" w14:textId="450EBCF9" w:rsidR="006D272A" w:rsidRPr="009D2BE5" w:rsidRDefault="002B3A4B" w:rsidP="00EB379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S.R. No.</w:t>
            </w:r>
          </w:p>
        </w:tc>
        <w:tc>
          <w:tcPr>
            <w:tcW w:w="1417" w:type="dxa"/>
          </w:tcPr>
          <w:p w14:paraId="78AF2F33" w14:textId="5CF510AD" w:rsidR="006D272A" w:rsidRPr="009D2BE5" w:rsidRDefault="00E45D28" w:rsidP="0064033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694" w:type="dxa"/>
          </w:tcPr>
          <w:p w14:paraId="73B2C1EB" w14:textId="1B2BA316" w:rsidR="006D272A" w:rsidRPr="009D2BE5" w:rsidRDefault="00E45D28" w:rsidP="00D711C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0E39BD" w:rsidRPr="009D2BE5">
              <w:rPr>
                <w:b/>
                <w:bCs/>
                <w:color w:val="000000" w:themeColor="text1"/>
                <w:sz w:val="24"/>
                <w:szCs w:val="24"/>
              </w:rPr>
              <w:t>OLLEGE</w:t>
            </w:r>
          </w:p>
        </w:tc>
        <w:tc>
          <w:tcPr>
            <w:tcW w:w="1275" w:type="dxa"/>
          </w:tcPr>
          <w:p w14:paraId="5326C3A2" w14:textId="37BA5FBA" w:rsidR="006D272A" w:rsidRPr="009D2BE5" w:rsidRDefault="0098037A" w:rsidP="00D711C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1843" w:type="dxa"/>
          </w:tcPr>
          <w:p w14:paraId="77712666" w14:textId="52C2EB50" w:rsidR="006D272A" w:rsidRPr="009D2BE5" w:rsidRDefault="00054B37" w:rsidP="00054B37">
            <w:pPr>
              <w:jc w:val="center"/>
              <w:rPr>
                <w:b/>
                <w:bCs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PERCENTAGE</w:t>
            </w:r>
          </w:p>
        </w:tc>
        <w:tc>
          <w:tcPr>
            <w:tcW w:w="985" w:type="dxa"/>
          </w:tcPr>
          <w:p w14:paraId="5F268D66" w14:textId="263EAA67" w:rsidR="006D272A" w:rsidRPr="009D2BE5" w:rsidRDefault="00054B37" w:rsidP="0064033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YEAR</w:t>
            </w:r>
          </w:p>
        </w:tc>
      </w:tr>
      <w:tr w:rsidR="001C62DB" w:rsidRPr="009D2BE5" w14:paraId="151DD3B8" w14:textId="4C9F8701" w:rsidTr="001A6D4C">
        <w:trPr>
          <w:trHeight w:val="226"/>
        </w:trPr>
        <w:tc>
          <w:tcPr>
            <w:tcW w:w="1413" w:type="dxa"/>
          </w:tcPr>
          <w:p w14:paraId="6FBBFEC5" w14:textId="5DA3781B" w:rsidR="006D272A" w:rsidRPr="009D2BE5" w:rsidRDefault="00303579" w:rsidP="00EB379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1417" w:type="dxa"/>
          </w:tcPr>
          <w:p w14:paraId="1A29CF98" w14:textId="0D0E98EB" w:rsidR="006D272A" w:rsidRPr="00905CB7" w:rsidRDefault="00A61AFD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High School</w:t>
            </w:r>
          </w:p>
        </w:tc>
        <w:tc>
          <w:tcPr>
            <w:tcW w:w="2694" w:type="dxa"/>
          </w:tcPr>
          <w:p w14:paraId="510DAFCB" w14:textId="64E9539A" w:rsidR="006D272A" w:rsidRPr="00905CB7" w:rsidRDefault="001317BA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B.H.P. Memorial Inter College</w:t>
            </w:r>
            <w:r w:rsidR="001721D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5CB7">
              <w:rPr>
                <w:color w:val="000000" w:themeColor="text1"/>
                <w:sz w:val="22"/>
                <w:szCs w:val="22"/>
              </w:rPr>
              <w:t>Bilari</w:t>
            </w:r>
          </w:p>
        </w:tc>
        <w:tc>
          <w:tcPr>
            <w:tcW w:w="1275" w:type="dxa"/>
          </w:tcPr>
          <w:p w14:paraId="04FF62F7" w14:textId="67FBC9CC" w:rsidR="006D272A" w:rsidRPr="00905CB7" w:rsidRDefault="00596B9E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UP Board</w:t>
            </w:r>
          </w:p>
        </w:tc>
        <w:tc>
          <w:tcPr>
            <w:tcW w:w="1843" w:type="dxa"/>
          </w:tcPr>
          <w:p w14:paraId="28483F10" w14:textId="2F48C0B3" w:rsidR="006D272A" w:rsidRPr="00905CB7" w:rsidRDefault="00DA0466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79%</w:t>
            </w:r>
          </w:p>
        </w:tc>
        <w:tc>
          <w:tcPr>
            <w:tcW w:w="985" w:type="dxa"/>
          </w:tcPr>
          <w:p w14:paraId="1F0AFE9E" w14:textId="38F3E7C6" w:rsidR="006D272A" w:rsidRPr="00905CB7" w:rsidRDefault="00445255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2015</w:t>
            </w:r>
          </w:p>
        </w:tc>
      </w:tr>
      <w:tr w:rsidR="001C62DB" w:rsidRPr="009D2BE5" w14:paraId="1EBFCC40" w14:textId="13EC718E" w:rsidTr="001A6D4C">
        <w:trPr>
          <w:trHeight w:val="237"/>
        </w:trPr>
        <w:tc>
          <w:tcPr>
            <w:tcW w:w="1413" w:type="dxa"/>
          </w:tcPr>
          <w:p w14:paraId="344FEC92" w14:textId="2D4272FA" w:rsidR="006D272A" w:rsidRPr="009D2BE5" w:rsidRDefault="00303579" w:rsidP="00EB379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1417" w:type="dxa"/>
          </w:tcPr>
          <w:p w14:paraId="793375C0" w14:textId="5BD81561" w:rsidR="006D272A" w:rsidRPr="00905CB7" w:rsidRDefault="00A61AFD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Inter</w:t>
            </w:r>
          </w:p>
        </w:tc>
        <w:tc>
          <w:tcPr>
            <w:tcW w:w="2694" w:type="dxa"/>
          </w:tcPr>
          <w:p w14:paraId="4639495A" w14:textId="03558255" w:rsidR="006D272A" w:rsidRPr="00905CB7" w:rsidRDefault="001317BA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B.H.P. Memorial Inter College</w:t>
            </w:r>
            <w:r w:rsidR="001721D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5CB7">
              <w:rPr>
                <w:color w:val="000000" w:themeColor="text1"/>
                <w:sz w:val="22"/>
                <w:szCs w:val="22"/>
              </w:rPr>
              <w:t>Bilari</w:t>
            </w:r>
          </w:p>
        </w:tc>
        <w:tc>
          <w:tcPr>
            <w:tcW w:w="1275" w:type="dxa"/>
          </w:tcPr>
          <w:p w14:paraId="45A2C9E5" w14:textId="7284002A" w:rsidR="006D272A" w:rsidRPr="00905CB7" w:rsidRDefault="00596B9E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UP Board</w:t>
            </w:r>
          </w:p>
        </w:tc>
        <w:tc>
          <w:tcPr>
            <w:tcW w:w="1843" w:type="dxa"/>
          </w:tcPr>
          <w:p w14:paraId="77044312" w14:textId="4EC6092B" w:rsidR="006D272A" w:rsidRPr="00905CB7" w:rsidRDefault="00DA0466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68.4%</w:t>
            </w:r>
          </w:p>
        </w:tc>
        <w:tc>
          <w:tcPr>
            <w:tcW w:w="985" w:type="dxa"/>
          </w:tcPr>
          <w:p w14:paraId="70CD0A28" w14:textId="1312BD5D" w:rsidR="006D272A" w:rsidRPr="00905CB7" w:rsidRDefault="00445255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2017</w:t>
            </w:r>
          </w:p>
        </w:tc>
      </w:tr>
      <w:tr w:rsidR="00DA398D" w:rsidRPr="009D2BE5" w14:paraId="43ABAB98" w14:textId="77777777" w:rsidTr="00E66688">
        <w:trPr>
          <w:trHeight w:val="878"/>
        </w:trPr>
        <w:tc>
          <w:tcPr>
            <w:tcW w:w="1413" w:type="dxa"/>
          </w:tcPr>
          <w:p w14:paraId="39406B12" w14:textId="0B2699DA" w:rsidR="00DA398D" w:rsidRPr="009D2BE5" w:rsidRDefault="00DA398D" w:rsidP="00EB379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1417" w:type="dxa"/>
          </w:tcPr>
          <w:p w14:paraId="775861EF" w14:textId="1B6EEA29" w:rsidR="00DA398D" w:rsidRPr="00905CB7" w:rsidRDefault="003216D9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Diploma in Chemical Engineering</w:t>
            </w:r>
          </w:p>
        </w:tc>
        <w:tc>
          <w:tcPr>
            <w:tcW w:w="2694" w:type="dxa"/>
          </w:tcPr>
          <w:p w14:paraId="14B20A35" w14:textId="42CEEE30" w:rsidR="00DA398D" w:rsidRPr="00905CB7" w:rsidRDefault="00E66688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Government Polytech</w:t>
            </w:r>
            <w:r w:rsidR="00C05137">
              <w:rPr>
                <w:color w:val="000000" w:themeColor="text1"/>
                <w:sz w:val="22"/>
                <w:szCs w:val="22"/>
              </w:rPr>
              <w:t>n</w:t>
            </w:r>
            <w:r>
              <w:rPr>
                <w:color w:val="000000" w:themeColor="text1"/>
                <w:sz w:val="22"/>
                <w:szCs w:val="22"/>
              </w:rPr>
              <w:t>ic</w:t>
            </w:r>
            <w:r w:rsidR="001721D9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Chandausi</w:t>
            </w:r>
          </w:p>
        </w:tc>
        <w:tc>
          <w:tcPr>
            <w:tcW w:w="1275" w:type="dxa"/>
          </w:tcPr>
          <w:p w14:paraId="0D3E5AD0" w14:textId="02F0757A" w:rsidR="00DA398D" w:rsidRPr="00905CB7" w:rsidRDefault="00C05137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BTEUP</w:t>
            </w:r>
          </w:p>
        </w:tc>
        <w:tc>
          <w:tcPr>
            <w:tcW w:w="1843" w:type="dxa"/>
          </w:tcPr>
          <w:p w14:paraId="2C2EA2F3" w14:textId="7FD214DF" w:rsidR="00DA398D" w:rsidRPr="00905CB7" w:rsidRDefault="00C05137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79.43%</w:t>
            </w:r>
          </w:p>
        </w:tc>
        <w:tc>
          <w:tcPr>
            <w:tcW w:w="985" w:type="dxa"/>
          </w:tcPr>
          <w:p w14:paraId="142DFF66" w14:textId="62D6D0E6" w:rsidR="00DA398D" w:rsidRPr="00905CB7" w:rsidRDefault="00C05137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2021</w:t>
            </w:r>
          </w:p>
        </w:tc>
      </w:tr>
      <w:tr w:rsidR="001C62DB" w:rsidRPr="009D2BE5" w14:paraId="28A38187" w14:textId="77777777" w:rsidTr="001A6D4C">
        <w:trPr>
          <w:trHeight w:val="215"/>
        </w:trPr>
        <w:tc>
          <w:tcPr>
            <w:tcW w:w="1413" w:type="dxa"/>
          </w:tcPr>
          <w:p w14:paraId="1E5CB013" w14:textId="351CCF0E" w:rsidR="002B3A4B" w:rsidRPr="009D2BE5" w:rsidRDefault="00303579" w:rsidP="00EB379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DA398D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14:paraId="64DB963A" w14:textId="4F1B0643" w:rsidR="002B3A4B" w:rsidRPr="00905CB7" w:rsidRDefault="00B42B2A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Degree (</w:t>
            </w:r>
            <w:r w:rsidR="002D5B57">
              <w:rPr>
                <w:color w:val="000000" w:themeColor="text1"/>
                <w:sz w:val="22"/>
                <w:szCs w:val="22"/>
              </w:rPr>
              <w:t>B.A.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694" w:type="dxa"/>
          </w:tcPr>
          <w:p w14:paraId="571F1A4B" w14:textId="089CCEA6" w:rsidR="002B3A4B" w:rsidRPr="00905CB7" w:rsidRDefault="002D5B57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S.M. College</w:t>
            </w:r>
            <w:r w:rsidR="00786612">
              <w:rPr>
                <w:color w:val="000000" w:themeColor="text1"/>
                <w:sz w:val="22"/>
                <w:szCs w:val="22"/>
              </w:rPr>
              <w:t xml:space="preserve">, </w:t>
            </w:r>
            <w:r w:rsidR="005C1DA8" w:rsidRPr="00905CB7">
              <w:rPr>
                <w:color w:val="000000" w:themeColor="text1"/>
                <w:sz w:val="22"/>
                <w:szCs w:val="22"/>
              </w:rPr>
              <w:t>Chandausi</w:t>
            </w:r>
          </w:p>
        </w:tc>
        <w:tc>
          <w:tcPr>
            <w:tcW w:w="1275" w:type="dxa"/>
          </w:tcPr>
          <w:p w14:paraId="5F408650" w14:textId="2DF36E19" w:rsidR="002B3A4B" w:rsidRPr="00905CB7" w:rsidRDefault="00852EAD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MJPRU</w:t>
            </w:r>
          </w:p>
        </w:tc>
        <w:tc>
          <w:tcPr>
            <w:tcW w:w="1843" w:type="dxa"/>
          </w:tcPr>
          <w:p w14:paraId="496D8773" w14:textId="7F37AD43" w:rsidR="002B3A4B" w:rsidRPr="00905CB7" w:rsidRDefault="00852EAD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54.91</w:t>
            </w:r>
            <w:r w:rsidR="004D65C9">
              <w:rPr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985" w:type="dxa"/>
          </w:tcPr>
          <w:p w14:paraId="09F21F32" w14:textId="76B04DB8" w:rsidR="002B3A4B" w:rsidRPr="00905CB7" w:rsidRDefault="00445255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05CB7">
              <w:rPr>
                <w:color w:val="000000" w:themeColor="text1"/>
                <w:sz w:val="22"/>
                <w:szCs w:val="22"/>
              </w:rPr>
              <w:t>2021</w:t>
            </w:r>
          </w:p>
        </w:tc>
      </w:tr>
      <w:tr w:rsidR="00543B94" w:rsidRPr="009D2BE5" w14:paraId="5D9BB430" w14:textId="77777777" w:rsidTr="001A6D4C">
        <w:trPr>
          <w:trHeight w:val="215"/>
        </w:trPr>
        <w:tc>
          <w:tcPr>
            <w:tcW w:w="1413" w:type="dxa"/>
          </w:tcPr>
          <w:p w14:paraId="6B00F94E" w14:textId="7DFCB466" w:rsidR="00543B94" w:rsidRPr="009D2BE5" w:rsidRDefault="00543B94" w:rsidP="00EB379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(5) </w:t>
            </w:r>
          </w:p>
        </w:tc>
        <w:tc>
          <w:tcPr>
            <w:tcW w:w="1417" w:type="dxa"/>
          </w:tcPr>
          <w:p w14:paraId="422197A1" w14:textId="742EDA04" w:rsidR="00543B94" w:rsidRDefault="00543B94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Degree</w:t>
            </w:r>
          </w:p>
          <w:p w14:paraId="446EC2BD" w14:textId="339E7BC4" w:rsidR="008E5A7B" w:rsidRDefault="008E5A7B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Industrial Economics</w:t>
            </w:r>
          </w:p>
          <w:p w14:paraId="1F6919C7" w14:textId="2A292184" w:rsidR="00543B94" w:rsidRDefault="00543B94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(</w:t>
            </w:r>
            <w:r w:rsidR="001721D9">
              <w:rPr>
                <w:color w:val="000000" w:themeColor="text1"/>
                <w:sz w:val="22"/>
                <w:szCs w:val="22"/>
              </w:rPr>
              <w:t xml:space="preserve">M.A.) </w:t>
            </w:r>
          </w:p>
        </w:tc>
        <w:tc>
          <w:tcPr>
            <w:tcW w:w="2694" w:type="dxa"/>
          </w:tcPr>
          <w:p w14:paraId="08587F5B" w14:textId="77777777" w:rsidR="008E5A7B" w:rsidRDefault="008E5A7B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E0EA543" w14:textId="4F7D8765" w:rsidR="00543B94" w:rsidRDefault="001721D9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MJPRU</w:t>
            </w:r>
            <w:r w:rsidR="00786612">
              <w:rPr>
                <w:color w:val="000000" w:themeColor="text1"/>
                <w:sz w:val="22"/>
                <w:szCs w:val="22"/>
              </w:rPr>
              <w:t xml:space="preserve"> Barei</w:t>
            </w:r>
            <w:r w:rsidR="00FB7420">
              <w:rPr>
                <w:color w:val="000000" w:themeColor="text1"/>
                <w:sz w:val="22"/>
                <w:szCs w:val="22"/>
              </w:rPr>
              <w:t>l</w:t>
            </w:r>
            <w:r w:rsidR="00786612">
              <w:rPr>
                <w:color w:val="000000" w:themeColor="text1"/>
                <w:sz w:val="22"/>
                <w:szCs w:val="22"/>
              </w:rPr>
              <w:t>ly</w:t>
            </w:r>
          </w:p>
        </w:tc>
        <w:tc>
          <w:tcPr>
            <w:tcW w:w="1275" w:type="dxa"/>
          </w:tcPr>
          <w:p w14:paraId="02789A24" w14:textId="77777777" w:rsidR="008E5A7B" w:rsidRDefault="008E5A7B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32E6B722" w14:textId="461A854C" w:rsidR="00543B94" w:rsidRDefault="00D82722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MJPRU</w:t>
            </w:r>
          </w:p>
        </w:tc>
        <w:tc>
          <w:tcPr>
            <w:tcW w:w="1843" w:type="dxa"/>
          </w:tcPr>
          <w:p w14:paraId="015CD31E" w14:textId="77777777" w:rsidR="008E5A7B" w:rsidRDefault="008E5A7B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80C6B3E" w14:textId="67BE0F46" w:rsidR="00543B94" w:rsidRDefault="00D82722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Pursuing</w:t>
            </w:r>
          </w:p>
        </w:tc>
        <w:tc>
          <w:tcPr>
            <w:tcW w:w="985" w:type="dxa"/>
          </w:tcPr>
          <w:p w14:paraId="7BF96A07" w14:textId="77777777" w:rsidR="00543B94" w:rsidRDefault="00543B94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6F7B05D5" w14:textId="066452AF" w:rsidR="00D70496" w:rsidRPr="00905CB7" w:rsidRDefault="00D70496" w:rsidP="00B47C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----</w:t>
            </w:r>
          </w:p>
        </w:tc>
      </w:tr>
    </w:tbl>
    <w:p w14:paraId="139AD816" w14:textId="1F273D21" w:rsidR="00547927" w:rsidRPr="009D2BE5" w:rsidRDefault="00AC5BEA">
      <w:pPr>
        <w:pStyle w:val="Heading1"/>
        <w:rPr>
          <w:szCs w:val="24"/>
        </w:rPr>
      </w:pPr>
      <w:r w:rsidRPr="009D2BE5">
        <w:rPr>
          <w:szCs w:val="24"/>
        </w:rPr>
        <w:t>Awards/acheivement</w:t>
      </w:r>
    </w:p>
    <w:tbl>
      <w:tblPr>
        <w:tblStyle w:val="TableGrid"/>
        <w:tblW w:w="9494" w:type="dxa"/>
        <w:jc w:val="center"/>
        <w:tblLook w:val="04A0" w:firstRow="1" w:lastRow="0" w:firstColumn="1" w:lastColumn="0" w:noHBand="0" w:noVBand="1"/>
      </w:tblPr>
      <w:tblGrid>
        <w:gridCol w:w="1271"/>
        <w:gridCol w:w="5058"/>
        <w:gridCol w:w="3165"/>
      </w:tblGrid>
      <w:tr w:rsidR="0085534E" w:rsidRPr="009D2BE5" w14:paraId="096BD18D" w14:textId="77777777" w:rsidTr="0085534E">
        <w:trPr>
          <w:jc w:val="center"/>
        </w:trPr>
        <w:tc>
          <w:tcPr>
            <w:tcW w:w="1271" w:type="dxa"/>
          </w:tcPr>
          <w:p w14:paraId="39D536E9" w14:textId="6767B4BA" w:rsidR="000E7134" w:rsidRPr="009D2BE5" w:rsidRDefault="000E39BD" w:rsidP="006D0C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S.R. No.</w:t>
            </w:r>
          </w:p>
        </w:tc>
        <w:tc>
          <w:tcPr>
            <w:tcW w:w="5058" w:type="dxa"/>
          </w:tcPr>
          <w:p w14:paraId="43A84A48" w14:textId="162BF139" w:rsidR="000E7134" w:rsidRPr="009D2BE5" w:rsidRDefault="000E39BD" w:rsidP="006D0C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CERTIFICATE NAME</w:t>
            </w:r>
          </w:p>
        </w:tc>
        <w:tc>
          <w:tcPr>
            <w:tcW w:w="3165" w:type="dxa"/>
          </w:tcPr>
          <w:p w14:paraId="2A368A7E" w14:textId="0B2C683C" w:rsidR="000E7134" w:rsidRPr="009D2BE5" w:rsidRDefault="00306B2E" w:rsidP="006D0C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D2BE5">
              <w:rPr>
                <w:b/>
                <w:bCs/>
                <w:color w:val="000000" w:themeColor="text1"/>
                <w:sz w:val="24"/>
                <w:szCs w:val="24"/>
              </w:rPr>
              <w:t>CERTIFICATE DATE</w:t>
            </w:r>
          </w:p>
        </w:tc>
      </w:tr>
      <w:tr w:rsidR="0085534E" w:rsidRPr="0024026E" w14:paraId="20A6EE16" w14:textId="77777777" w:rsidTr="0085534E">
        <w:trPr>
          <w:jc w:val="center"/>
        </w:trPr>
        <w:tc>
          <w:tcPr>
            <w:tcW w:w="1271" w:type="dxa"/>
          </w:tcPr>
          <w:p w14:paraId="42603749" w14:textId="705055B4" w:rsidR="000E7134" w:rsidRPr="00867C9E" w:rsidRDefault="00306B2E" w:rsidP="006D0C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67C9E"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8F6B01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867C9E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058" w:type="dxa"/>
          </w:tcPr>
          <w:p w14:paraId="0035CD9B" w14:textId="33199179" w:rsidR="000E7134" w:rsidRPr="00F86670" w:rsidRDefault="00DA6980" w:rsidP="00F4168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86670">
              <w:rPr>
                <w:color w:val="000000" w:themeColor="text1"/>
                <w:sz w:val="22"/>
                <w:szCs w:val="22"/>
              </w:rPr>
              <w:t>Basic Computer Skills by IIIT KOTA</w:t>
            </w:r>
          </w:p>
        </w:tc>
        <w:tc>
          <w:tcPr>
            <w:tcW w:w="3165" w:type="dxa"/>
          </w:tcPr>
          <w:p w14:paraId="2B1D5DDF" w14:textId="3968C479" w:rsidR="000E7134" w:rsidRPr="00F86670" w:rsidRDefault="003F48C7" w:rsidP="00F4168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86670">
              <w:rPr>
                <w:color w:val="000000" w:themeColor="text1"/>
                <w:sz w:val="22"/>
                <w:szCs w:val="22"/>
              </w:rPr>
              <w:t>0</w:t>
            </w:r>
            <w:r w:rsidR="00FE4898" w:rsidRPr="00F86670">
              <w:rPr>
                <w:color w:val="000000" w:themeColor="text1"/>
                <w:sz w:val="22"/>
                <w:szCs w:val="22"/>
              </w:rPr>
              <w:t>4</w:t>
            </w:r>
            <w:r w:rsidRPr="00F86670">
              <w:rPr>
                <w:color w:val="000000" w:themeColor="text1"/>
                <w:sz w:val="22"/>
                <w:szCs w:val="22"/>
              </w:rPr>
              <w:t>/09/20</w:t>
            </w:r>
            <w:r w:rsidR="00FE4898" w:rsidRPr="00F86670">
              <w:rPr>
                <w:color w:val="000000" w:themeColor="text1"/>
                <w:sz w:val="22"/>
                <w:szCs w:val="22"/>
              </w:rPr>
              <w:t>21</w:t>
            </w:r>
          </w:p>
        </w:tc>
      </w:tr>
    </w:tbl>
    <w:p w14:paraId="2FC551E5" w14:textId="75F76D09" w:rsidR="00547927" w:rsidRPr="00F86670" w:rsidRDefault="006A37F6">
      <w:pPr>
        <w:pStyle w:val="Heading1"/>
        <w:rPr>
          <w:szCs w:val="24"/>
        </w:rPr>
      </w:pPr>
      <w:r w:rsidRPr="00F86670">
        <w:rPr>
          <w:szCs w:val="24"/>
        </w:rPr>
        <w:t>strength</w:t>
      </w:r>
      <w:r w:rsidR="00C92FEB" w:rsidRPr="00F86670">
        <w:rPr>
          <w:szCs w:val="24"/>
        </w:rPr>
        <w:t>s</w:t>
      </w:r>
    </w:p>
    <w:p w14:paraId="05AC1984" w14:textId="44C25207" w:rsidR="00AD7EE3" w:rsidRPr="00D1082C" w:rsidRDefault="00911E4F" w:rsidP="002A2BCA">
      <w:pPr>
        <w:pStyle w:val="ListBullet"/>
        <w:numPr>
          <w:ilvl w:val="0"/>
          <w:numId w:val="16"/>
        </w:numPr>
        <w:jc w:val="both"/>
        <w:rPr>
          <w:color w:val="000000" w:themeColor="text1"/>
          <w:sz w:val="22"/>
          <w:szCs w:val="22"/>
        </w:rPr>
      </w:pPr>
      <w:r w:rsidRPr="0024026E">
        <w:rPr>
          <w:color w:val="000000" w:themeColor="text1"/>
        </w:rPr>
        <w:t xml:space="preserve"> </w:t>
      </w:r>
      <w:r w:rsidR="00127FD0" w:rsidRPr="00D1082C">
        <w:rPr>
          <w:color w:val="000000" w:themeColor="text1"/>
          <w:sz w:val="22"/>
          <w:szCs w:val="22"/>
        </w:rPr>
        <w:t>Positive Mindset</w:t>
      </w:r>
    </w:p>
    <w:p w14:paraId="60F88B92" w14:textId="12E1BB7A" w:rsidR="00127FD0" w:rsidRPr="00D1082C" w:rsidRDefault="00966E9C" w:rsidP="002A2BCA">
      <w:pPr>
        <w:pStyle w:val="ListBullet"/>
        <w:numPr>
          <w:ilvl w:val="0"/>
          <w:numId w:val="16"/>
        </w:numPr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6DB0235" wp14:editId="5BA02D29">
                <wp:simplePos x="0" y="0"/>
                <wp:positionH relativeFrom="column">
                  <wp:posOffset>-607695</wp:posOffset>
                </wp:positionH>
                <wp:positionV relativeFrom="paragraph">
                  <wp:posOffset>-627380</wp:posOffset>
                </wp:positionV>
                <wp:extent cx="7249795" cy="9639935"/>
                <wp:effectExtent l="0" t="0" r="2730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9639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FC4D" id="Rectangle 1" o:spid="_x0000_s1026" style="position:absolute;margin-left:-47.85pt;margin-top:-49.4pt;width:570.85pt;height:759.0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" fillcolor="white [3201]" strokecolor="black [3213]" strokeweight="1pt"/>
            </w:pict>
          </mc:Fallback>
        </mc:AlternateContent>
      </w:r>
      <w:r w:rsidR="006A37F6" w:rsidRPr="00D1082C">
        <w:rPr>
          <w:color w:val="000000" w:themeColor="text1"/>
          <w:sz w:val="22"/>
          <w:szCs w:val="22"/>
        </w:rPr>
        <w:t xml:space="preserve"> </w:t>
      </w:r>
      <w:r w:rsidR="00127FD0" w:rsidRPr="00D1082C">
        <w:rPr>
          <w:color w:val="000000" w:themeColor="text1"/>
          <w:sz w:val="22"/>
          <w:szCs w:val="22"/>
        </w:rPr>
        <w:t>Good Leader</w:t>
      </w:r>
    </w:p>
    <w:p w14:paraId="69E13010" w14:textId="1E2DF9A2" w:rsidR="00127FD0" w:rsidRDefault="006A37F6" w:rsidP="002A2BCA">
      <w:pPr>
        <w:pStyle w:val="ListBullet"/>
        <w:numPr>
          <w:ilvl w:val="0"/>
          <w:numId w:val="16"/>
        </w:numPr>
        <w:jc w:val="both"/>
        <w:rPr>
          <w:color w:val="000000" w:themeColor="text1"/>
          <w:sz w:val="22"/>
          <w:szCs w:val="22"/>
        </w:rPr>
      </w:pPr>
      <w:r w:rsidRPr="00D1082C">
        <w:rPr>
          <w:color w:val="000000" w:themeColor="text1"/>
          <w:sz w:val="22"/>
          <w:szCs w:val="22"/>
        </w:rPr>
        <w:t xml:space="preserve"> </w:t>
      </w:r>
      <w:r w:rsidR="00127FD0" w:rsidRPr="00D1082C">
        <w:rPr>
          <w:color w:val="000000" w:themeColor="text1"/>
          <w:sz w:val="22"/>
          <w:szCs w:val="22"/>
        </w:rPr>
        <w:t>Team work</w:t>
      </w:r>
    </w:p>
    <w:p w14:paraId="53F7622B" w14:textId="3CB55098" w:rsidR="00634494" w:rsidRDefault="00634494" w:rsidP="00634494">
      <w:pPr>
        <w:pStyle w:val="Heading1"/>
        <w:rPr>
          <w:szCs w:val="24"/>
        </w:rPr>
      </w:pPr>
      <w:r w:rsidRPr="00F86670">
        <w:rPr>
          <w:szCs w:val="24"/>
        </w:rPr>
        <w:t>s</w:t>
      </w:r>
      <w:r w:rsidR="00E9444F">
        <w:rPr>
          <w:szCs w:val="24"/>
        </w:rPr>
        <w:t>Kills</w:t>
      </w:r>
    </w:p>
    <w:p w14:paraId="5ABD5162" w14:textId="1F8972D9" w:rsidR="00F671B4" w:rsidRPr="006472D3" w:rsidRDefault="00C75ACC" w:rsidP="00D919B6">
      <w:pPr>
        <w:pStyle w:val="ListParagraph"/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6472D3">
        <w:rPr>
          <w:color w:val="000000" w:themeColor="text1"/>
          <w:sz w:val="22"/>
          <w:szCs w:val="22"/>
        </w:rPr>
        <w:t xml:space="preserve">Basic </w:t>
      </w:r>
      <w:r w:rsidR="00D919B6" w:rsidRPr="006472D3">
        <w:rPr>
          <w:color w:val="000000" w:themeColor="text1"/>
          <w:sz w:val="22"/>
          <w:szCs w:val="22"/>
        </w:rPr>
        <w:t>C</w:t>
      </w:r>
      <w:r w:rsidRPr="006472D3">
        <w:rPr>
          <w:color w:val="000000" w:themeColor="text1"/>
          <w:sz w:val="22"/>
          <w:szCs w:val="22"/>
        </w:rPr>
        <w:t>omput</w:t>
      </w:r>
      <w:r w:rsidR="00D919B6" w:rsidRPr="006472D3">
        <w:rPr>
          <w:color w:val="000000" w:themeColor="text1"/>
          <w:sz w:val="22"/>
          <w:szCs w:val="22"/>
        </w:rPr>
        <w:t>e</w:t>
      </w:r>
      <w:r w:rsidRPr="006472D3">
        <w:rPr>
          <w:color w:val="000000" w:themeColor="text1"/>
          <w:sz w:val="22"/>
          <w:szCs w:val="22"/>
        </w:rPr>
        <w:t xml:space="preserve">r </w:t>
      </w:r>
      <w:r w:rsidR="00283568" w:rsidRPr="006472D3">
        <w:rPr>
          <w:color w:val="000000" w:themeColor="text1"/>
          <w:sz w:val="22"/>
          <w:szCs w:val="22"/>
        </w:rPr>
        <w:t>S</w:t>
      </w:r>
      <w:r w:rsidRPr="006472D3">
        <w:rPr>
          <w:color w:val="000000" w:themeColor="text1"/>
          <w:sz w:val="22"/>
          <w:szCs w:val="22"/>
        </w:rPr>
        <w:t>kills</w:t>
      </w:r>
    </w:p>
    <w:p w14:paraId="40E1FECC" w14:textId="58456543" w:rsidR="00D919B6" w:rsidRPr="006472D3" w:rsidRDefault="00D919B6" w:rsidP="00D919B6">
      <w:pPr>
        <w:pStyle w:val="ListParagraph"/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6472D3">
        <w:rPr>
          <w:color w:val="000000" w:themeColor="text1"/>
          <w:sz w:val="22"/>
          <w:szCs w:val="22"/>
        </w:rPr>
        <w:t>Microsoft Excel</w:t>
      </w:r>
    </w:p>
    <w:p w14:paraId="71EAF565" w14:textId="001EF54C" w:rsidR="00D919B6" w:rsidRPr="006472D3" w:rsidRDefault="00D919B6" w:rsidP="00D919B6">
      <w:pPr>
        <w:pStyle w:val="ListParagraph"/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6472D3">
        <w:rPr>
          <w:color w:val="000000" w:themeColor="text1"/>
          <w:sz w:val="22"/>
          <w:szCs w:val="22"/>
        </w:rPr>
        <w:t>Microsoft Word</w:t>
      </w:r>
    </w:p>
    <w:p w14:paraId="43B21DD9" w14:textId="7F9BB5CC" w:rsidR="00634494" w:rsidRPr="00634494" w:rsidRDefault="00634494" w:rsidP="00634494"/>
    <w:p w14:paraId="334D24E3" w14:textId="5185E8D6" w:rsidR="00C173DE" w:rsidRPr="00D1082C" w:rsidRDefault="007B0327" w:rsidP="002D62EA">
      <w:pPr>
        <w:pStyle w:val="Heading1"/>
        <w:rPr>
          <w:szCs w:val="24"/>
        </w:rPr>
      </w:pPr>
      <w:r w:rsidRPr="00D1082C">
        <w:rPr>
          <w:szCs w:val="24"/>
        </w:rPr>
        <w:t>personal information</w:t>
      </w:r>
    </w:p>
    <w:p w14:paraId="5D396221" w14:textId="0B37BD08" w:rsidR="0077665E" w:rsidRDefault="001315A6" w:rsidP="001315A6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</w:rPr>
        <w:t xml:space="preserve">    </w:t>
      </w:r>
      <w:r w:rsidR="00B30A01" w:rsidRPr="0024026E">
        <w:rPr>
          <w:b/>
          <w:bCs/>
          <w:color w:val="000000" w:themeColor="text1"/>
        </w:rPr>
        <w:t xml:space="preserve"> </w:t>
      </w:r>
      <w:r w:rsidR="00B30A01" w:rsidRPr="00D1082C">
        <w:rPr>
          <w:b/>
          <w:bCs/>
          <w:color w:val="000000" w:themeColor="text1"/>
          <w:sz w:val="24"/>
          <w:szCs w:val="24"/>
        </w:rPr>
        <w:t xml:space="preserve">(1) </w:t>
      </w:r>
      <w:r w:rsidR="00313623" w:rsidRPr="00D1082C">
        <w:rPr>
          <w:b/>
          <w:bCs/>
          <w:color w:val="000000" w:themeColor="text1"/>
          <w:sz w:val="24"/>
          <w:szCs w:val="24"/>
        </w:rPr>
        <w:t xml:space="preserve">D.O.B. </w:t>
      </w:r>
      <w:r w:rsidR="00EE3318">
        <w:rPr>
          <w:b/>
          <w:bCs/>
          <w:color w:val="000000" w:themeColor="text1"/>
          <w:sz w:val="24"/>
          <w:szCs w:val="24"/>
        </w:rPr>
        <w:t xml:space="preserve">                     </w:t>
      </w:r>
      <w:r w:rsidR="008F6B01">
        <w:rPr>
          <w:b/>
          <w:bCs/>
          <w:color w:val="000000" w:themeColor="text1"/>
          <w:sz w:val="24"/>
          <w:szCs w:val="24"/>
        </w:rPr>
        <w:t xml:space="preserve"> </w:t>
      </w:r>
      <w:r w:rsidR="00EE3318">
        <w:rPr>
          <w:b/>
          <w:bCs/>
          <w:color w:val="000000" w:themeColor="text1"/>
          <w:sz w:val="24"/>
          <w:szCs w:val="24"/>
        </w:rPr>
        <w:t xml:space="preserve">           :</w:t>
      </w:r>
      <w:r w:rsidR="00B61382" w:rsidRPr="00D1082C">
        <w:rPr>
          <w:b/>
          <w:bCs/>
          <w:color w:val="000000" w:themeColor="text1"/>
          <w:sz w:val="24"/>
          <w:szCs w:val="24"/>
        </w:rPr>
        <w:t xml:space="preserve"> </w:t>
      </w:r>
      <w:r w:rsidR="00B61382" w:rsidRPr="0024026E">
        <w:rPr>
          <w:b/>
          <w:bCs/>
          <w:color w:val="000000" w:themeColor="text1"/>
        </w:rPr>
        <w:t xml:space="preserve">  </w:t>
      </w:r>
      <w:r w:rsidR="00FF3AD2">
        <w:rPr>
          <w:b/>
          <w:bCs/>
          <w:color w:val="000000" w:themeColor="text1"/>
        </w:rPr>
        <w:t xml:space="preserve">                      </w:t>
      </w:r>
      <w:r w:rsidR="00B61382" w:rsidRPr="00D1082C">
        <w:rPr>
          <w:color w:val="000000" w:themeColor="text1"/>
          <w:sz w:val="22"/>
          <w:szCs w:val="22"/>
        </w:rPr>
        <w:t>25/03/2001</w:t>
      </w:r>
    </w:p>
    <w:p w14:paraId="056C3729" w14:textId="59A8C85B" w:rsidR="00633316" w:rsidRPr="00B91E15" w:rsidRDefault="00633316" w:rsidP="0077665E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4"/>
          <w:szCs w:val="24"/>
        </w:rPr>
        <w:t xml:space="preserve">    (2) Father's</w:t>
      </w:r>
      <w:r w:rsidR="000F6EDC">
        <w:rPr>
          <w:b/>
          <w:bCs/>
          <w:color w:val="000000" w:themeColor="text1"/>
          <w:sz w:val="24"/>
          <w:szCs w:val="24"/>
        </w:rPr>
        <w:t xml:space="preserve"> Name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EE3318">
        <w:rPr>
          <w:b/>
          <w:bCs/>
          <w:color w:val="000000" w:themeColor="text1"/>
          <w:sz w:val="24"/>
          <w:szCs w:val="24"/>
        </w:rPr>
        <w:t xml:space="preserve">                   :</w:t>
      </w:r>
      <w:r w:rsidR="00C43888">
        <w:rPr>
          <w:b/>
          <w:bCs/>
          <w:color w:val="000000" w:themeColor="text1"/>
          <w:sz w:val="24"/>
          <w:szCs w:val="24"/>
        </w:rPr>
        <w:t xml:space="preserve">  </w:t>
      </w:r>
      <w:r w:rsidR="00AA2F9F">
        <w:rPr>
          <w:b/>
          <w:bCs/>
          <w:color w:val="000000" w:themeColor="text1"/>
          <w:sz w:val="24"/>
          <w:szCs w:val="24"/>
        </w:rPr>
        <w:t xml:space="preserve"> </w:t>
      </w:r>
      <w:r w:rsidR="00C43888">
        <w:rPr>
          <w:b/>
          <w:bCs/>
          <w:color w:val="000000" w:themeColor="text1"/>
          <w:sz w:val="24"/>
          <w:szCs w:val="24"/>
        </w:rPr>
        <w:t xml:space="preserve">                  </w:t>
      </w:r>
      <w:r w:rsidRPr="00B91E15">
        <w:rPr>
          <w:color w:val="000000" w:themeColor="text1"/>
          <w:sz w:val="22"/>
          <w:szCs w:val="22"/>
        </w:rPr>
        <w:t>Satendara Goyal</w:t>
      </w:r>
    </w:p>
    <w:p w14:paraId="6CC0A3CC" w14:textId="524DF493" w:rsidR="00633316" w:rsidRPr="001618A2" w:rsidRDefault="001A62EA" w:rsidP="00D45707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4"/>
          <w:szCs w:val="24"/>
        </w:rPr>
        <w:t xml:space="preserve">  </w:t>
      </w:r>
      <w:r w:rsidR="000F6EDC">
        <w:rPr>
          <w:b/>
          <w:bCs/>
          <w:color w:val="000000" w:themeColor="text1"/>
          <w:sz w:val="24"/>
          <w:szCs w:val="24"/>
        </w:rPr>
        <w:t xml:space="preserve">  </w:t>
      </w:r>
      <w:r w:rsidR="00633316">
        <w:rPr>
          <w:b/>
          <w:bCs/>
          <w:color w:val="000000" w:themeColor="text1"/>
          <w:sz w:val="24"/>
          <w:szCs w:val="24"/>
        </w:rPr>
        <w:t xml:space="preserve">(3) Mother's Name </w:t>
      </w:r>
      <w:r w:rsidR="00EE3318">
        <w:rPr>
          <w:b/>
          <w:bCs/>
          <w:color w:val="000000" w:themeColor="text1"/>
          <w:sz w:val="24"/>
          <w:szCs w:val="24"/>
        </w:rPr>
        <w:t xml:space="preserve">                  :</w:t>
      </w:r>
      <w:r w:rsidR="00633316" w:rsidRPr="001618A2">
        <w:rPr>
          <w:color w:val="000000" w:themeColor="text1"/>
          <w:sz w:val="22"/>
          <w:szCs w:val="22"/>
        </w:rPr>
        <w:t xml:space="preserve"> </w:t>
      </w:r>
      <w:r w:rsidR="00AA2F9F">
        <w:rPr>
          <w:color w:val="000000" w:themeColor="text1"/>
          <w:sz w:val="22"/>
          <w:szCs w:val="22"/>
        </w:rPr>
        <w:t xml:space="preserve">                    </w:t>
      </w:r>
      <w:r w:rsidR="00633316" w:rsidRPr="001618A2">
        <w:rPr>
          <w:color w:val="000000" w:themeColor="text1"/>
          <w:sz w:val="22"/>
          <w:szCs w:val="22"/>
        </w:rPr>
        <w:t>Anita Goyal</w:t>
      </w:r>
    </w:p>
    <w:p w14:paraId="21D2523D" w14:textId="66BF61FB" w:rsidR="00633316" w:rsidRDefault="0077665E" w:rsidP="00D45707">
      <w:pPr>
        <w:pStyle w:val="ListBullet"/>
        <w:numPr>
          <w:ilvl w:val="0"/>
          <w:numId w:val="0"/>
        </w:numPr>
        <w:ind w:left="216" w:hanging="216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F97DD5">
        <w:rPr>
          <w:b/>
          <w:bCs/>
          <w:color w:val="000000" w:themeColor="text1"/>
          <w:sz w:val="24"/>
          <w:szCs w:val="24"/>
        </w:rPr>
        <w:t xml:space="preserve">(4) Nationality </w:t>
      </w:r>
      <w:r w:rsidR="00EE3318">
        <w:rPr>
          <w:b/>
          <w:bCs/>
          <w:color w:val="000000" w:themeColor="text1"/>
          <w:sz w:val="24"/>
          <w:szCs w:val="24"/>
        </w:rPr>
        <w:t xml:space="preserve">                         :</w:t>
      </w:r>
      <w:r w:rsidR="009B4860">
        <w:rPr>
          <w:b/>
          <w:bCs/>
          <w:color w:val="000000" w:themeColor="text1"/>
          <w:sz w:val="24"/>
          <w:szCs w:val="24"/>
        </w:rPr>
        <w:t xml:space="preserve">                    </w:t>
      </w:r>
      <w:r w:rsidR="00153994">
        <w:rPr>
          <w:b/>
          <w:bCs/>
          <w:color w:val="000000" w:themeColor="text1"/>
          <w:sz w:val="24"/>
          <w:szCs w:val="24"/>
        </w:rPr>
        <w:t xml:space="preserve"> </w:t>
      </w:r>
      <w:r w:rsidR="00F97DD5" w:rsidRPr="00FF3AD2">
        <w:rPr>
          <w:color w:val="000000" w:themeColor="text1"/>
          <w:sz w:val="22"/>
          <w:szCs w:val="22"/>
        </w:rPr>
        <w:t>Indian</w:t>
      </w:r>
    </w:p>
    <w:p w14:paraId="42A87E70" w14:textId="1357A6F4" w:rsidR="00F97DD5" w:rsidRPr="00FF3AD2" w:rsidRDefault="0077665E" w:rsidP="00D45707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F97DD5">
        <w:rPr>
          <w:b/>
          <w:bCs/>
          <w:color w:val="000000" w:themeColor="text1"/>
          <w:sz w:val="24"/>
          <w:szCs w:val="24"/>
        </w:rPr>
        <w:t xml:space="preserve">(5) Language </w:t>
      </w:r>
      <w:r w:rsidR="00DB37AD">
        <w:rPr>
          <w:b/>
          <w:bCs/>
          <w:color w:val="000000" w:themeColor="text1"/>
          <w:sz w:val="24"/>
          <w:szCs w:val="24"/>
        </w:rPr>
        <w:t xml:space="preserve">                           :</w:t>
      </w:r>
      <w:r w:rsidR="009B4860">
        <w:rPr>
          <w:b/>
          <w:bCs/>
          <w:color w:val="000000" w:themeColor="text1"/>
          <w:sz w:val="24"/>
          <w:szCs w:val="24"/>
        </w:rPr>
        <w:t xml:space="preserve">                     </w:t>
      </w:r>
      <w:r w:rsidR="00F97DD5" w:rsidRPr="00FF3AD2">
        <w:rPr>
          <w:color w:val="000000" w:themeColor="text1"/>
          <w:sz w:val="22"/>
          <w:szCs w:val="22"/>
        </w:rPr>
        <w:t>Hindi, English</w:t>
      </w:r>
    </w:p>
    <w:p w14:paraId="6172F916" w14:textId="4ED1FDCB" w:rsidR="00512748" w:rsidRPr="00633316" w:rsidRDefault="00B30A01" w:rsidP="00633316">
      <w:pPr>
        <w:pStyle w:val="ListBullet"/>
        <w:numPr>
          <w:ilvl w:val="0"/>
          <w:numId w:val="0"/>
        </w:numPr>
        <w:ind w:left="216" w:hanging="216"/>
        <w:rPr>
          <w:b/>
          <w:bCs/>
          <w:color w:val="000000" w:themeColor="text1"/>
          <w:sz w:val="24"/>
          <w:szCs w:val="24"/>
        </w:rPr>
      </w:pPr>
      <w:r w:rsidRPr="0024026E">
        <w:rPr>
          <w:b/>
          <w:bCs/>
          <w:color w:val="000000" w:themeColor="text1"/>
        </w:rPr>
        <w:t xml:space="preserve">  </w:t>
      </w:r>
      <w:r w:rsidR="0054680E">
        <w:rPr>
          <w:b/>
          <w:bCs/>
          <w:color w:val="000000" w:themeColor="text1"/>
        </w:rPr>
        <w:t xml:space="preserve"> </w:t>
      </w:r>
      <w:r w:rsidR="001A62EA">
        <w:rPr>
          <w:b/>
          <w:bCs/>
          <w:color w:val="000000" w:themeColor="text1"/>
        </w:rPr>
        <w:t xml:space="preserve">  </w:t>
      </w:r>
      <w:r w:rsidRPr="00D1082C">
        <w:rPr>
          <w:b/>
          <w:bCs/>
          <w:color w:val="000000" w:themeColor="text1"/>
          <w:sz w:val="24"/>
          <w:szCs w:val="24"/>
        </w:rPr>
        <w:t>(</w:t>
      </w:r>
      <w:r w:rsidR="00F97DD5">
        <w:rPr>
          <w:b/>
          <w:bCs/>
          <w:color w:val="000000" w:themeColor="text1"/>
          <w:sz w:val="24"/>
          <w:szCs w:val="24"/>
        </w:rPr>
        <w:t>6</w:t>
      </w:r>
      <w:r w:rsidRPr="00D1082C">
        <w:rPr>
          <w:b/>
          <w:bCs/>
          <w:color w:val="000000" w:themeColor="text1"/>
          <w:sz w:val="24"/>
          <w:szCs w:val="24"/>
        </w:rPr>
        <w:t xml:space="preserve">) </w:t>
      </w:r>
      <w:r w:rsidR="00313623" w:rsidRPr="00D1082C">
        <w:rPr>
          <w:b/>
          <w:bCs/>
          <w:color w:val="000000" w:themeColor="text1"/>
          <w:sz w:val="24"/>
          <w:szCs w:val="24"/>
        </w:rPr>
        <w:t xml:space="preserve">Marital Status </w:t>
      </w:r>
      <w:r w:rsidR="00DB37AD">
        <w:rPr>
          <w:b/>
          <w:bCs/>
          <w:color w:val="000000" w:themeColor="text1"/>
          <w:sz w:val="24"/>
          <w:szCs w:val="24"/>
        </w:rPr>
        <w:t xml:space="preserve">        </w:t>
      </w:r>
      <w:r w:rsidR="008F6B01">
        <w:rPr>
          <w:b/>
          <w:bCs/>
          <w:color w:val="000000" w:themeColor="text1"/>
          <w:sz w:val="24"/>
          <w:szCs w:val="24"/>
        </w:rPr>
        <w:t xml:space="preserve"> </w:t>
      </w:r>
      <w:r w:rsidR="00DB37AD">
        <w:rPr>
          <w:b/>
          <w:bCs/>
          <w:color w:val="000000" w:themeColor="text1"/>
          <w:sz w:val="24"/>
          <w:szCs w:val="24"/>
        </w:rPr>
        <w:t xml:space="preserve">           :</w:t>
      </w:r>
      <w:r w:rsidR="00B61382" w:rsidRPr="0024026E">
        <w:rPr>
          <w:b/>
          <w:bCs/>
          <w:color w:val="000000" w:themeColor="text1"/>
        </w:rPr>
        <w:t xml:space="preserve"> </w:t>
      </w:r>
      <w:r w:rsidR="009B4860">
        <w:rPr>
          <w:b/>
          <w:bCs/>
          <w:color w:val="000000" w:themeColor="text1"/>
        </w:rPr>
        <w:t xml:space="preserve">                        </w:t>
      </w:r>
      <w:r w:rsidR="00026BB5" w:rsidRPr="00D1082C">
        <w:rPr>
          <w:color w:val="000000" w:themeColor="text1"/>
          <w:sz w:val="22"/>
          <w:szCs w:val="22"/>
        </w:rPr>
        <w:t>Singl</w:t>
      </w:r>
      <w:r w:rsidR="00C72017">
        <w:rPr>
          <w:color w:val="000000" w:themeColor="text1"/>
          <w:sz w:val="22"/>
          <w:szCs w:val="22"/>
        </w:rPr>
        <w:t>e</w:t>
      </w:r>
    </w:p>
    <w:p w14:paraId="73BF4CCB" w14:textId="54F4CFBA" w:rsidR="00D20B76" w:rsidRPr="0077665E" w:rsidRDefault="0077665E" w:rsidP="00603DD4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  <w:r w:rsidR="00596AB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 w:rsidR="004D65C9" w:rsidRPr="002029BB">
        <w:rPr>
          <w:b/>
          <w:bCs/>
          <w:color w:val="000000" w:themeColor="text1"/>
          <w:sz w:val="24"/>
          <w:szCs w:val="24"/>
        </w:rPr>
        <w:t>(</w:t>
      </w:r>
      <w:r w:rsidR="00153994">
        <w:rPr>
          <w:b/>
          <w:bCs/>
          <w:color w:val="000000" w:themeColor="text1"/>
          <w:sz w:val="24"/>
          <w:szCs w:val="24"/>
        </w:rPr>
        <w:t>7</w:t>
      </w:r>
      <w:r w:rsidR="004D65C9" w:rsidRPr="002029BB">
        <w:rPr>
          <w:b/>
          <w:bCs/>
          <w:color w:val="000000" w:themeColor="text1"/>
          <w:sz w:val="24"/>
          <w:szCs w:val="24"/>
        </w:rPr>
        <w:t xml:space="preserve">) Hobby </w:t>
      </w:r>
      <w:r w:rsidR="00C43888">
        <w:rPr>
          <w:b/>
          <w:bCs/>
          <w:color w:val="000000" w:themeColor="text1"/>
          <w:sz w:val="24"/>
          <w:szCs w:val="24"/>
        </w:rPr>
        <w:t xml:space="preserve">                     </w:t>
      </w:r>
      <w:r w:rsidR="008F6B01">
        <w:rPr>
          <w:b/>
          <w:bCs/>
          <w:color w:val="000000" w:themeColor="text1"/>
          <w:sz w:val="24"/>
          <w:szCs w:val="24"/>
        </w:rPr>
        <w:t xml:space="preserve"> </w:t>
      </w:r>
      <w:r w:rsidR="00C43888">
        <w:rPr>
          <w:b/>
          <w:bCs/>
          <w:color w:val="000000" w:themeColor="text1"/>
          <w:sz w:val="24"/>
          <w:szCs w:val="24"/>
        </w:rPr>
        <w:t xml:space="preserve">           </w:t>
      </w:r>
      <w:r w:rsidR="00DB37AD">
        <w:rPr>
          <w:b/>
          <w:bCs/>
          <w:color w:val="000000" w:themeColor="text1"/>
          <w:sz w:val="24"/>
          <w:szCs w:val="24"/>
        </w:rPr>
        <w:t>:</w:t>
      </w:r>
      <w:r w:rsidR="004D65C9" w:rsidRPr="005C5936">
        <w:rPr>
          <w:b/>
          <w:bCs/>
          <w:color w:val="000000" w:themeColor="text1"/>
          <w:sz w:val="22"/>
          <w:szCs w:val="22"/>
        </w:rPr>
        <w:t xml:space="preserve"> </w:t>
      </w:r>
      <w:r w:rsidR="009B4860">
        <w:rPr>
          <w:b/>
          <w:bCs/>
          <w:color w:val="000000" w:themeColor="text1"/>
          <w:sz w:val="22"/>
          <w:szCs w:val="22"/>
        </w:rPr>
        <w:t xml:space="preserve">                      </w:t>
      </w:r>
      <w:r w:rsidR="004D65C9" w:rsidRPr="005C5936">
        <w:rPr>
          <w:color w:val="000000" w:themeColor="text1"/>
          <w:sz w:val="22"/>
          <w:szCs w:val="22"/>
        </w:rPr>
        <w:t>Reading, Daily Exercise</w:t>
      </w:r>
    </w:p>
    <w:sectPr w:rsidR="00D20B76" w:rsidRPr="007766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C2EC" w14:textId="77777777" w:rsidR="008C72C8" w:rsidRDefault="008C72C8">
      <w:r>
        <w:separator/>
      </w:r>
    </w:p>
  </w:endnote>
  <w:endnote w:type="continuationSeparator" w:id="0">
    <w:p w14:paraId="7562CCDE" w14:textId="77777777" w:rsidR="008C72C8" w:rsidRDefault="008C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3172" w14:textId="77777777" w:rsidR="009B600E" w:rsidRDefault="009B60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DF50" w14:textId="77777777" w:rsidR="00547927" w:rsidRDefault="00EE62C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8064" w14:textId="77777777" w:rsidR="009B600E" w:rsidRDefault="009B6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092C" w14:textId="77777777" w:rsidR="008C72C8" w:rsidRDefault="008C72C8">
      <w:r>
        <w:separator/>
      </w:r>
    </w:p>
  </w:footnote>
  <w:footnote w:type="continuationSeparator" w:id="0">
    <w:p w14:paraId="0C4B7BB4" w14:textId="77777777" w:rsidR="008C72C8" w:rsidRDefault="008C7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1FFC" w14:textId="77777777" w:rsidR="009B600E" w:rsidRDefault="009B60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5EA9" w14:textId="1B57FB7D" w:rsidR="00547927" w:rsidRDefault="005479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E638" w14:textId="77777777" w:rsidR="00547927" w:rsidRDefault="009B600E"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41DA38C" wp14:editId="7CA4D03F">
              <wp:simplePos x="0" y="0"/>
              <wp:positionH relativeFrom="column">
                <wp:posOffset>-621030</wp:posOffset>
              </wp:positionH>
              <wp:positionV relativeFrom="paragraph">
                <wp:posOffset>-261620</wp:posOffset>
              </wp:positionV>
              <wp:extent cx="7262495" cy="9601200"/>
              <wp:effectExtent l="0" t="0" r="1460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2495" cy="9601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9CC0FF" w14:textId="77777777" w:rsidR="00EE62CA" w:rsidRDefault="00EE62CA" w:rsidP="00EE62C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1DA38C" id="Rectangle 2" o:spid="_x0000_s1027" style="position:absolute;margin-left:-48.9pt;margin-top:-20.6pt;width:571.85pt;height:75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" fillcolor="white [3212]" strokecolor="black [3213]" strokeweight="1pt">
              <v:textbox>
                <w:txbxContent>
                  <w:p w14:paraId="349CC0FF" w14:textId="77777777" w:rsidR="00EE62CA" w:rsidRDefault="00EE62CA" w:rsidP="00EE62C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2BC3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E6A43"/>
    <w:multiLevelType w:val="hybridMultilevel"/>
    <w:tmpl w:val="CDEC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34FD8"/>
    <w:multiLevelType w:val="hybridMultilevel"/>
    <w:tmpl w:val="CBAC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12829"/>
    <w:multiLevelType w:val="hybridMultilevel"/>
    <w:tmpl w:val="8A0ED186"/>
    <w:lvl w:ilvl="0" w:tplc="8CCAB3B6">
      <w:start w:val="1"/>
      <w:numFmt w:val="decimal"/>
      <w:lvlText w:val="(%1)"/>
      <w:lvlJc w:val="left"/>
      <w:pPr>
        <w:ind w:left="792" w:hanging="468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3271E"/>
    <w:multiLevelType w:val="hybridMultilevel"/>
    <w:tmpl w:val="D9DE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C2665"/>
    <w:multiLevelType w:val="hybridMultilevel"/>
    <w:tmpl w:val="3BC457C8"/>
    <w:lvl w:ilvl="0" w:tplc="0409000F">
      <w:start w:val="1"/>
      <w:numFmt w:val="decimal"/>
      <w:lvlText w:val="%1."/>
      <w:lvlJc w:val="left"/>
      <w:pPr>
        <w:ind w:left="1809" w:hanging="360"/>
      </w:p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461DF"/>
    <w:multiLevelType w:val="hybridMultilevel"/>
    <w:tmpl w:val="DEA4E7CA"/>
    <w:lvl w:ilvl="0" w:tplc="BC76928E">
      <w:start w:val="1"/>
      <w:numFmt w:val="decimal"/>
      <w:lvlText w:val="(%1)"/>
      <w:lvlJc w:val="left"/>
      <w:pPr>
        <w:ind w:left="1089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9" w15:restartNumberingAfterBreak="0">
    <w:nsid w:val="78DF6426"/>
    <w:multiLevelType w:val="hybridMultilevel"/>
    <w:tmpl w:val="6D8629B8"/>
    <w:lvl w:ilvl="0" w:tplc="E3D26BA4">
      <w:start w:val="1"/>
      <w:numFmt w:val="decimal"/>
      <w:lvlText w:val="(%1)"/>
      <w:lvlJc w:val="left"/>
      <w:pPr>
        <w:ind w:left="729" w:hanging="369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888529">
    <w:abstractNumId w:val="9"/>
  </w:num>
  <w:num w:numId="2" w16cid:durableId="828209355">
    <w:abstractNumId w:val="14"/>
  </w:num>
  <w:num w:numId="3" w16cid:durableId="2051413598">
    <w:abstractNumId w:val="11"/>
  </w:num>
  <w:num w:numId="4" w16cid:durableId="919290908">
    <w:abstractNumId w:val="7"/>
  </w:num>
  <w:num w:numId="5" w16cid:durableId="1223101706">
    <w:abstractNumId w:val="6"/>
  </w:num>
  <w:num w:numId="6" w16cid:durableId="1018779322">
    <w:abstractNumId w:val="5"/>
  </w:num>
  <w:num w:numId="7" w16cid:durableId="1857235723">
    <w:abstractNumId w:val="4"/>
  </w:num>
  <w:num w:numId="8" w16cid:durableId="1536575954">
    <w:abstractNumId w:val="8"/>
  </w:num>
  <w:num w:numId="9" w16cid:durableId="1735201140">
    <w:abstractNumId w:val="3"/>
  </w:num>
  <w:num w:numId="10" w16cid:durableId="519199196">
    <w:abstractNumId w:val="2"/>
  </w:num>
  <w:num w:numId="11" w16cid:durableId="1492136914">
    <w:abstractNumId w:val="1"/>
  </w:num>
  <w:num w:numId="12" w16cid:durableId="430397179">
    <w:abstractNumId w:val="0"/>
  </w:num>
  <w:num w:numId="13" w16cid:durableId="538400940">
    <w:abstractNumId w:val="17"/>
  </w:num>
  <w:num w:numId="14" w16cid:durableId="2068607413">
    <w:abstractNumId w:val="12"/>
  </w:num>
  <w:num w:numId="15" w16cid:durableId="1863517617">
    <w:abstractNumId w:val="15"/>
  </w:num>
  <w:num w:numId="16" w16cid:durableId="510608162">
    <w:abstractNumId w:val="19"/>
  </w:num>
  <w:num w:numId="17" w16cid:durableId="1397363345">
    <w:abstractNumId w:val="18"/>
  </w:num>
  <w:num w:numId="18" w16cid:durableId="736899872">
    <w:abstractNumId w:val="16"/>
  </w:num>
  <w:num w:numId="19" w16cid:durableId="1952589250">
    <w:abstractNumId w:val="10"/>
  </w:num>
  <w:num w:numId="20" w16cid:durableId="617876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E"/>
    <w:rsid w:val="00002A1E"/>
    <w:rsid w:val="000055FF"/>
    <w:rsid w:val="000105BA"/>
    <w:rsid w:val="00026BB5"/>
    <w:rsid w:val="00027708"/>
    <w:rsid w:val="00035111"/>
    <w:rsid w:val="00045C38"/>
    <w:rsid w:val="00054B37"/>
    <w:rsid w:val="00054FA4"/>
    <w:rsid w:val="000633C4"/>
    <w:rsid w:val="00063B93"/>
    <w:rsid w:val="00094D8A"/>
    <w:rsid w:val="000A0AB3"/>
    <w:rsid w:val="000B2C0D"/>
    <w:rsid w:val="000B602B"/>
    <w:rsid w:val="000B79CE"/>
    <w:rsid w:val="000B7BBB"/>
    <w:rsid w:val="000E39BD"/>
    <w:rsid w:val="000E63A9"/>
    <w:rsid w:val="000E7134"/>
    <w:rsid w:val="000F2B32"/>
    <w:rsid w:val="000F2FEA"/>
    <w:rsid w:val="000F6EDC"/>
    <w:rsid w:val="0010447D"/>
    <w:rsid w:val="00124D2E"/>
    <w:rsid w:val="00127FD0"/>
    <w:rsid w:val="001315A6"/>
    <w:rsid w:val="001317BA"/>
    <w:rsid w:val="00144838"/>
    <w:rsid w:val="00144941"/>
    <w:rsid w:val="00153994"/>
    <w:rsid w:val="001618A2"/>
    <w:rsid w:val="00166ADD"/>
    <w:rsid w:val="001721D9"/>
    <w:rsid w:val="00181D71"/>
    <w:rsid w:val="00186471"/>
    <w:rsid w:val="001A62EA"/>
    <w:rsid w:val="001A6D4C"/>
    <w:rsid w:val="001C45C9"/>
    <w:rsid w:val="001C62DB"/>
    <w:rsid w:val="001E2279"/>
    <w:rsid w:val="001F353B"/>
    <w:rsid w:val="001F3B2E"/>
    <w:rsid w:val="001F3F86"/>
    <w:rsid w:val="00201ECB"/>
    <w:rsid w:val="00204C88"/>
    <w:rsid w:val="00224763"/>
    <w:rsid w:val="00230A9F"/>
    <w:rsid w:val="0024026E"/>
    <w:rsid w:val="00246231"/>
    <w:rsid w:val="00252EC7"/>
    <w:rsid w:val="002552B4"/>
    <w:rsid w:val="00283568"/>
    <w:rsid w:val="00292591"/>
    <w:rsid w:val="00294658"/>
    <w:rsid w:val="002A2BCA"/>
    <w:rsid w:val="002A3BC5"/>
    <w:rsid w:val="002B3A4B"/>
    <w:rsid w:val="002B49FD"/>
    <w:rsid w:val="002B596F"/>
    <w:rsid w:val="002D5B57"/>
    <w:rsid w:val="002F5F18"/>
    <w:rsid w:val="003034A1"/>
    <w:rsid w:val="00303579"/>
    <w:rsid w:val="00306B2E"/>
    <w:rsid w:val="00311590"/>
    <w:rsid w:val="00313623"/>
    <w:rsid w:val="003216D9"/>
    <w:rsid w:val="00325CA7"/>
    <w:rsid w:val="003547E6"/>
    <w:rsid w:val="00357DBD"/>
    <w:rsid w:val="003738A9"/>
    <w:rsid w:val="003772CA"/>
    <w:rsid w:val="00380D78"/>
    <w:rsid w:val="003B1179"/>
    <w:rsid w:val="003B1686"/>
    <w:rsid w:val="003C5D33"/>
    <w:rsid w:val="003D36E3"/>
    <w:rsid w:val="003D73DF"/>
    <w:rsid w:val="003E399A"/>
    <w:rsid w:val="003F48C7"/>
    <w:rsid w:val="00434327"/>
    <w:rsid w:val="00437D78"/>
    <w:rsid w:val="00440B78"/>
    <w:rsid w:val="00445255"/>
    <w:rsid w:val="00454EA3"/>
    <w:rsid w:val="004606AF"/>
    <w:rsid w:val="00462384"/>
    <w:rsid w:val="00464B99"/>
    <w:rsid w:val="00487C4C"/>
    <w:rsid w:val="004A2E01"/>
    <w:rsid w:val="004B47CA"/>
    <w:rsid w:val="004B6E2E"/>
    <w:rsid w:val="004C39B9"/>
    <w:rsid w:val="004D65C9"/>
    <w:rsid w:val="004E445F"/>
    <w:rsid w:val="004F2517"/>
    <w:rsid w:val="005066B4"/>
    <w:rsid w:val="0050797A"/>
    <w:rsid w:val="00512603"/>
    <w:rsid w:val="00512748"/>
    <w:rsid w:val="00520792"/>
    <w:rsid w:val="00543B94"/>
    <w:rsid w:val="0054680E"/>
    <w:rsid w:val="00547927"/>
    <w:rsid w:val="005639AB"/>
    <w:rsid w:val="00570A34"/>
    <w:rsid w:val="005917D0"/>
    <w:rsid w:val="00596AB2"/>
    <w:rsid w:val="00596B9E"/>
    <w:rsid w:val="005C1DA8"/>
    <w:rsid w:val="005D274E"/>
    <w:rsid w:val="005D405F"/>
    <w:rsid w:val="00603DD4"/>
    <w:rsid w:val="00606469"/>
    <w:rsid w:val="00613EE5"/>
    <w:rsid w:val="00633316"/>
    <w:rsid w:val="00634494"/>
    <w:rsid w:val="0064033F"/>
    <w:rsid w:val="00643883"/>
    <w:rsid w:val="006472D3"/>
    <w:rsid w:val="00651379"/>
    <w:rsid w:val="00652ACA"/>
    <w:rsid w:val="0066416B"/>
    <w:rsid w:val="006735E2"/>
    <w:rsid w:val="00674FB3"/>
    <w:rsid w:val="006926EF"/>
    <w:rsid w:val="006A227D"/>
    <w:rsid w:val="006A37F6"/>
    <w:rsid w:val="006B1CC9"/>
    <w:rsid w:val="006D09DB"/>
    <w:rsid w:val="006D0C46"/>
    <w:rsid w:val="006D272A"/>
    <w:rsid w:val="006E227D"/>
    <w:rsid w:val="006F207F"/>
    <w:rsid w:val="00707C29"/>
    <w:rsid w:val="00722F94"/>
    <w:rsid w:val="007368F4"/>
    <w:rsid w:val="0077665E"/>
    <w:rsid w:val="00781906"/>
    <w:rsid w:val="00786612"/>
    <w:rsid w:val="0078704C"/>
    <w:rsid w:val="007B0327"/>
    <w:rsid w:val="007B5229"/>
    <w:rsid w:val="007D6613"/>
    <w:rsid w:val="007E0DFA"/>
    <w:rsid w:val="0081408B"/>
    <w:rsid w:val="008226FA"/>
    <w:rsid w:val="00824389"/>
    <w:rsid w:val="0083127A"/>
    <w:rsid w:val="00834F0B"/>
    <w:rsid w:val="00852EAD"/>
    <w:rsid w:val="0085534E"/>
    <w:rsid w:val="00867498"/>
    <w:rsid w:val="00867C9E"/>
    <w:rsid w:val="008C2720"/>
    <w:rsid w:val="008C72C8"/>
    <w:rsid w:val="008E40AB"/>
    <w:rsid w:val="008E5A7B"/>
    <w:rsid w:val="008F6B01"/>
    <w:rsid w:val="00905246"/>
    <w:rsid w:val="00905CB7"/>
    <w:rsid w:val="00911E4F"/>
    <w:rsid w:val="009243DD"/>
    <w:rsid w:val="0093544D"/>
    <w:rsid w:val="00966E9C"/>
    <w:rsid w:val="0098037A"/>
    <w:rsid w:val="0098656C"/>
    <w:rsid w:val="00991251"/>
    <w:rsid w:val="009930C2"/>
    <w:rsid w:val="009B0229"/>
    <w:rsid w:val="009B4860"/>
    <w:rsid w:val="009B600E"/>
    <w:rsid w:val="009C0BB0"/>
    <w:rsid w:val="009C1CFE"/>
    <w:rsid w:val="009C6D25"/>
    <w:rsid w:val="009D03BC"/>
    <w:rsid w:val="009D2BE5"/>
    <w:rsid w:val="009D6F7B"/>
    <w:rsid w:val="009D7A5D"/>
    <w:rsid w:val="009E73F9"/>
    <w:rsid w:val="009E78A8"/>
    <w:rsid w:val="009F0C82"/>
    <w:rsid w:val="00A07774"/>
    <w:rsid w:val="00A117DB"/>
    <w:rsid w:val="00A167AD"/>
    <w:rsid w:val="00A20CA1"/>
    <w:rsid w:val="00A2391B"/>
    <w:rsid w:val="00A273F1"/>
    <w:rsid w:val="00A40DBD"/>
    <w:rsid w:val="00A4174C"/>
    <w:rsid w:val="00A4756A"/>
    <w:rsid w:val="00A56AEC"/>
    <w:rsid w:val="00A5743F"/>
    <w:rsid w:val="00A61AFD"/>
    <w:rsid w:val="00A64B4D"/>
    <w:rsid w:val="00A8196C"/>
    <w:rsid w:val="00A86FD2"/>
    <w:rsid w:val="00AA2F9F"/>
    <w:rsid w:val="00AC5BEA"/>
    <w:rsid w:val="00AD7EE3"/>
    <w:rsid w:val="00AE715E"/>
    <w:rsid w:val="00AF62A3"/>
    <w:rsid w:val="00B3081F"/>
    <w:rsid w:val="00B30A01"/>
    <w:rsid w:val="00B42B2A"/>
    <w:rsid w:val="00B47CCA"/>
    <w:rsid w:val="00B61382"/>
    <w:rsid w:val="00B91E15"/>
    <w:rsid w:val="00BA28E9"/>
    <w:rsid w:val="00BD5CA7"/>
    <w:rsid w:val="00BE40CC"/>
    <w:rsid w:val="00BF2673"/>
    <w:rsid w:val="00C05137"/>
    <w:rsid w:val="00C173DE"/>
    <w:rsid w:val="00C369E9"/>
    <w:rsid w:val="00C41C7D"/>
    <w:rsid w:val="00C43888"/>
    <w:rsid w:val="00C4636E"/>
    <w:rsid w:val="00C521BD"/>
    <w:rsid w:val="00C52CD2"/>
    <w:rsid w:val="00C60F50"/>
    <w:rsid w:val="00C72017"/>
    <w:rsid w:val="00C72D60"/>
    <w:rsid w:val="00C75ACC"/>
    <w:rsid w:val="00C92FEB"/>
    <w:rsid w:val="00CB0815"/>
    <w:rsid w:val="00CB1E50"/>
    <w:rsid w:val="00CB466F"/>
    <w:rsid w:val="00CC6CAC"/>
    <w:rsid w:val="00D1082C"/>
    <w:rsid w:val="00D13455"/>
    <w:rsid w:val="00D15B0E"/>
    <w:rsid w:val="00D20B76"/>
    <w:rsid w:val="00D45707"/>
    <w:rsid w:val="00D5138D"/>
    <w:rsid w:val="00D70496"/>
    <w:rsid w:val="00D711C5"/>
    <w:rsid w:val="00D72572"/>
    <w:rsid w:val="00D82722"/>
    <w:rsid w:val="00D919B6"/>
    <w:rsid w:val="00D956E5"/>
    <w:rsid w:val="00DA0466"/>
    <w:rsid w:val="00DA398D"/>
    <w:rsid w:val="00DA6980"/>
    <w:rsid w:val="00DB37AD"/>
    <w:rsid w:val="00DD536D"/>
    <w:rsid w:val="00DF160C"/>
    <w:rsid w:val="00DF18FB"/>
    <w:rsid w:val="00E04E2D"/>
    <w:rsid w:val="00E062DA"/>
    <w:rsid w:val="00E20B9F"/>
    <w:rsid w:val="00E3487C"/>
    <w:rsid w:val="00E45D28"/>
    <w:rsid w:val="00E52C7F"/>
    <w:rsid w:val="00E62AD5"/>
    <w:rsid w:val="00E66688"/>
    <w:rsid w:val="00E74F01"/>
    <w:rsid w:val="00E86631"/>
    <w:rsid w:val="00E9444F"/>
    <w:rsid w:val="00EA48DB"/>
    <w:rsid w:val="00EB18EA"/>
    <w:rsid w:val="00EB3793"/>
    <w:rsid w:val="00EE3318"/>
    <w:rsid w:val="00EE515D"/>
    <w:rsid w:val="00EE62CA"/>
    <w:rsid w:val="00EF52CE"/>
    <w:rsid w:val="00F10C21"/>
    <w:rsid w:val="00F146E8"/>
    <w:rsid w:val="00F2161D"/>
    <w:rsid w:val="00F328A8"/>
    <w:rsid w:val="00F41680"/>
    <w:rsid w:val="00F604BB"/>
    <w:rsid w:val="00F62E67"/>
    <w:rsid w:val="00F63BE5"/>
    <w:rsid w:val="00F660A3"/>
    <w:rsid w:val="00F671B4"/>
    <w:rsid w:val="00F84482"/>
    <w:rsid w:val="00F86670"/>
    <w:rsid w:val="00F87F13"/>
    <w:rsid w:val="00F97DD5"/>
    <w:rsid w:val="00FB7420"/>
    <w:rsid w:val="00FB7C53"/>
    <w:rsid w:val="00FC25DB"/>
    <w:rsid w:val="00FC79FA"/>
    <w:rsid w:val="00FE0B7A"/>
    <w:rsid w:val="00FE4898"/>
    <w:rsid w:val="00FE7E0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3BD25E"/>
  <w15:chartTrackingRefBased/>
  <w15:docId w15:val="{EE6E5151-6634-D544-A7DD-BE7CC99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9D0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2DA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9BF796E-9C9A-B949-A704-D3D565537954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%7bB9BF796E-9C9A-B949-A704-D3D565537954%7dtf50002018.dotx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ujjwalgoyal9149@gmail.com</dc:creator>
  <cp:keywords/>
  <dc:description/>
  <cp:lastModifiedBy>918936910051</cp:lastModifiedBy>
  <cp:revision>2</cp:revision>
  <dcterms:created xsi:type="dcterms:W3CDTF">2022-07-17T05:56:00Z</dcterms:created>
  <dcterms:modified xsi:type="dcterms:W3CDTF">2022-07-17T05:56:00Z</dcterms:modified>
</cp:coreProperties>
</file>